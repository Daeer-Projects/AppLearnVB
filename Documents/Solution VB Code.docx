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D67674" w:rsidRDefault="00535FD4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704710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704710"/>
                              <a:chOff x="0" y="0"/>
                              <a:chExt cx="3657600" cy="1700945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792"/>
                                <a:ext cx="3657600" cy="1006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674" w:rsidRDefault="00535FD4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8013BDAD9ABA4DE09E091D864D55B5C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8413A">
                                        <w:rPr>
                                          <w:lang w:val="en-GB"/>
                                        </w:rPr>
                                        <w:t>A</w:t>
                                      </w:r>
                                      <w:r w:rsidR="00392C0B">
                                        <w:rPr>
                                          <w:lang w:val="en-GB"/>
                                        </w:rPr>
                                        <w:t xml:space="preserve">mber </w:t>
                                      </w:r>
                                      <w:r w:rsidR="00C8413A">
                                        <w:rPr>
                                          <w:lang w:val="en-GB"/>
                                        </w:rPr>
                                        <w:t>Clark</w:t>
                                      </w:r>
                                    </w:sdtContent>
                                  </w:sdt>
                                  <w:r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20CA33D80BAA4784BF7DADA935DFB27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8413A">
                                        <w:t>App4Learn Code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674" w:rsidRDefault="00535FD4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34.25pt;z-index:251666432;mso-position-horizontal:right;mso-position-horizontal-relative:page;mso-position-vertical:bottom;mso-position-vertical-relative:page;mso-height-relative:margin" coordsize="36576,17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jzngMAALwKAAAOAAAAZHJzL2Uyb0RvYy54bWzMVttu4zYQfS/QfyD43lh2fKmFKAs32wQF&#10;gk3QpNhnmqIsYSmSJelI6dd3ZnRJ4jgLbAoE9YM8IofDmcMzRzz71NaaPSgfKmsyPj1JOFNG2rwy&#10;u4z/dX/5y6+chShMLrQ1KuOPKvBP5z//dNa4VM1saXWuPIMgJqSNy3gZo0snkyBLVYtwYp0yMFlY&#10;X4sIr343yb1oIHqtJ7MkWU4a63PnrVQhwOjnbpKfU/yiUDLeFEVQkemMQ26Rnp6eW3xOzs9EuvPC&#10;lZXs0xDvyKIWlYFNx1CfRRRs76tXoepKehtsEU+krSe2KCqpqAaoZpocVHPl7d5RLbu02bkRJoD2&#10;AKd3h5VfHm49q/KMrzkzooYjol3ZGqFp3C4Fjyvv7tyt7wd23RtW2xa+xn+og7UE6uMIqmojkzB4&#10;ulyslglgL2Fuukrmq2kPuyzhbF6tk+Xvb6xM1vMFZjUZNp5gfmM6jQMKhSeUwn9D6a4UThH4ATHo&#10;UZpOB5juscDfbMtgiJAhN8SJxRbGodhhPMDgm3At1/PVeoauIj2OGdB8ujh9UblInQ/xStmaoZFx&#10;D0wnAoqH6xA7kAYXjGzsZaU1baINazK+PF0ktGCcAVi1oSyob/owiGqXP1nxUSv00eZPVQBv6NRx&#10;gDpWXWjPHgT0mpBSmUgIUFzwRq8CkviRhb3/U1Y/slhRHcPO1sRxcV0Z66n6g7Tzb0PKRecPbHtW&#10;N5qx3bb9eW9t/gjH7W0nK8HJywpO41qEeCs86AiwHrQx3sCj0BZQt73FWWn9P8fG0R+IC7OcNaBL&#10;GQ9/74VXnOk/DFAaRWwwPBnzxQqUkLPtizezry8sHATwFfIiE3x81INZeFt/BfHc4H4wJYyEXTO+&#10;HcyL2OkkiK9Umw05gWg5Ea/NnZMYGs8FWXbffhXe9VSMwOIvdmgfkR4wsvMlyrjNPgIvia4IbYdn&#10;Dzm0MgrQR/T0bOjpG+Aum1Iz4s7Q9tjPXa7XVn4LzNiLUpid2gQHHdf3OFFkdMaVb3T8ejFbcHZE&#10;I+er+QqyQImEvlyuSH1HnXvV7UrrygVUp1fwoiZQwlZXOfY8veDn9LA5572ihOeenQIcakLXAwQF&#10;VXdEBWbH2mlQAcqhFLnqxGGRwG/YfUiNdJ1kBb1fCEVHtINWHWJ3WvfRQqFHbfuuUNCXdfwO/D/0&#10;YpQKMN6tEjL6D9MJY1Eniu/pBN0E4IpEJOqvc3gHe/5OuvJ06Tz/FwAA//8DAFBLAwQUAAYACAAA&#10;ACEAsoccX9wAAAAFAQAADwAAAGRycy9kb3ducmV2LnhtbEyPQUvDQBCF74L/YZmCN7tJJbGk2ZRS&#10;1FMRbAXxNs1Ok9DsbMhuk/Tfu3qxlwePN7z3Tb6eTCsG6l1jWUE8j0AQl1Y3XCn4PLw+LkE4j6yx&#10;tUwKruRgXdzf5ZhpO/IHDXtfiVDCLkMFtfddJqUrazLo5rYjDtnJ9gZ9sH0ldY9jKDetXERRKg02&#10;HBZq7GhbU3neX4yCtxHHzVP8MuzOp+31+5C8f+1iUuphNm1WIDxN/v8YfvEDOhSB6WgvrJ1oFYRH&#10;/J+GLHlOgz0qWKTLBGSRy1v64gcAAP//AwBQSwECLQAUAAYACAAAACEAtoM4kv4AAADhAQAAEwAA&#10;AAAAAAAAAAAAAAAAAAAAW0NvbnRlbnRfVHlwZXNdLnhtbFBLAQItABQABgAIAAAAIQA4/SH/1gAA&#10;AJQBAAALAAAAAAAAAAAAAAAAAC8BAABfcmVscy8ucmVsc1BLAQItABQABgAIAAAAIQAJQpjzngMA&#10;ALwKAAAOAAAAAAAAAAAAAAAAAC4CAABkcnMvZTJvRG9jLnhtbFBLAQItABQABgAIAAAAIQCyhxxf&#10;3AAAAAUBAAAPAAAAAAAAAAAAAAAAAPg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7;width:36576;height:100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D67674" w:rsidRDefault="00535FD4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8013BDAD9ABA4DE09E091D864D55B5C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8413A">
                                  <w:rPr>
                                    <w:lang w:val="en-GB"/>
                                  </w:rPr>
                                  <w:t>A</w:t>
                                </w:r>
                                <w:r w:rsidR="00392C0B">
                                  <w:rPr>
                                    <w:lang w:val="en-GB"/>
                                  </w:rPr>
                                  <w:t xml:space="preserve">mber </w:t>
                                </w:r>
                                <w:r w:rsidR="00C8413A">
                                  <w:rPr>
                                    <w:lang w:val="en-GB"/>
                                  </w:rPr>
                                  <w:t>Clark</w:t>
                                </w:r>
                              </w:sdtContent>
                            </w:sdt>
                            <w:r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20CA33D80BAA4784BF7DADA935DFB27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8413A">
                                  <w:t>App4Learn Code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VZMAA&#10;AADbAAAADwAAAGRycy9kb3ducmV2LnhtbERPTWuDQBC9B/Iflin0FlcDLY11lSIJlNyaCtLb4E5d&#10;qTsr7iax/75bCOQ2j/c5RbXYUVxo9oNjBVmSgiDunB64V9B8HjYvIHxA1jg6JgW/5KEq16sCc+2u&#10;/EGXU+hFDGGfowITwpRL6TtDFn3iJuLIfbvZYohw7qWe8RrD7Si3afosLQ4cGwxOVBvqfk5nq+C4&#10;q4/NubXtE2bmyy64nxrcK/X4sLy9ggi0hLv45n7Xcf4W/n+JB8j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pVZMAAAADbAAAADwAAAAAAAAAAAAAAAACYAgAAZHJzL2Rvd25y&#10;ZXYueG1sUEsFBgAAAAAEAAQA9QAAAIUDAAAAAA==&#10;" fillcolor="#e9943a [3207]" stroked="f" strokeweight="1.5pt">
                      <v:stroke endcap="round"/>
                      <v:path arrowok="t"/>
                      <o:lock v:ext="edit" aspectratio="t"/>
                      <v:textbox inset="0,0,0,0">
                        <w:txbxContent>
                          <w:p w:rsidR="00D67674" w:rsidRDefault="00535FD4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674" w:rsidRDefault="00C8413A">
                                <w:pPr>
                                  <w:pStyle w:val="Title"/>
                                </w:pPr>
                                <w:r>
                                  <w:t>App4Learn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p w:rsidR="00D67674" w:rsidRDefault="00C8413A">
                          <w:pPr>
                            <w:pStyle w:val="Title"/>
                          </w:pPr>
                          <w:r>
                            <w:t>App4Learn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67674" w:rsidRDefault="00D67674">
          <w:pPr>
            <w:rPr>
              <w:b/>
              <w:bCs/>
              <w:caps/>
            </w:rPr>
          </w:pPr>
        </w:p>
        <w:p w:rsidR="00D67674" w:rsidRDefault="00535FD4">
          <w:r>
            <w:rPr>
              <w:b/>
              <w:bCs/>
              <w:caps/>
            </w:rPr>
            <w:br w:type="page"/>
          </w:r>
        </w:p>
      </w:sdtContent>
    </w:sdt>
    <w:sdt>
      <w:sdtPr>
        <w:id w:val="995305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color w:val="000000" w:themeColor="text1"/>
          <w:sz w:val="20"/>
          <w:szCs w:val="20"/>
        </w:rPr>
      </w:sdtEndPr>
      <w:sdtContent>
        <w:p w:rsidR="00C8413A" w:rsidRDefault="00C8413A">
          <w:pPr>
            <w:pStyle w:val="TOCHeading"/>
          </w:pPr>
          <w:r>
            <w:t>Table of Contents</w:t>
          </w:r>
        </w:p>
        <w:p w:rsidR="007D7156" w:rsidRDefault="00C8413A">
          <w:pPr>
            <w:pStyle w:val="TOC1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D7156" w:rsidRPr="00493475">
            <w:rPr>
              <w:rStyle w:val="Hyperlink"/>
              <w:noProof/>
            </w:rPr>
            <w:fldChar w:fldCharType="begin"/>
          </w:r>
          <w:r w:rsidR="007D7156" w:rsidRPr="00493475">
            <w:rPr>
              <w:rStyle w:val="Hyperlink"/>
              <w:noProof/>
            </w:rPr>
            <w:instrText xml:space="preserve"> </w:instrText>
          </w:r>
          <w:r w:rsidR="007D7156">
            <w:rPr>
              <w:noProof/>
            </w:rPr>
            <w:instrText>HYPERLINK \l "_Toc416726648"</w:instrText>
          </w:r>
          <w:r w:rsidR="007D7156" w:rsidRPr="00493475">
            <w:rPr>
              <w:rStyle w:val="Hyperlink"/>
              <w:noProof/>
            </w:rPr>
            <w:instrText xml:space="preserve"> </w:instrText>
          </w:r>
          <w:r w:rsidR="007D7156" w:rsidRPr="00493475">
            <w:rPr>
              <w:rStyle w:val="Hyperlink"/>
              <w:noProof/>
            </w:rPr>
          </w:r>
          <w:r w:rsidR="007D7156" w:rsidRPr="00493475">
            <w:rPr>
              <w:rStyle w:val="Hyperlink"/>
              <w:noProof/>
            </w:rPr>
            <w:fldChar w:fldCharType="separate"/>
          </w:r>
          <w:r w:rsidR="007D7156" w:rsidRPr="00493475">
            <w:rPr>
              <w:rStyle w:val="Hyperlink"/>
              <w:noProof/>
            </w:rPr>
            <w:t>Solution</w:t>
          </w:r>
          <w:r w:rsidR="007D7156">
            <w:rPr>
              <w:noProof/>
              <w:webHidden/>
            </w:rPr>
            <w:tab/>
          </w:r>
          <w:r w:rsidR="007D7156">
            <w:rPr>
              <w:noProof/>
              <w:webHidden/>
            </w:rPr>
            <w:fldChar w:fldCharType="begin"/>
          </w:r>
          <w:r w:rsidR="007D7156">
            <w:rPr>
              <w:noProof/>
              <w:webHidden/>
            </w:rPr>
            <w:instrText xml:space="preserve"> PAGEREF _Toc416726648 \h </w:instrText>
          </w:r>
          <w:r w:rsidR="007D7156">
            <w:rPr>
              <w:noProof/>
              <w:webHidden/>
            </w:rPr>
          </w:r>
          <w:r w:rsidR="007D7156">
            <w:rPr>
              <w:noProof/>
              <w:webHidden/>
            </w:rPr>
            <w:fldChar w:fldCharType="separate"/>
          </w:r>
          <w:r w:rsidR="007D7156">
            <w:rPr>
              <w:noProof/>
              <w:webHidden/>
            </w:rPr>
            <w:t>1</w:t>
          </w:r>
          <w:r w:rsidR="007D7156">
            <w:rPr>
              <w:noProof/>
              <w:webHidden/>
            </w:rPr>
            <w:fldChar w:fldCharType="end"/>
          </w:r>
          <w:r w:rsidR="007D7156" w:rsidRPr="00493475">
            <w:rPr>
              <w:rStyle w:val="Hyperlink"/>
              <w:noProof/>
            </w:rPr>
            <w:fldChar w:fldCharType="end"/>
          </w:r>
        </w:p>
        <w:p w:rsidR="007D7156" w:rsidRDefault="007D7156">
          <w:pPr>
            <w:pStyle w:val="TOC2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49" w:history="1">
            <w:r w:rsidRPr="00493475">
              <w:rPr>
                <w:rStyle w:val="Hyperlink"/>
                <w:noProof/>
              </w:rPr>
              <w:t>Example Prog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0" w:history="1">
            <w:r w:rsidRPr="00493475">
              <w:rPr>
                <w:rStyle w:val="Hyperlink"/>
                <w:noProof/>
              </w:rPr>
              <w:t>App.config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1" w:history="1">
            <w:r w:rsidRPr="00493475">
              <w:rPr>
                <w:rStyle w:val="Hyperlink"/>
                <w:noProof/>
              </w:rPr>
              <w:t>Packages.config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2" w:history="1">
            <w:r w:rsidRPr="0049347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3" w:history="1">
            <w:r w:rsidRPr="00493475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4" w:history="1">
            <w:r w:rsidRPr="00493475">
              <w:rPr>
                <w:rStyle w:val="Hyperlink"/>
                <w:noProof/>
              </w:rPr>
              <w:t>Databaseclasses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5" w:history="1">
            <w:r w:rsidRPr="00493475">
              <w:rPr>
                <w:rStyle w:val="Hyperlink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6" w:history="1">
            <w:r w:rsidRPr="00493475">
              <w:rPr>
                <w:rStyle w:val="Hyperlink"/>
                <w:noProof/>
              </w:rPr>
              <w:t>Inputclasses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7" w:history="1">
            <w:r w:rsidRPr="00493475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8" w:history="1">
            <w:r w:rsidRPr="00493475">
              <w:rPr>
                <w:rStyle w:val="Hyperlink"/>
                <w:noProof/>
              </w:rPr>
              <w:t>Procedure Return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59" w:history="1">
            <w:r w:rsidRPr="00493475">
              <w:rPr>
                <w:rStyle w:val="Hyperlink"/>
                <w:noProof/>
              </w:rPr>
              <w:t>Question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0" w:history="1">
            <w:r w:rsidRPr="00493475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2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1" w:history="1">
            <w:r w:rsidRPr="00493475">
              <w:rPr>
                <w:rStyle w:val="Hyperlink"/>
                <w:noProof/>
              </w:rPr>
              <w:t>Project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2" w:history="1">
            <w:r w:rsidRPr="00493475">
              <w:rPr>
                <w:rStyle w:val="Hyperlink"/>
                <w:noProof/>
              </w:rPr>
              <w:t>App.config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3" w:history="1">
            <w:r w:rsidRPr="00493475">
              <w:rPr>
                <w:rStyle w:val="Hyperlink"/>
                <w:noProof/>
              </w:rPr>
              <w:t>Packages.config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4" w:history="1">
            <w:r w:rsidRPr="00493475">
              <w:rPr>
                <w:rStyle w:val="Hyperlink"/>
                <w:noProof/>
              </w:rPr>
              <w:t>New Quest Type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5" w:history="1">
            <w:r w:rsidRPr="00493475">
              <w:rPr>
                <w:rStyle w:val="Hyperlink"/>
                <w:noProof/>
              </w:rPr>
              <w:t>Training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6" w:history="1">
            <w:r w:rsidRPr="00493475">
              <w:rPr>
                <w:rStyle w:val="Hyperlink"/>
                <w:noProof/>
              </w:rPr>
              <w:t>HelpersTests.vb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7" w:history="1">
            <w:r w:rsidRPr="00493475">
              <w:rPr>
                <w:rStyle w:val="Hyperlink"/>
                <w:noProof/>
              </w:rPr>
              <w:t>LoginInpputTests.vb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8" w:history="1">
            <w:r w:rsidRPr="00493475">
              <w:rPr>
                <w:rStyle w:val="Hyperlink"/>
                <w:noProof/>
              </w:rPr>
              <w:t>NewQuestionInputTests.vb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69" w:history="1">
            <w:r w:rsidRPr="00493475">
              <w:rPr>
                <w:rStyle w:val="Hyperlink"/>
                <w:noProof/>
              </w:rPr>
              <w:t>NewUserInputTests.vb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156" w:rsidRDefault="007D7156">
          <w:pPr>
            <w:pStyle w:val="TOC3"/>
            <w:tabs>
              <w:tab w:val="right" w:leader="dot" w:pos="719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16726670" w:history="1">
            <w:r w:rsidRPr="00493475">
              <w:rPr>
                <w:rStyle w:val="Hyperlink"/>
                <w:noProof/>
              </w:rPr>
              <w:t>UserClassTests.vb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13A" w:rsidRDefault="00C8413A">
          <w:r>
            <w:rPr>
              <w:b/>
              <w:bCs/>
              <w:noProof/>
            </w:rPr>
            <w:fldChar w:fldCharType="end"/>
          </w:r>
        </w:p>
      </w:sdtContent>
    </w:sdt>
    <w:p w:rsidR="00D67674" w:rsidRDefault="00D67674"/>
    <w:p w:rsidR="00C8413A" w:rsidRDefault="00C8413A" w:rsidP="00C8413A">
      <w:pPr>
        <w:pStyle w:val="Heading1"/>
      </w:pPr>
      <w:bookmarkStart w:id="1" w:name="_Toc416726648"/>
      <w:r>
        <w:t>Solution</w:t>
      </w:r>
      <w:bookmarkEnd w:id="1"/>
    </w:p>
    <w:p w:rsidR="00C8413A" w:rsidRDefault="00C8413A" w:rsidP="00C8413A">
      <w:pPr>
        <w:pStyle w:val="Heading2"/>
      </w:pPr>
      <w:bookmarkStart w:id="2" w:name="_Toc416726649"/>
      <w:r>
        <w:t>Example Prog</w:t>
      </w:r>
      <w:bookmarkEnd w:id="2"/>
    </w:p>
    <w:p w:rsidR="00C8413A" w:rsidRDefault="00C8413A" w:rsidP="00C8413A">
      <w:pPr>
        <w:pStyle w:val="Heading3"/>
      </w:pPr>
      <w:bookmarkStart w:id="3" w:name="_Toc416726650"/>
      <w:r>
        <w:t>App.config</w:t>
      </w:r>
      <w:bookmarkEnd w:id="3"/>
    </w:p>
    <w:p w:rsidR="00C8413A" w:rsidRDefault="00C8413A" w:rsidP="00C8413A"/>
    <w:p w:rsidR="00C8413A" w:rsidRDefault="00C8413A" w:rsidP="00C8413A">
      <w:r>
        <w:t>&lt;?xml version="1.0" encoding="utf-8"?&gt;</w:t>
      </w:r>
    </w:p>
    <w:p w:rsidR="00C8413A" w:rsidRDefault="00C8413A" w:rsidP="00C8413A">
      <w:r>
        <w:t>&lt;configuration&gt;</w:t>
      </w:r>
    </w:p>
    <w:p w:rsidR="00C8413A" w:rsidRDefault="00C8413A" w:rsidP="00C8413A">
      <w:r>
        <w:t xml:space="preserve">  &lt;startup&gt;</w:t>
      </w:r>
    </w:p>
    <w:p w:rsidR="00C8413A" w:rsidRDefault="00C8413A" w:rsidP="00C8413A">
      <w:r>
        <w:t xml:space="preserve">    &lt;supportedRuntime version="v4.0" sku=".NETFramework,Version=v4.5.1" /&gt;</w:t>
      </w:r>
    </w:p>
    <w:p w:rsidR="00C8413A" w:rsidRDefault="00C8413A" w:rsidP="00C8413A">
      <w:r>
        <w:lastRenderedPageBreak/>
        <w:t xml:space="preserve">  &lt;/startup&gt;</w:t>
      </w:r>
    </w:p>
    <w:p w:rsidR="00C8413A" w:rsidRDefault="00C8413A" w:rsidP="00C8413A">
      <w:r>
        <w:t xml:space="preserve">  &lt;connectionStrings&gt;</w:t>
      </w:r>
    </w:p>
    <w:p w:rsidR="00C8413A" w:rsidRDefault="00C8413A" w:rsidP="00C8413A">
      <w:r>
        <w:t xml:space="preserve">    &lt;!--&lt;add name="AppConnect" connectionString="Data Source=JIM-KIRK\MYSQLDB;Database=App4Learn;Trusted_Connection=True;" providerName="System.Data.SqlClient" /&gt;--&gt;</w:t>
      </w:r>
    </w:p>
    <w:p w:rsidR="00C8413A" w:rsidRDefault="00C8413A" w:rsidP="00C8413A">
      <w:r>
        <w:t xml:space="preserve">  &lt;/connectionStrings&gt;</w:t>
      </w:r>
    </w:p>
    <w:p w:rsidR="00C8413A" w:rsidRPr="00C8413A" w:rsidRDefault="00C8413A" w:rsidP="00C8413A">
      <w:r>
        <w:t>&lt;/configuration&gt;</w:t>
      </w:r>
    </w:p>
    <w:p w:rsidR="00C8413A" w:rsidRDefault="00C8413A" w:rsidP="00C8413A"/>
    <w:p w:rsidR="00C8413A" w:rsidRDefault="002578C9" w:rsidP="002578C9">
      <w:pPr>
        <w:pStyle w:val="Heading3"/>
      </w:pPr>
      <w:bookmarkStart w:id="4" w:name="_Toc416726651"/>
      <w:r>
        <w:t>Packages.config</w:t>
      </w:r>
      <w:bookmarkEnd w:id="4"/>
    </w:p>
    <w:p w:rsidR="002578C9" w:rsidRDefault="002578C9" w:rsidP="002578C9"/>
    <w:p w:rsidR="002578C9" w:rsidRDefault="002578C9" w:rsidP="002578C9">
      <w:r>
        <w:t>&lt;?xml version="1.0" encoding="utf-8"?&gt;</w:t>
      </w:r>
    </w:p>
    <w:p w:rsidR="002578C9" w:rsidRDefault="002578C9" w:rsidP="002578C9">
      <w:r>
        <w:t>&lt;packages&gt;</w:t>
      </w:r>
    </w:p>
    <w:p w:rsidR="002578C9" w:rsidRDefault="002578C9" w:rsidP="002578C9">
      <w:r>
        <w:t xml:space="preserve">  &lt;package id="Dapper" version="1.38" targetFramework="net451" /&gt;</w:t>
      </w:r>
    </w:p>
    <w:p w:rsidR="002578C9" w:rsidRDefault="002578C9" w:rsidP="002578C9">
      <w:r>
        <w:t xml:space="preserve">  &lt;package id="Dapper.Tvp" version="1.0.0" targetFramework="net451" /&gt;</w:t>
      </w:r>
    </w:p>
    <w:p w:rsidR="002578C9" w:rsidRDefault="002578C9" w:rsidP="002578C9">
      <w:r>
        <w:t xml:space="preserve">  &lt;package id="DapperWrapper" version="0.3.0.0" targetFramework="net451" /&gt;</w:t>
      </w:r>
    </w:p>
    <w:p w:rsidR="002578C9" w:rsidRDefault="002578C9" w:rsidP="002578C9">
      <w:r>
        <w:t xml:space="preserve">  &lt;package id="Regextra" version="0.3.0.0" targetFramework="net451" /&gt;</w:t>
      </w:r>
    </w:p>
    <w:p w:rsidR="002578C9" w:rsidRDefault="002578C9" w:rsidP="002578C9">
      <w:r>
        <w:t>&lt;/packages&gt;</w:t>
      </w:r>
    </w:p>
    <w:p w:rsidR="002578C9" w:rsidRDefault="002578C9" w:rsidP="002578C9"/>
    <w:p w:rsidR="002578C9" w:rsidRDefault="00C06F8F" w:rsidP="00C06F8F">
      <w:pPr>
        <w:pStyle w:val="Heading3"/>
      </w:pPr>
      <w:bookmarkStart w:id="5" w:name="_Toc416726652"/>
      <w:r>
        <w:t>Classes</w:t>
      </w:r>
      <w:bookmarkEnd w:id="5"/>
    </w:p>
    <w:p w:rsidR="00C06F8F" w:rsidRDefault="00C06F8F" w:rsidP="00C06F8F"/>
    <w:p w:rsidR="00C06F8F" w:rsidRDefault="00C06F8F" w:rsidP="00C06F8F">
      <w:pPr>
        <w:pStyle w:val="Heading4"/>
      </w:pPr>
      <w:r>
        <w:t>DemonstrationStep.vb</w:t>
      </w:r>
    </w:p>
    <w:p w:rsidR="00C06F8F" w:rsidRDefault="00C06F8F" w:rsidP="00C06F8F"/>
    <w:p w:rsidR="00C06F8F" w:rsidRDefault="00C06F8F" w:rsidP="00C06F8F">
      <w:r>
        <w:t>Namespace Classes</w:t>
      </w:r>
    </w:p>
    <w:p w:rsidR="00C06F8F" w:rsidRDefault="00C06F8F" w:rsidP="00C06F8F">
      <w:r>
        <w:t xml:space="preserve">    ''' &lt;summary&gt;</w:t>
      </w:r>
    </w:p>
    <w:p w:rsidR="00C06F8F" w:rsidRDefault="00C06F8F" w:rsidP="00C06F8F">
      <w:r>
        <w:t xml:space="preserve">    ''' The individual Demonstration Step class.</w:t>
      </w:r>
    </w:p>
    <w:p w:rsidR="00C06F8F" w:rsidRDefault="00C06F8F" w:rsidP="00C06F8F">
      <w:r>
        <w:t xml:space="preserve">    ''' The type input uses a list of these objects to keep track of all the demo steps.</w:t>
      </w:r>
    </w:p>
    <w:p w:rsidR="00C06F8F" w:rsidRDefault="00C06F8F" w:rsidP="00C06F8F">
      <w:r>
        <w:t xml:space="preserve">    ''' &lt;/summary&gt;</w:t>
      </w:r>
    </w:p>
    <w:p w:rsidR="00C06F8F" w:rsidRDefault="00C06F8F" w:rsidP="00C06F8F">
      <w:r>
        <w:t xml:space="preserve">    ''' &lt;remarks&gt;The specific Demo Steps.&lt;/remarks&gt;</w:t>
      </w:r>
    </w:p>
    <w:p w:rsidR="00C06F8F" w:rsidRDefault="00C06F8F" w:rsidP="00C06F8F">
      <w:r>
        <w:t xml:space="preserve">    Public Class DemonstrationStep</w:t>
      </w:r>
    </w:p>
    <w:p w:rsidR="00C06F8F" w:rsidRDefault="00C06F8F" w:rsidP="00C06F8F">
      <w:r>
        <w:t xml:space="preserve">        Property StepDetails As String</w:t>
      </w:r>
    </w:p>
    <w:p w:rsidR="00C06F8F" w:rsidRDefault="00C06F8F" w:rsidP="00C06F8F">
      <w:r>
        <w:t xml:space="preserve">        Property StepRegEx As String</w:t>
      </w:r>
    </w:p>
    <w:p w:rsidR="00C06F8F" w:rsidRDefault="00C06F8F" w:rsidP="00C06F8F">
      <w:r>
        <w:t xml:space="preserve">        Property StepMark As Integer</w:t>
      </w:r>
    </w:p>
    <w:p w:rsidR="00C06F8F" w:rsidRDefault="00C06F8F" w:rsidP="00C06F8F">
      <w:r>
        <w:t xml:space="preserve">    End Class</w:t>
      </w:r>
    </w:p>
    <w:p w:rsidR="00C06F8F" w:rsidRDefault="00C06F8F" w:rsidP="00C06F8F">
      <w:r>
        <w:t>End Namespace</w:t>
      </w:r>
    </w:p>
    <w:p w:rsidR="00C06F8F" w:rsidRDefault="00C06F8F" w:rsidP="00C06F8F"/>
    <w:p w:rsidR="00C06F8F" w:rsidRDefault="00C06F8F" w:rsidP="00C06F8F">
      <w:pPr>
        <w:pStyle w:val="Heading4"/>
      </w:pPr>
      <w:r>
        <w:t>UserClass.vb</w:t>
      </w:r>
    </w:p>
    <w:p w:rsidR="00C06F8F" w:rsidRDefault="00C06F8F" w:rsidP="00C06F8F"/>
    <w:p w:rsidR="00C06F8F" w:rsidRDefault="00C06F8F" w:rsidP="00C06F8F">
      <w:r>
        <w:t>Imports ExampleProg.Interfaces</w:t>
      </w:r>
    </w:p>
    <w:p w:rsidR="00C06F8F" w:rsidRDefault="00C06F8F" w:rsidP="00C06F8F"/>
    <w:p w:rsidR="00C06F8F" w:rsidRDefault="00C06F8F" w:rsidP="00C06F8F">
      <w:r>
        <w:t>Namespace Classes</w:t>
      </w:r>
    </w:p>
    <w:p w:rsidR="00C06F8F" w:rsidRDefault="00C06F8F" w:rsidP="00C06F8F">
      <w:r>
        <w:t xml:space="preserve">    ''' &lt;summary&gt;</w:t>
      </w:r>
    </w:p>
    <w:p w:rsidR="00C06F8F" w:rsidRDefault="00C06F8F" w:rsidP="00C06F8F">
      <w:r>
        <w:t xml:space="preserve">    ''' The User class.</w:t>
      </w:r>
    </w:p>
    <w:p w:rsidR="00C06F8F" w:rsidRDefault="00C06F8F" w:rsidP="00C06F8F">
      <w:r>
        <w:t xml:space="preserve">    ''' Does everything to do with the user.</w:t>
      </w:r>
    </w:p>
    <w:p w:rsidR="00C06F8F" w:rsidRDefault="00C06F8F" w:rsidP="00C06F8F">
      <w:r>
        <w:t xml:space="preserve">    ''' Creates new users.</w:t>
      </w:r>
    </w:p>
    <w:p w:rsidR="00C06F8F" w:rsidRDefault="00C06F8F" w:rsidP="00C06F8F">
      <w:r>
        <w:t xml:space="preserve">    ''' Stores log in and log out information.</w:t>
      </w:r>
    </w:p>
    <w:p w:rsidR="00C06F8F" w:rsidRDefault="00C06F8F" w:rsidP="00C06F8F">
      <w:r>
        <w:t xml:space="preserve">    ''' &lt;/summary&gt;</w:t>
      </w:r>
    </w:p>
    <w:p w:rsidR="00C06F8F" w:rsidRDefault="00C06F8F" w:rsidP="00C06F8F">
      <w:r>
        <w:lastRenderedPageBreak/>
        <w:t xml:space="preserve">    ''' &lt;remarks&gt;The User class.&lt;/remarks&gt;</w:t>
      </w:r>
    </w:p>
    <w:p w:rsidR="00C06F8F" w:rsidRDefault="00C06F8F" w:rsidP="00C06F8F">
      <w:r>
        <w:t xml:space="preserve">    Public Class UserClass</w:t>
      </w:r>
    </w:p>
    <w:p w:rsidR="00C06F8F" w:rsidRDefault="00C06F8F" w:rsidP="00C06F8F">
      <w:r>
        <w:t xml:space="preserve">        Implements IUserClass</w:t>
      </w:r>
    </w:p>
    <w:p w:rsidR="00C06F8F" w:rsidRDefault="00C06F8F" w:rsidP="00C06F8F"/>
    <w:p w:rsidR="00C06F8F" w:rsidRDefault="00C06F8F" w:rsidP="00C06F8F">
      <w:r>
        <w:t xml:space="preserve">        Property UserId As Integer Implements IUserClass.UserId</w:t>
      </w:r>
    </w:p>
    <w:p w:rsidR="00C06F8F" w:rsidRDefault="00C06F8F" w:rsidP="00C06F8F">
      <w:r>
        <w:t xml:space="preserve">        Property UserName As String Implements IUserClass.UserName</w:t>
      </w:r>
    </w:p>
    <w:p w:rsidR="00C06F8F" w:rsidRDefault="00C06F8F" w:rsidP="00C06F8F">
      <w:r>
        <w:t xml:space="preserve">        Property Password As String Implements IUserClass.Password</w:t>
      </w:r>
    </w:p>
    <w:p w:rsidR="00C06F8F" w:rsidRDefault="00C06F8F" w:rsidP="00C06F8F">
      <w:r>
        <w:t xml:space="preserve">        Property FirstName As String Implements IUserClass.FirstName</w:t>
      </w:r>
    </w:p>
    <w:p w:rsidR="00C06F8F" w:rsidRDefault="00C06F8F" w:rsidP="00C06F8F">
      <w:r>
        <w:t xml:space="preserve">        Property MiddleName As String Implements IUserClass.MiddleName</w:t>
      </w:r>
    </w:p>
    <w:p w:rsidR="00C06F8F" w:rsidRDefault="00C06F8F" w:rsidP="00C06F8F">
      <w:r>
        <w:t xml:space="preserve">        Property LastName As String Implements IUserClass.LastName</w:t>
      </w:r>
    </w:p>
    <w:p w:rsidR="00C06F8F" w:rsidRDefault="00C06F8F" w:rsidP="00C06F8F">
      <w:r>
        <w:t xml:space="preserve">        Property IsValidUser As Boolean Implements IUserClass.IsValidUser</w:t>
      </w:r>
    </w:p>
    <w:p w:rsidR="00C06F8F" w:rsidRDefault="00C06F8F" w:rsidP="00C06F8F"/>
    <w:p w:rsidR="00C06F8F" w:rsidRDefault="00C06F8F" w:rsidP="00C06F8F">
      <w:r>
        <w:t xml:space="preserve">        ''' &lt;summary&gt;</w:t>
      </w:r>
    </w:p>
    <w:p w:rsidR="00C06F8F" w:rsidRDefault="00C06F8F" w:rsidP="00C06F8F">
      <w:r>
        <w:t xml:space="preserve">        ''' Checks to see if the user name already exists in the database.</w:t>
      </w:r>
    </w:p>
    <w:p w:rsidR="00C06F8F" w:rsidRDefault="00C06F8F" w:rsidP="00C06F8F">
      <w:r>
        <w:t xml:space="preserve">        ''' &lt;/summary&gt;</w:t>
      </w:r>
    </w:p>
    <w:p w:rsidR="00C06F8F" w:rsidRDefault="00C06F8F" w:rsidP="00C06F8F">
      <w:r>
        <w:t xml:space="preserve">        ''' &lt;param name="dbConnection"&gt;&lt;/param&gt;</w:t>
      </w:r>
    </w:p>
    <w:p w:rsidR="00C06F8F" w:rsidRDefault="00C06F8F" w:rsidP="00C06F8F">
      <w:r>
        <w:t xml:space="preserve">        ''' &lt;returns&gt;True or false.&lt;/returns&gt;</w:t>
      </w:r>
    </w:p>
    <w:p w:rsidR="00C06F8F" w:rsidRDefault="00C06F8F" w:rsidP="00C06F8F">
      <w:r>
        <w:t xml:space="preserve">        ''' &lt;remarks&gt;&lt;/remarks&gt;</w:t>
      </w:r>
    </w:p>
    <w:p w:rsidR="00C06F8F" w:rsidRDefault="00C06F8F" w:rsidP="00C06F8F">
      <w:r>
        <w:t xml:space="preserve">        Public Function DoesUserNameAlreadyExists(dbConnection As IDbConnector) As Boolean Implements IUserClass.DoesUserNameAlreadyExists</w:t>
      </w:r>
    </w:p>
    <w:p w:rsidR="00C06F8F" w:rsidRDefault="00C06F8F" w:rsidP="00C06F8F">
      <w:r>
        <w:t xml:space="preserve">            Dim result As Boolean</w:t>
      </w:r>
    </w:p>
    <w:p w:rsidR="00C06F8F" w:rsidRDefault="00C06F8F" w:rsidP="00C06F8F"/>
    <w:p w:rsidR="00C06F8F" w:rsidRDefault="00C06F8F" w:rsidP="00C06F8F">
      <w:r>
        <w:t xml:space="preserve">            result = dbConnection.DoesUserNameAlreadyExists(UserName)</w:t>
      </w:r>
    </w:p>
    <w:p w:rsidR="00C06F8F" w:rsidRDefault="00C06F8F" w:rsidP="00C06F8F"/>
    <w:p w:rsidR="00C06F8F" w:rsidRDefault="00C06F8F" w:rsidP="00C06F8F">
      <w:r>
        <w:t xml:space="preserve">            Return result</w:t>
      </w:r>
    </w:p>
    <w:p w:rsidR="00C06F8F" w:rsidRDefault="00C06F8F" w:rsidP="00C06F8F">
      <w:r>
        <w:t xml:space="preserve">        End Function</w:t>
      </w:r>
    </w:p>
    <w:p w:rsidR="00C06F8F" w:rsidRDefault="00C06F8F" w:rsidP="00C06F8F"/>
    <w:p w:rsidR="00C06F8F" w:rsidRDefault="00C06F8F" w:rsidP="00C06F8F">
      <w:r>
        <w:t xml:space="preserve">        ''' &lt;summary&gt;</w:t>
      </w:r>
    </w:p>
    <w:p w:rsidR="00C06F8F" w:rsidRDefault="00C06F8F" w:rsidP="00C06F8F">
      <w:r>
        <w:t xml:space="preserve">        ''' Is the user name already in use.  Is it available.</w:t>
      </w:r>
    </w:p>
    <w:p w:rsidR="00C06F8F" w:rsidRDefault="00C06F8F" w:rsidP="00C06F8F">
      <w:r>
        <w:t xml:space="preserve">        ''' &lt;/summary&gt;</w:t>
      </w:r>
    </w:p>
    <w:p w:rsidR="00C06F8F" w:rsidRDefault="00C06F8F" w:rsidP="00C06F8F">
      <w:r>
        <w:t xml:space="preserve">        ''' &lt;param name="dbConnection"&gt;&lt;/param&gt;</w:t>
      </w:r>
    </w:p>
    <w:p w:rsidR="00C06F8F" w:rsidRDefault="00C06F8F" w:rsidP="00C06F8F">
      <w:r>
        <w:t xml:space="preserve">        ''' &lt;returns&gt;True or false.&lt;/returns&gt;</w:t>
      </w:r>
    </w:p>
    <w:p w:rsidR="00C06F8F" w:rsidRDefault="00C06F8F" w:rsidP="00C06F8F">
      <w:r>
        <w:t xml:space="preserve">        ''' &lt;remarks&gt;&lt;/remarks&gt;</w:t>
      </w:r>
    </w:p>
    <w:p w:rsidR="00C06F8F" w:rsidRDefault="00C06F8F" w:rsidP="00C06F8F">
      <w:r>
        <w:t xml:space="preserve">        Public Function IsUserNameInDatabase(dbConnection As IDbConnector) As Boolean Implements IUserClass.IsUserNameInDatabase</w:t>
      </w:r>
    </w:p>
    <w:p w:rsidR="00C06F8F" w:rsidRDefault="00C06F8F" w:rsidP="00C06F8F">
      <w:r>
        <w:t xml:space="preserve">            Dim result As Boolean</w:t>
      </w:r>
    </w:p>
    <w:p w:rsidR="00C06F8F" w:rsidRDefault="00C06F8F" w:rsidP="00C06F8F"/>
    <w:p w:rsidR="00C06F8F" w:rsidRDefault="00C06F8F" w:rsidP="00C06F8F">
      <w:r>
        <w:t xml:space="preserve">            result = dbConnection.IsUserNameAvailable(UserName)</w:t>
      </w:r>
    </w:p>
    <w:p w:rsidR="00C06F8F" w:rsidRDefault="00C06F8F" w:rsidP="00C06F8F"/>
    <w:p w:rsidR="00C06F8F" w:rsidRDefault="00C06F8F" w:rsidP="00C06F8F">
      <w:r>
        <w:t xml:space="preserve">            Return result</w:t>
      </w:r>
    </w:p>
    <w:p w:rsidR="00C06F8F" w:rsidRDefault="00C06F8F" w:rsidP="00C06F8F">
      <w:r>
        <w:t xml:space="preserve">        End Function</w:t>
      </w:r>
    </w:p>
    <w:p w:rsidR="00C06F8F" w:rsidRDefault="00C06F8F" w:rsidP="00C06F8F"/>
    <w:p w:rsidR="00C06F8F" w:rsidRDefault="00C06F8F" w:rsidP="00C06F8F">
      <w:r>
        <w:t xml:space="preserve">        ''' &lt;summary&gt;</w:t>
      </w:r>
    </w:p>
    <w:p w:rsidR="00C06F8F" w:rsidRDefault="00C06F8F" w:rsidP="00C06F8F">
      <w:r>
        <w:t xml:space="preserve">        ''' Creates a new user in the database.</w:t>
      </w:r>
    </w:p>
    <w:p w:rsidR="00C06F8F" w:rsidRDefault="00C06F8F" w:rsidP="00C06F8F">
      <w:r>
        <w:t xml:space="preserve">        ''' &lt;/summary&gt;</w:t>
      </w:r>
    </w:p>
    <w:p w:rsidR="00C06F8F" w:rsidRDefault="00C06F8F" w:rsidP="00C06F8F">
      <w:r>
        <w:t xml:space="preserve">        ''' &lt;param name="dbConnection"&gt;&lt;/param&gt;</w:t>
      </w:r>
    </w:p>
    <w:p w:rsidR="00C06F8F" w:rsidRDefault="00C06F8F" w:rsidP="00C06F8F">
      <w:r>
        <w:t xml:space="preserve">        ''' &lt;returns&gt;True or false.&lt;/returns&gt;</w:t>
      </w:r>
    </w:p>
    <w:p w:rsidR="00C06F8F" w:rsidRDefault="00C06F8F" w:rsidP="00C06F8F">
      <w:r>
        <w:t xml:space="preserve">        ''' &lt;remarks&gt;&lt;/remarks&gt;</w:t>
      </w:r>
    </w:p>
    <w:p w:rsidR="00C06F8F" w:rsidRDefault="00C06F8F" w:rsidP="00C06F8F">
      <w:r>
        <w:t xml:space="preserve">        Public Function CreateNewUser(dbConnection As IDbConnector) As Boolean Implements IUserClass.CreateNewUser</w:t>
      </w:r>
    </w:p>
    <w:p w:rsidR="00C06F8F" w:rsidRDefault="00C06F8F" w:rsidP="00C06F8F">
      <w:r>
        <w:lastRenderedPageBreak/>
        <w:t xml:space="preserve">            Dim createdNewUser As Boolean</w:t>
      </w:r>
    </w:p>
    <w:p w:rsidR="00C06F8F" w:rsidRDefault="00C06F8F" w:rsidP="00C06F8F"/>
    <w:p w:rsidR="00C06F8F" w:rsidRDefault="00C06F8F" w:rsidP="00C06F8F">
      <w:r>
        <w:t xml:space="preserve">            createdNewUser = dbConnection.CreateNewUser(Me)</w:t>
      </w:r>
    </w:p>
    <w:p w:rsidR="00C06F8F" w:rsidRDefault="00C06F8F" w:rsidP="00C06F8F"/>
    <w:p w:rsidR="00C06F8F" w:rsidRDefault="00C06F8F" w:rsidP="00C06F8F">
      <w:r>
        <w:t xml:space="preserve">            Return createdNewUser</w:t>
      </w:r>
    </w:p>
    <w:p w:rsidR="00C06F8F" w:rsidRDefault="00C06F8F" w:rsidP="00C06F8F">
      <w:r>
        <w:t xml:space="preserve">        End Function</w:t>
      </w:r>
    </w:p>
    <w:p w:rsidR="00C06F8F" w:rsidRDefault="00C06F8F" w:rsidP="00C06F8F"/>
    <w:p w:rsidR="00C06F8F" w:rsidRDefault="00C06F8F" w:rsidP="00C06F8F">
      <w:r>
        <w:t xml:space="preserve">        ''' &lt;summary&gt;</w:t>
      </w:r>
    </w:p>
    <w:p w:rsidR="00C06F8F" w:rsidRDefault="00C06F8F" w:rsidP="00C06F8F">
      <w:r>
        <w:t xml:space="preserve">        ''' Gets the user id from the log in details.</w:t>
      </w:r>
    </w:p>
    <w:p w:rsidR="00C06F8F" w:rsidRDefault="00C06F8F" w:rsidP="00C06F8F">
      <w:r>
        <w:t xml:space="preserve">        ''' &lt;/summary&gt;</w:t>
      </w:r>
    </w:p>
    <w:p w:rsidR="00C06F8F" w:rsidRDefault="00C06F8F" w:rsidP="00C06F8F">
      <w:r>
        <w:t xml:space="preserve">        ''' &lt;param name="dbConnection"&gt;&lt;/param&gt;</w:t>
      </w:r>
    </w:p>
    <w:p w:rsidR="00C06F8F" w:rsidRDefault="00C06F8F" w:rsidP="00C06F8F">
      <w:r>
        <w:t xml:space="preserve">        ''' &lt;returns&gt;The user id.&lt;/returns&gt;</w:t>
      </w:r>
    </w:p>
    <w:p w:rsidR="00C06F8F" w:rsidRDefault="00C06F8F" w:rsidP="00C06F8F">
      <w:r>
        <w:t xml:space="preserve">        ''' &lt;remarks&gt;&lt;/remarks&gt;</w:t>
      </w:r>
    </w:p>
    <w:p w:rsidR="00C06F8F" w:rsidRDefault="00C06F8F" w:rsidP="00C06F8F">
      <w:r>
        <w:t xml:space="preserve">        Public Function Login(dbConnection As IDbConnector) As Boolean Implements IUserClass.Login</w:t>
      </w:r>
    </w:p>
    <w:p w:rsidR="00C06F8F" w:rsidRDefault="00C06F8F" w:rsidP="00C06F8F">
      <w:r>
        <w:t xml:space="preserve">            Dim isLoggedIn As Boolean</w:t>
      </w:r>
    </w:p>
    <w:p w:rsidR="00C06F8F" w:rsidRDefault="00C06F8F" w:rsidP="00C06F8F"/>
    <w:p w:rsidR="00C06F8F" w:rsidRDefault="00C06F8F" w:rsidP="00C06F8F">
      <w:r>
        <w:t xml:space="preserve">            ' Validation is done in the log in input class.</w:t>
      </w:r>
    </w:p>
    <w:p w:rsidR="00C06F8F" w:rsidRDefault="00C06F8F" w:rsidP="00C06F8F"/>
    <w:p w:rsidR="00C06F8F" w:rsidRDefault="00C06F8F" w:rsidP="00C06F8F">
      <w:r>
        <w:t xml:space="preserve">            UserId = dbConnection.GetUserIdOfValidUser(UserName, Password)</w:t>
      </w:r>
    </w:p>
    <w:p w:rsidR="00C06F8F" w:rsidRDefault="00C06F8F" w:rsidP="00C06F8F"/>
    <w:p w:rsidR="00C06F8F" w:rsidRDefault="00C06F8F" w:rsidP="00C06F8F">
      <w:r>
        <w:t xml:space="preserve">            Dim tempUser = dbConnection.GetUserDetails(Me)</w:t>
      </w:r>
    </w:p>
    <w:p w:rsidR="00C06F8F" w:rsidRDefault="00C06F8F" w:rsidP="00C06F8F"/>
    <w:p w:rsidR="00C06F8F" w:rsidRDefault="00C06F8F" w:rsidP="00C06F8F">
      <w:r>
        <w:t xml:space="preserve">            If (tempUser.UserName &lt;&gt; Nothing) Then</w:t>
      </w:r>
    </w:p>
    <w:p w:rsidR="00C06F8F" w:rsidRDefault="00C06F8F" w:rsidP="00C06F8F">
      <w:r>
        <w:t xml:space="preserve">                FirstName = tempUser.FirstName</w:t>
      </w:r>
    </w:p>
    <w:p w:rsidR="00C06F8F" w:rsidRDefault="00C06F8F" w:rsidP="00C06F8F">
      <w:r>
        <w:t xml:space="preserve">                MiddleName = tempUser.MiddleName</w:t>
      </w:r>
    </w:p>
    <w:p w:rsidR="00C06F8F" w:rsidRDefault="00C06F8F" w:rsidP="00C06F8F">
      <w:r>
        <w:t xml:space="preserve">                LastName = tempUser.LastName</w:t>
      </w:r>
    </w:p>
    <w:p w:rsidR="00C06F8F" w:rsidRDefault="00C06F8F" w:rsidP="00C06F8F"/>
    <w:p w:rsidR="00C06F8F" w:rsidRDefault="00C06F8F" w:rsidP="00C06F8F">
      <w:r>
        <w:t xml:space="preserve">                UserName = tempUser.UserName</w:t>
      </w:r>
    </w:p>
    <w:p w:rsidR="00C06F8F" w:rsidRDefault="00C06F8F" w:rsidP="00C06F8F">
      <w:r>
        <w:t xml:space="preserve">                Password = tempUser.Password</w:t>
      </w:r>
    </w:p>
    <w:p w:rsidR="00C06F8F" w:rsidRDefault="00C06F8F" w:rsidP="00C06F8F"/>
    <w:p w:rsidR="00C06F8F" w:rsidRDefault="00C06F8F" w:rsidP="00C06F8F">
      <w:r>
        <w:t xml:space="preserve">                IsValidUser = True</w:t>
      </w:r>
    </w:p>
    <w:p w:rsidR="00C06F8F" w:rsidRDefault="00C06F8F" w:rsidP="00C06F8F">
      <w:r>
        <w:t xml:space="preserve">                isLoggedIn = True</w:t>
      </w:r>
    </w:p>
    <w:p w:rsidR="00C06F8F" w:rsidRDefault="00C06F8F" w:rsidP="00C06F8F">
      <w:r>
        <w:t xml:space="preserve">            End If</w:t>
      </w:r>
    </w:p>
    <w:p w:rsidR="00C06F8F" w:rsidRDefault="00C06F8F" w:rsidP="00C06F8F"/>
    <w:p w:rsidR="00C06F8F" w:rsidRDefault="00C06F8F" w:rsidP="00C06F8F">
      <w:r>
        <w:t xml:space="preserve">            Return isLoggedIn</w:t>
      </w:r>
    </w:p>
    <w:p w:rsidR="00C06F8F" w:rsidRDefault="00C06F8F" w:rsidP="00C06F8F">
      <w:r>
        <w:t xml:space="preserve">        End Function</w:t>
      </w:r>
    </w:p>
    <w:p w:rsidR="00C06F8F" w:rsidRDefault="00C06F8F" w:rsidP="00C06F8F"/>
    <w:p w:rsidR="00C06F8F" w:rsidRDefault="00C06F8F" w:rsidP="00C06F8F">
      <w:r>
        <w:t xml:space="preserve">        ''' &lt;summary&gt;</w:t>
      </w:r>
    </w:p>
    <w:p w:rsidR="00C06F8F" w:rsidRDefault="00C06F8F" w:rsidP="00C06F8F">
      <w:r>
        <w:t xml:space="preserve">        ''' Logs out the current user.  Just resets all the variables.</w:t>
      </w:r>
    </w:p>
    <w:p w:rsidR="00C06F8F" w:rsidRDefault="00C06F8F" w:rsidP="00C06F8F">
      <w:r>
        <w:t xml:space="preserve">        ''' &lt;/summary&gt;</w:t>
      </w:r>
    </w:p>
    <w:p w:rsidR="00C06F8F" w:rsidRDefault="00C06F8F" w:rsidP="00C06F8F">
      <w:r>
        <w:t xml:space="preserve">        ''' &lt;remarks&gt;&lt;/remarks&gt;</w:t>
      </w:r>
    </w:p>
    <w:p w:rsidR="00C06F8F" w:rsidRDefault="00C06F8F" w:rsidP="00C06F8F">
      <w:r>
        <w:t xml:space="preserve">        Public Sub Logout() Implements IUserClass.Logout</w:t>
      </w:r>
    </w:p>
    <w:p w:rsidR="00C06F8F" w:rsidRDefault="00C06F8F" w:rsidP="00C06F8F"/>
    <w:p w:rsidR="00C06F8F" w:rsidRDefault="00C06F8F" w:rsidP="00C06F8F">
      <w:r>
        <w:t xml:space="preserve">            UserId = 0</w:t>
      </w:r>
    </w:p>
    <w:p w:rsidR="00C06F8F" w:rsidRDefault="00C06F8F" w:rsidP="00C06F8F">
      <w:r>
        <w:t xml:space="preserve">            UserName = String.Empty</w:t>
      </w:r>
    </w:p>
    <w:p w:rsidR="00C06F8F" w:rsidRDefault="00C06F8F" w:rsidP="00C06F8F">
      <w:r>
        <w:t xml:space="preserve">            Password = String.Empty</w:t>
      </w:r>
    </w:p>
    <w:p w:rsidR="00C06F8F" w:rsidRDefault="00C06F8F" w:rsidP="00C06F8F">
      <w:r>
        <w:t xml:space="preserve">            FirstName = String.Empty</w:t>
      </w:r>
    </w:p>
    <w:p w:rsidR="00C06F8F" w:rsidRDefault="00C06F8F" w:rsidP="00C06F8F">
      <w:r>
        <w:t xml:space="preserve">            MiddleName = String.Empty</w:t>
      </w:r>
    </w:p>
    <w:p w:rsidR="00C06F8F" w:rsidRDefault="00C06F8F" w:rsidP="00C06F8F">
      <w:r>
        <w:t xml:space="preserve">            LastName = String.Empty</w:t>
      </w:r>
    </w:p>
    <w:p w:rsidR="00C06F8F" w:rsidRDefault="00C06F8F" w:rsidP="00C06F8F">
      <w:r>
        <w:lastRenderedPageBreak/>
        <w:t xml:space="preserve">            IsValidUser = False</w:t>
      </w:r>
    </w:p>
    <w:p w:rsidR="00C06F8F" w:rsidRDefault="00C06F8F" w:rsidP="00C06F8F"/>
    <w:p w:rsidR="00C06F8F" w:rsidRDefault="00C06F8F" w:rsidP="00C06F8F">
      <w:r>
        <w:t xml:space="preserve">        End Sub</w:t>
      </w:r>
    </w:p>
    <w:p w:rsidR="00C06F8F" w:rsidRDefault="00C06F8F" w:rsidP="00C06F8F"/>
    <w:p w:rsidR="00C06F8F" w:rsidRDefault="00C06F8F" w:rsidP="00C06F8F">
      <w:r>
        <w:t xml:space="preserve">    End Class</w:t>
      </w:r>
    </w:p>
    <w:p w:rsidR="00C06F8F" w:rsidRDefault="00C06F8F" w:rsidP="00C06F8F">
      <w:r>
        <w:t>End Namespace</w:t>
      </w:r>
    </w:p>
    <w:p w:rsidR="00C06F8F" w:rsidRDefault="00C06F8F" w:rsidP="00C06F8F"/>
    <w:p w:rsidR="00C06F8F" w:rsidRDefault="00C06F8F" w:rsidP="00C06F8F">
      <w:pPr>
        <w:pStyle w:val="Heading3"/>
      </w:pPr>
      <w:bookmarkStart w:id="6" w:name="_Toc416726653"/>
      <w:r>
        <w:t>Constants</w:t>
      </w:r>
      <w:bookmarkEnd w:id="6"/>
    </w:p>
    <w:p w:rsidR="00C06F8F" w:rsidRDefault="00C06F8F" w:rsidP="00C06F8F"/>
    <w:p w:rsidR="00964C54" w:rsidRDefault="00964C54" w:rsidP="00964C54">
      <w:pPr>
        <w:pStyle w:val="Heading4"/>
      </w:pPr>
      <w:r>
        <w:t>CommonConstants.vb</w:t>
      </w:r>
    </w:p>
    <w:p w:rsidR="00964C54" w:rsidRDefault="00964C54" w:rsidP="00964C54"/>
    <w:p w:rsidR="005D2B82" w:rsidRDefault="005D2B82" w:rsidP="005D2B82">
      <w:r>
        <w:t>Namespace Constants</w:t>
      </w:r>
    </w:p>
    <w:p w:rsidR="005D2B82" w:rsidRDefault="005D2B82" w:rsidP="005D2B82">
      <w:r>
        <w:t xml:space="preserve">    ''' &lt;summary&gt;</w:t>
      </w:r>
    </w:p>
    <w:p w:rsidR="005D2B82" w:rsidRDefault="005D2B82" w:rsidP="005D2B82">
      <w:r>
        <w:t xml:space="preserve">    ''' A collection of constants that are used throughout the application.</w:t>
      </w:r>
    </w:p>
    <w:p w:rsidR="005D2B82" w:rsidRDefault="005D2B82" w:rsidP="005D2B82">
      <w:r>
        <w:t xml:space="preserve">    ''' &lt;/summary&gt;</w:t>
      </w:r>
    </w:p>
    <w:p w:rsidR="005D2B82" w:rsidRDefault="005D2B82" w:rsidP="005D2B82">
      <w:r>
        <w:t xml:space="preserve">    ''' &lt;remarks&gt;Constants.&lt;/remarks&gt;</w:t>
      </w:r>
    </w:p>
    <w:p w:rsidR="005D2B82" w:rsidRDefault="005D2B82" w:rsidP="005D2B82">
      <w:r>
        <w:t xml:space="preserve">    Public Class CommonConstants</w:t>
      </w:r>
    </w:p>
    <w:p w:rsidR="005D2B82" w:rsidRDefault="005D2B82" w:rsidP="005D2B82">
      <w:r>
        <w:t xml:space="preserve">        Public Const NotAValidInput = "A value is required."</w:t>
      </w:r>
    </w:p>
    <w:p w:rsidR="005D2B82" w:rsidRDefault="005D2B82" w:rsidP="005D2B82">
      <w:r>
        <w:t xml:space="preserve">        Public Const NotAValidInteger = "A number is required."</w:t>
      </w:r>
    </w:p>
    <w:p w:rsidR="005D2B82" w:rsidRDefault="005D2B82" w:rsidP="005D2B82">
      <w:r>
        <w:t xml:space="preserve">        Public Const UserAlreadyExists = "That user name already exists."</w:t>
      </w:r>
    </w:p>
    <w:p w:rsidR="005D2B82" w:rsidRDefault="005D2B82" w:rsidP="005D2B82">
      <w:r>
        <w:t xml:space="preserve">        Public Const UserIsAvailable = "That user name is available."</w:t>
      </w:r>
    </w:p>
    <w:p w:rsidR="005D2B82" w:rsidRDefault="005D2B82" w:rsidP="005D2B82">
      <w:r>
        <w:t xml:space="preserve">        Public Const UserNameAndPasswordDoNotMatch = "User name or password are not recognized."</w:t>
      </w:r>
    </w:p>
    <w:p w:rsidR="005D2B82" w:rsidRDefault="005D2B82" w:rsidP="005D2B82"/>
    <w:p w:rsidR="005D2B82" w:rsidRDefault="005D2B82" w:rsidP="005D2B82">
      <w:r>
        <w:t xml:space="preserve">        Public Const ValidWebAddresRegEx = "((https?://|www\.)([-\w\.]+)+(:\d+)?(/([\w/_\.]*(\?\S+)?)?)?)"</w:t>
      </w:r>
    </w:p>
    <w:p w:rsidR="005D2B82" w:rsidRDefault="005D2B82" w:rsidP="005D2B82">
      <w:r>
        <w:t xml:space="preserve">        Public Const WebAddressNotValid = "The web address entered is not of a recognized standard."</w:t>
      </w:r>
    </w:p>
    <w:p w:rsidR="005D2B82" w:rsidRDefault="005D2B82" w:rsidP="005D2B82">
      <w:r>
        <w:t xml:space="preserve">        </w:t>
      </w:r>
    </w:p>
    <w:p w:rsidR="005D2B82" w:rsidRDefault="005D2B82" w:rsidP="005D2B82">
      <w:r>
        <w:t xml:space="preserve">        Public Const InsertNewQuestionError = "The question was not inserted due to problems with the subject, curriculum, keystage or explanation."</w:t>
      </w:r>
    </w:p>
    <w:p w:rsidR="005D2B82" w:rsidRDefault="005D2B82" w:rsidP="005D2B82">
      <w:r>
        <w:t xml:space="preserve">        Public Const InsertNewDemoStepError = "The demonstration step was not inserted."</w:t>
      </w:r>
    </w:p>
    <w:p w:rsidR="005D2B82" w:rsidRDefault="005D2B82" w:rsidP="005D2B82"/>
    <w:p w:rsidR="005D2B82" w:rsidRDefault="005D2B82" w:rsidP="005D2B82">
      <w:r>
        <w:t xml:space="preserve">        Public Const NewQuestionInsertedCorrectly = "The new question has been inserted."</w:t>
      </w:r>
    </w:p>
    <w:p w:rsidR="005D2B82" w:rsidRDefault="005D2B82" w:rsidP="005D2B82"/>
    <w:p w:rsidR="005D2B82" w:rsidRDefault="005D2B82" w:rsidP="005D2B82">
      <w:r>
        <w:t xml:space="preserve">        Public Const TrainingExplanationIdNotSuppliedError = "An explanation was not suppied.  No details are available."</w:t>
      </w:r>
    </w:p>
    <w:p w:rsidR="005D2B82" w:rsidRDefault="005D2B82" w:rsidP="005D2B82">
      <w:r>
        <w:t xml:space="preserve">    End Class</w:t>
      </w:r>
    </w:p>
    <w:p w:rsidR="005D2B82" w:rsidRDefault="005D2B82" w:rsidP="005D2B82">
      <w:r>
        <w:t>End Namespace</w:t>
      </w:r>
    </w:p>
    <w:p w:rsidR="005D2B82" w:rsidRDefault="005D2B82" w:rsidP="005D2B82"/>
    <w:p w:rsidR="005D2B82" w:rsidRDefault="005D2B82" w:rsidP="005D2B82">
      <w:pPr>
        <w:pStyle w:val="Heading4"/>
      </w:pPr>
      <w:r>
        <w:t>DatabaseConstants</w:t>
      </w:r>
    </w:p>
    <w:p w:rsidR="005D2B82" w:rsidRDefault="005D2B82" w:rsidP="005D2B82"/>
    <w:p w:rsidR="00A36EFC" w:rsidRDefault="00A36EFC" w:rsidP="00A36EFC">
      <w:r>
        <w:t>Namespace Constants</w:t>
      </w:r>
    </w:p>
    <w:p w:rsidR="00A36EFC" w:rsidRDefault="00A36EFC" w:rsidP="00A36EFC">
      <w:r>
        <w:t xml:space="preserve">    ''' &lt;summary&gt;</w:t>
      </w:r>
    </w:p>
    <w:p w:rsidR="00A36EFC" w:rsidRDefault="00A36EFC" w:rsidP="00A36EFC">
      <w:r>
        <w:t xml:space="preserve">    ''' The Database Constants that are used throughout the application.</w:t>
      </w:r>
    </w:p>
    <w:p w:rsidR="00A36EFC" w:rsidRDefault="00A36EFC" w:rsidP="00A36EFC">
      <w:r>
        <w:t xml:space="preserve">    ''' Namely the stored procedure names used in the database.</w:t>
      </w:r>
    </w:p>
    <w:p w:rsidR="00A36EFC" w:rsidRDefault="00A36EFC" w:rsidP="00A36EFC">
      <w:r>
        <w:t xml:space="preserve">    ''' &lt;/summary&gt;</w:t>
      </w:r>
    </w:p>
    <w:p w:rsidR="00A36EFC" w:rsidRDefault="00A36EFC" w:rsidP="00A36EFC">
      <w:r>
        <w:lastRenderedPageBreak/>
        <w:t xml:space="preserve">    ''' &lt;remarks&gt;Database Constants.&lt;/remarks&gt;</w:t>
      </w:r>
    </w:p>
    <w:p w:rsidR="00A36EFC" w:rsidRDefault="00A36EFC" w:rsidP="00A36EFC">
      <w:r>
        <w:t xml:space="preserve">    Public Class DatabaseConstants</w:t>
      </w:r>
    </w:p>
    <w:p w:rsidR="00A36EFC" w:rsidRDefault="00A36EFC" w:rsidP="00A36EFC">
      <w:r>
        <w:t xml:space="preserve">        Public Const ApplicationConfigString = "AppConnect"</w:t>
      </w:r>
    </w:p>
    <w:p w:rsidR="00A36EFC" w:rsidRDefault="00A36EFC" w:rsidP="00A36EFC"/>
    <w:p w:rsidR="00A36EFC" w:rsidRDefault="00A36EFC" w:rsidP="00A36EFC">
      <w:r>
        <w:t xml:space="preserve">        Public Const DBConnecting = "Connecting..."</w:t>
      </w:r>
    </w:p>
    <w:p w:rsidR="00A36EFC" w:rsidRDefault="00A36EFC" w:rsidP="00A36EFC">
      <w:r>
        <w:t xml:space="preserve">        Public Const DBFailedToConnect = "Failed."</w:t>
      </w:r>
    </w:p>
    <w:p w:rsidR="00A36EFC" w:rsidRDefault="00A36EFC" w:rsidP="00A36EFC">
      <w:r>
        <w:t xml:space="preserve">        Public Const DBConnectedSuccesful = "Success."</w:t>
      </w:r>
    </w:p>
    <w:p w:rsidR="00A36EFC" w:rsidRDefault="00A36EFC" w:rsidP="00A36EFC">
      <w:r>
        <w:t xml:space="preserve">        Public Const TestDBConnection = "users.TestConnection"</w:t>
      </w:r>
    </w:p>
    <w:p w:rsidR="00A36EFC" w:rsidRDefault="00A36EFC" w:rsidP="00A36EFC"/>
    <w:p w:rsidR="00A36EFC" w:rsidRDefault="00A36EFC" w:rsidP="00A36EFC">
      <w:r>
        <w:t xml:space="preserve">        Public Const CheckIfUserIsAvailble = "users.CheckIfUserIsAvailable"</w:t>
      </w:r>
    </w:p>
    <w:p w:rsidR="00A36EFC" w:rsidRDefault="00A36EFC" w:rsidP="00A36EFC">
      <w:r>
        <w:t xml:space="preserve">        Public Const CheckIfUserIsInDatabase = "users.CheckIfUserIsInDatabase"</w:t>
      </w:r>
    </w:p>
    <w:p w:rsidR="00A36EFC" w:rsidRDefault="00A36EFC" w:rsidP="00A36EFC">
      <w:r>
        <w:t xml:space="preserve">        Public Const ValidateUser = "users.ValidateUser"</w:t>
      </w:r>
    </w:p>
    <w:p w:rsidR="00A36EFC" w:rsidRDefault="00A36EFC" w:rsidP="00A36EFC">
      <w:r>
        <w:t xml:space="preserve">        Public Const GetUserDetails = "users.GetUserDetails"</w:t>
      </w:r>
    </w:p>
    <w:p w:rsidR="00A36EFC" w:rsidRDefault="00A36EFC" w:rsidP="00A36EFC">
      <w:r>
        <w:t xml:space="preserve">        Public Const CreateANewUser = "users.CreateNewUser"</w:t>
      </w:r>
    </w:p>
    <w:p w:rsidR="00A36EFC" w:rsidRDefault="00A36EFC" w:rsidP="00A36EFC"/>
    <w:p w:rsidR="00A36EFC" w:rsidRDefault="00A36EFC" w:rsidP="00A36EFC">
      <w:r>
        <w:t xml:space="preserve">        Public Const GetTheListOfSubjects = "curriculum.GetListOfSubjects"</w:t>
      </w:r>
    </w:p>
    <w:p w:rsidR="00A36EFC" w:rsidRDefault="00A36EFC" w:rsidP="00A36EFC">
      <w:r>
        <w:t xml:space="preserve">        Public Const GetTheListOfCurriculums = "curriculum.GetListOfCurriculum"</w:t>
      </w:r>
    </w:p>
    <w:p w:rsidR="00A36EFC" w:rsidRDefault="00A36EFC" w:rsidP="00A36EFC">
      <w:r>
        <w:t xml:space="preserve">        Public Const GetTheListOfKeyStages = "curriculum.GetListOfKeyStages"</w:t>
      </w:r>
    </w:p>
    <w:p w:rsidR="00A36EFC" w:rsidRDefault="00A36EFC" w:rsidP="00A36EFC">
      <w:r>
        <w:t xml:space="preserve">        Public Const GetTheListOfExplanations = "curriculum.GetListOfExplanations"</w:t>
      </w:r>
    </w:p>
    <w:p w:rsidR="00A36EFC" w:rsidRDefault="00A36EFC" w:rsidP="00A36EFC">
      <w:r>
        <w:t xml:space="preserve">        Public Const GetTheFilteredListOfCurriculums = "curriculum.GetFilteredListOfCurriculum"</w:t>
      </w:r>
    </w:p>
    <w:p w:rsidR="00A36EFC" w:rsidRDefault="00A36EFC" w:rsidP="00A36EFC">
      <w:r>
        <w:t xml:space="preserve">        Public Const GetTheFilteredListOfExplanationsBySubject = "curriculum.GetFilteredListOfExplanationsBySubject"</w:t>
      </w:r>
    </w:p>
    <w:p w:rsidR="00A36EFC" w:rsidRDefault="00A36EFC" w:rsidP="00A36EFC">
      <w:r>
        <w:t xml:space="preserve">        Public Const GetTheFilteredListOfExplanationsByCurriculum = "curriculum.GetFilteredListOfExplanationsByCurriculum"</w:t>
      </w:r>
    </w:p>
    <w:p w:rsidR="00A36EFC" w:rsidRDefault="00A36EFC" w:rsidP="00A36EFC"/>
    <w:p w:rsidR="00A36EFC" w:rsidRDefault="00A36EFC" w:rsidP="00A36EFC">
      <w:r>
        <w:t xml:space="preserve">        Public Const GetExplanationDescription = "curriculum.GetExplanationDetails"</w:t>
      </w:r>
    </w:p>
    <w:p w:rsidR="00A36EFC" w:rsidRDefault="00A36EFC" w:rsidP="00A36EFC"/>
    <w:p w:rsidR="00A36EFC" w:rsidRDefault="00A36EFC" w:rsidP="00A36EFC">
      <w:r>
        <w:t xml:space="preserve">        Public Const InsertNewSubject = "curriculum.InsertNewSubject"</w:t>
      </w:r>
    </w:p>
    <w:p w:rsidR="00A36EFC" w:rsidRDefault="00A36EFC" w:rsidP="00A36EFC">
      <w:r>
        <w:t xml:space="preserve">        Public Const InsertNewCurriculum = "curriculum.InsertNewCurriculum"</w:t>
      </w:r>
    </w:p>
    <w:p w:rsidR="00A36EFC" w:rsidRDefault="00A36EFC" w:rsidP="00A36EFC">
      <w:r>
        <w:t xml:space="preserve">        Public Const InsertNewKeyStage = "curriculum.InsertNewKeyStage"</w:t>
      </w:r>
    </w:p>
    <w:p w:rsidR="00A36EFC" w:rsidRDefault="00A36EFC" w:rsidP="00A36EFC">
      <w:r>
        <w:t xml:space="preserve">        Public Const InsertNewExplanation = "curriculum.InsertNewExplanation"</w:t>
      </w:r>
    </w:p>
    <w:p w:rsidR="00A36EFC" w:rsidRDefault="00A36EFC" w:rsidP="00A36EFC"/>
    <w:p w:rsidR="00A36EFC" w:rsidRDefault="00A36EFC" w:rsidP="00A36EFC">
      <w:r>
        <w:t xml:space="preserve">        Public Const InsertNewQuestion = "questions.InsertNewQuestion"</w:t>
      </w:r>
    </w:p>
    <w:p w:rsidR="00A36EFC" w:rsidRDefault="00A36EFC" w:rsidP="00A36EFC">
      <w:r>
        <w:t xml:space="preserve">        Public Const InsertNewDemoSteps = "questions.InsertNewDemonstrationStep"</w:t>
      </w:r>
    </w:p>
    <w:p w:rsidR="00A36EFC" w:rsidRDefault="00A36EFC" w:rsidP="00A36EFC"/>
    <w:p w:rsidR="00A36EFC" w:rsidRDefault="00A36EFC" w:rsidP="00A36EFC">
      <w:r>
        <w:t xml:space="preserve">        Public Const GetTrainingExplanationDetails = "questions.GetTrainingExplanationDetails"</w:t>
      </w:r>
    </w:p>
    <w:p w:rsidR="00A36EFC" w:rsidRDefault="00A36EFC" w:rsidP="00A36EFC">
      <w:r>
        <w:t xml:space="preserve">        Public Const GetTrainingListOfQuestionIds = "questions.GetListOfQuestionIds"</w:t>
      </w:r>
    </w:p>
    <w:p w:rsidR="00A36EFC" w:rsidRDefault="00A36EFC" w:rsidP="00A36EFC"/>
    <w:p w:rsidR="00A36EFC" w:rsidRDefault="00A36EFC" w:rsidP="00A36EFC">
      <w:r>
        <w:t xml:space="preserve">        Public Const GetTrainingDemonstrationStepDetails = "questions.GetTrainingDemoStepDetailsList"</w:t>
      </w:r>
    </w:p>
    <w:p w:rsidR="00A36EFC" w:rsidRDefault="00A36EFC" w:rsidP="00A36EFC">
      <w:r>
        <w:lastRenderedPageBreak/>
        <w:t xml:space="preserve">        Public Const GetFullTrainingImmitationSteps = "questions.GetImmitationSteps"</w:t>
      </w:r>
    </w:p>
    <w:p w:rsidR="00A36EFC" w:rsidRDefault="00A36EFC" w:rsidP="00A36EFC"/>
    <w:p w:rsidR="00A36EFC" w:rsidRDefault="00A36EFC" w:rsidP="00A36EFC">
      <w:r>
        <w:t xml:space="preserve">    End Class</w:t>
      </w:r>
    </w:p>
    <w:p w:rsidR="005D2B82" w:rsidRDefault="00A36EFC" w:rsidP="00A36EFC">
      <w:r>
        <w:t>End Namespace</w:t>
      </w:r>
    </w:p>
    <w:p w:rsidR="00A44A89" w:rsidRDefault="00A44A89" w:rsidP="00A36EFC"/>
    <w:p w:rsidR="00A44A89" w:rsidRDefault="00A44A89" w:rsidP="00A44A89">
      <w:pPr>
        <w:pStyle w:val="Heading3"/>
      </w:pPr>
      <w:bookmarkStart w:id="7" w:name="_Toc416726654"/>
      <w:r>
        <w:t>Databaseclasses</w:t>
      </w:r>
      <w:bookmarkEnd w:id="7"/>
    </w:p>
    <w:p w:rsidR="00A44A89" w:rsidRDefault="00A44A89" w:rsidP="00A44A89"/>
    <w:p w:rsidR="00A44A89" w:rsidRDefault="00A83609" w:rsidP="00A83609">
      <w:pPr>
        <w:pStyle w:val="Heading4"/>
      </w:pPr>
      <w:r>
        <w:t>DatabaseConnectorWrapper.vb</w:t>
      </w:r>
    </w:p>
    <w:p w:rsidR="00A83609" w:rsidRDefault="00A83609" w:rsidP="00A83609"/>
    <w:p w:rsidR="007A1DA7" w:rsidRDefault="007A1DA7" w:rsidP="007A1DA7">
      <w:r>
        <w:t>Imports Dapper</w:t>
      </w:r>
    </w:p>
    <w:p w:rsidR="007A1DA7" w:rsidRDefault="007A1DA7" w:rsidP="007A1DA7">
      <w:r>
        <w:t>Imports DapperWrapper</w:t>
      </w:r>
    </w:p>
    <w:p w:rsidR="007A1DA7" w:rsidRDefault="007A1DA7" w:rsidP="007A1DA7">
      <w:r>
        <w:t>Imports ExampleProg.Classes</w:t>
      </w:r>
    </w:p>
    <w:p w:rsidR="007A1DA7" w:rsidRDefault="007A1DA7" w:rsidP="007A1DA7">
      <w:r>
        <w:t>Imports ExampleProg.Constants</w:t>
      </w:r>
    </w:p>
    <w:p w:rsidR="007A1DA7" w:rsidRDefault="007A1DA7" w:rsidP="007A1DA7">
      <w:r>
        <w:t>Imports ExampleProg.Interfaces</w:t>
      </w:r>
    </w:p>
    <w:p w:rsidR="007A1DA7" w:rsidRDefault="007A1DA7" w:rsidP="007A1DA7">
      <w:r>
        <w:t>Imports ExampleProg.ProcedureReturnTypes</w:t>
      </w:r>
    </w:p>
    <w:p w:rsidR="007A1DA7" w:rsidRDefault="007A1DA7" w:rsidP="007A1DA7">
      <w:r>
        <w:t>Imports ExampleProg.QuestionTypes</w:t>
      </w:r>
    </w:p>
    <w:p w:rsidR="007A1DA7" w:rsidRDefault="007A1DA7" w:rsidP="007A1DA7"/>
    <w:p w:rsidR="007A1DA7" w:rsidRDefault="007A1DA7" w:rsidP="007A1DA7">
      <w:r>
        <w:t>Namespace DatabaseClasses</w:t>
      </w:r>
    </w:p>
    <w:p w:rsidR="007A1DA7" w:rsidRDefault="007A1DA7" w:rsidP="007A1DA7">
      <w:r>
        <w:t xml:space="preserve">    ''' &lt;summary&gt;</w:t>
      </w:r>
    </w:p>
    <w:p w:rsidR="007A1DA7" w:rsidRDefault="007A1DA7" w:rsidP="007A1DA7">
      <w:r>
        <w:t xml:space="preserve">    ''' The Database Connector Wrapper.</w:t>
      </w:r>
    </w:p>
    <w:p w:rsidR="007A1DA7" w:rsidRDefault="007A1DA7" w:rsidP="007A1DA7">
      <w:r>
        <w:t xml:space="preserve">    ''' All the calls to the database go through this class.</w:t>
      </w:r>
    </w:p>
    <w:p w:rsidR="007A1DA7" w:rsidRDefault="007A1DA7" w:rsidP="007A1DA7">
      <w:r>
        <w:t xml:space="preserve">    ''' It wraps the Dapper Factory, to keep the database access to one single point.</w:t>
      </w:r>
    </w:p>
    <w:p w:rsidR="007A1DA7" w:rsidRDefault="007A1DA7" w:rsidP="007A1DA7">
      <w:r>
        <w:t xml:space="preserve">    ''' &lt;/summary&gt;</w:t>
      </w:r>
    </w:p>
    <w:p w:rsidR="007A1DA7" w:rsidRDefault="007A1DA7" w:rsidP="007A1DA7">
      <w:r>
        <w:t xml:space="preserve">    ''' &lt;remarks&gt;Database Connection.&lt;/remarks&gt;</w:t>
      </w:r>
    </w:p>
    <w:p w:rsidR="007A1DA7" w:rsidRDefault="007A1DA7" w:rsidP="007A1DA7">
      <w:r>
        <w:t xml:space="preserve">    Public Class DatabaseConnectorWrapper</w:t>
      </w:r>
    </w:p>
    <w:p w:rsidR="007A1DA7" w:rsidRDefault="007A1DA7" w:rsidP="007A1DA7">
      <w:r>
        <w:t xml:space="preserve">        Implements IDbConnector</w:t>
      </w:r>
    </w:p>
    <w:p w:rsidR="007A1DA7" w:rsidRDefault="007A1DA7" w:rsidP="007A1DA7"/>
    <w:p w:rsidR="007A1DA7" w:rsidRDefault="007A1DA7" w:rsidP="007A1DA7">
      <w:r>
        <w:t xml:space="preserve">        Private ReadOnly _dbExecutorFactory As IDbExecutorFactory</w:t>
      </w:r>
    </w:p>
    <w:p w:rsidR="007A1DA7" w:rsidRDefault="007A1DA7" w:rsidP="007A1DA7">
      <w:r>
        <w:t xml:space="preserve">        Private _databaseConnectionStatus As String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The basic constructor.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name="dbExecutorFactory"&gt;&lt;/param&gt;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Sub New(dbExecutorFactory As IDbExecutorFactory)</w:t>
      </w:r>
    </w:p>
    <w:p w:rsidR="007A1DA7" w:rsidRDefault="007A1DA7" w:rsidP="007A1DA7">
      <w:r>
        <w:t xml:space="preserve">            _dbExecutorFactory = dbExecutorFactory</w:t>
      </w:r>
    </w:p>
    <w:p w:rsidR="007A1DA7" w:rsidRDefault="007A1DA7" w:rsidP="007A1DA7">
      <w:r>
        <w:t xml:space="preserve">            TestDatabaseConnection()</w:t>
      </w:r>
    </w:p>
    <w:p w:rsidR="007A1DA7" w:rsidRDefault="007A1DA7" w:rsidP="007A1DA7">
      <w:r>
        <w:t xml:space="preserve">        End Sub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A simple check for the db connection.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Private Sub TestDatabaseConnection()</w:t>
      </w:r>
    </w:p>
    <w:p w:rsidR="007A1DA7" w:rsidRDefault="007A1DA7" w:rsidP="007A1DA7">
      <w:r>
        <w:t xml:space="preserve">            Dim result As Boolean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lastRenderedPageBreak/>
        <w:t xml:space="preserve">                Dim db = _dbExecutorFactory.CreateExecutor()</w:t>
      </w:r>
    </w:p>
    <w:p w:rsidR="007A1DA7" w:rsidRDefault="007A1DA7" w:rsidP="007A1DA7">
      <w:r>
        <w:t xml:space="preserve">                result = db.Query(Of Boolean)(DatabaseConstants.TestDBConnection,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result = False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_databaseConnectionStatus = If(result, DatabaseConstants.DBConnectedSuccesful, DatabaseConstants.DBFailedToConnect)</w:t>
      </w:r>
    </w:p>
    <w:p w:rsidR="007A1DA7" w:rsidRDefault="007A1DA7" w:rsidP="007A1DA7">
      <w:r>
        <w:t xml:space="preserve">        End Sub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Gets the db connection status.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&lt;returns&gt;True or false.&lt;/returns&gt;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DBConnectionStatus() As String Implements IDbConnector.DBConnectionStatus</w:t>
      </w:r>
    </w:p>
    <w:p w:rsidR="007A1DA7" w:rsidRDefault="007A1DA7" w:rsidP="007A1DA7">
      <w:r>
        <w:t xml:space="preserve">            Return _databaseConnectionStatus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>#Region "UserConnections"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script to check if the user name is availble.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name="userName"&gt;&lt;/param&gt;</w:t>
      </w:r>
    </w:p>
    <w:p w:rsidR="007A1DA7" w:rsidRDefault="007A1DA7" w:rsidP="007A1DA7">
      <w:r>
        <w:t xml:space="preserve">        ''' &lt;returns&gt;True or false.&lt;/returns&gt;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IsUserNameAvailable(userName As String) As Boolean Implements IDbConnector.IsUserNameAvailable</w:t>
      </w:r>
    </w:p>
    <w:p w:rsidR="007A1DA7" w:rsidRDefault="007A1DA7" w:rsidP="007A1DA7">
      <w:r>
        <w:t xml:space="preserve">            Dim result As Boolean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dynamicParameters.Add("@UserName", userName)</w:t>
      </w:r>
    </w:p>
    <w:p w:rsidR="007A1DA7" w:rsidRDefault="007A1DA7" w:rsidP="007A1DA7"/>
    <w:p w:rsidR="007A1DA7" w:rsidRDefault="007A1DA7" w:rsidP="007A1DA7">
      <w:r>
        <w:t xml:space="preserve">                result = db.Query(Of Boolean)(DatabaseConstants.CheckIfUserIsAvailble,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result = False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result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check if the user name already exists.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name="userName"&gt;&lt;/param&gt;</w:t>
      </w:r>
    </w:p>
    <w:p w:rsidR="007A1DA7" w:rsidRDefault="007A1DA7" w:rsidP="007A1DA7">
      <w:r>
        <w:lastRenderedPageBreak/>
        <w:t xml:space="preserve">        ''' &lt;returns&gt;True or false.&lt;/returns&gt;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DoesUserNameAlreadyExists(userName As String) As Boolean Implements IDbConnector.DoesUserNameAlreadyExists</w:t>
      </w:r>
    </w:p>
    <w:p w:rsidR="007A1DA7" w:rsidRDefault="007A1DA7" w:rsidP="007A1DA7">
      <w:r>
        <w:t xml:space="preserve">            Dim result As Boolean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dynamicParameters.Add("@UserName", userName)</w:t>
      </w:r>
    </w:p>
    <w:p w:rsidR="007A1DA7" w:rsidRDefault="007A1DA7" w:rsidP="007A1DA7"/>
    <w:p w:rsidR="007A1DA7" w:rsidRDefault="007A1DA7" w:rsidP="007A1DA7">
      <w:r>
        <w:t xml:space="preserve">                result = db.Query(Of Boolean)(DatabaseConstants.CheckIfUserIsInDatabase,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result = False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result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for the user id.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name="userName"&gt;&lt;/param&gt;</w:t>
      </w:r>
    </w:p>
    <w:p w:rsidR="007A1DA7" w:rsidRDefault="007A1DA7" w:rsidP="007A1DA7">
      <w:r>
        <w:t xml:space="preserve">        ''' &lt;param name="password"&gt;&lt;/param&gt;</w:t>
      </w:r>
    </w:p>
    <w:p w:rsidR="007A1DA7" w:rsidRDefault="007A1DA7" w:rsidP="007A1DA7">
      <w:r>
        <w:t xml:space="preserve">        ''' &lt;returns&gt;The id of the user from the details.&lt;/returns&gt;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GetUserIdOfValidUser(userName As String, password As String) As Integer Implements IDbConnector.GetUserIdOfValidUser</w:t>
      </w:r>
    </w:p>
    <w:p w:rsidR="007A1DA7" w:rsidRDefault="007A1DA7" w:rsidP="007A1DA7">
      <w:r>
        <w:t xml:space="preserve">            Dim userId As Integer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dynamicParameters.Add("@UserName", userName)</w:t>
      </w:r>
    </w:p>
    <w:p w:rsidR="007A1DA7" w:rsidRDefault="007A1DA7" w:rsidP="007A1DA7">
      <w:r>
        <w:t xml:space="preserve">                dynamicParameters.Add("@Password", password)</w:t>
      </w:r>
    </w:p>
    <w:p w:rsidR="007A1DA7" w:rsidRDefault="007A1DA7" w:rsidP="007A1DA7"/>
    <w:p w:rsidR="007A1DA7" w:rsidRDefault="007A1DA7" w:rsidP="007A1DA7">
      <w:r>
        <w:t xml:space="preserve">                userId = db.Query(Of Integer)(DatabaseConstants.ValidateUser,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userId = -1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userId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for the full user details.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name="user"&gt;&lt;/param&gt;</w:t>
      </w:r>
    </w:p>
    <w:p w:rsidR="007A1DA7" w:rsidRDefault="007A1DA7" w:rsidP="007A1DA7">
      <w:r>
        <w:t xml:space="preserve">        ''' &lt;returns&gt;The user.&lt;/returns&gt;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lastRenderedPageBreak/>
        <w:t xml:space="preserve">        Public Function GetUserDetails(user As IUserClass) As UserClass Implements IDbConnector.GetUserDetails</w:t>
      </w:r>
    </w:p>
    <w:p w:rsidR="007A1DA7" w:rsidRDefault="007A1DA7" w:rsidP="007A1DA7">
      <w:r>
        <w:t xml:space="preserve">            Try</w:t>
      </w:r>
    </w:p>
    <w:p w:rsidR="007A1DA7" w:rsidRDefault="007A1DA7" w:rsidP="007A1DA7"/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dynamicParameters.Add("@UserID", user.UserId)</w:t>
      </w:r>
    </w:p>
    <w:p w:rsidR="007A1DA7" w:rsidRDefault="007A1DA7" w:rsidP="007A1DA7"/>
    <w:p w:rsidR="007A1DA7" w:rsidRDefault="007A1DA7" w:rsidP="007A1DA7">
      <w:r>
        <w:t xml:space="preserve">                user = db.Query(Of UserClass)(DatabaseConstants.GetUserDetails,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user = New UserClass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CType(user, UserClass)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create a new user in the database.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name="user"&gt;&lt;/param&gt;</w:t>
      </w:r>
    </w:p>
    <w:p w:rsidR="007A1DA7" w:rsidRDefault="007A1DA7" w:rsidP="007A1DA7">
      <w:r>
        <w:t xml:space="preserve">        ''' &lt;returns&gt;True or false.&lt;/returns&gt;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CreateNewUser(user As IUserClass) As Boolean Implements IDbConnector.CreateNewUser</w:t>
      </w:r>
    </w:p>
    <w:p w:rsidR="007A1DA7" w:rsidRDefault="007A1DA7" w:rsidP="007A1DA7">
      <w:r>
        <w:t xml:space="preserve">            ' Validation for all of the values here are done in the NewUserInput class.</w:t>
      </w:r>
    </w:p>
    <w:p w:rsidR="007A1DA7" w:rsidRDefault="007A1DA7" w:rsidP="007A1DA7">
      <w:r>
        <w:t xml:space="preserve">            Dim success As Boolean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dynamicParameters.Add("@UserName", user.UserName)</w:t>
      </w:r>
    </w:p>
    <w:p w:rsidR="007A1DA7" w:rsidRDefault="007A1DA7" w:rsidP="007A1DA7">
      <w:r>
        <w:t xml:space="preserve">                dynamicParameters.Add("@Password", user.Password)</w:t>
      </w:r>
    </w:p>
    <w:p w:rsidR="007A1DA7" w:rsidRDefault="007A1DA7" w:rsidP="007A1DA7">
      <w:r>
        <w:t xml:space="preserve">                dynamicParameters.Add("@FirstName", user.FirstName)</w:t>
      </w:r>
    </w:p>
    <w:p w:rsidR="007A1DA7" w:rsidRDefault="007A1DA7" w:rsidP="007A1DA7">
      <w:r>
        <w:t xml:space="preserve">                dynamicParameters.Add("@MiddleName", user.MiddleName)</w:t>
      </w:r>
    </w:p>
    <w:p w:rsidR="007A1DA7" w:rsidRDefault="007A1DA7" w:rsidP="007A1DA7">
      <w:r>
        <w:t xml:space="preserve">                dynamicParameters.Add("@LastName", user.LastName)</w:t>
      </w:r>
    </w:p>
    <w:p w:rsidR="007A1DA7" w:rsidRDefault="007A1DA7" w:rsidP="007A1DA7"/>
    <w:p w:rsidR="007A1DA7" w:rsidRDefault="007A1DA7" w:rsidP="007A1DA7">
      <w:r>
        <w:t xml:space="preserve">                db.Execute(DatabaseConstants.CreateANewUser, dynamicParameters, commandType:=CommandType.StoredProcedure)</w:t>
      </w:r>
    </w:p>
    <w:p w:rsidR="007A1DA7" w:rsidRDefault="007A1DA7" w:rsidP="007A1DA7"/>
    <w:p w:rsidR="007A1DA7" w:rsidRDefault="007A1DA7" w:rsidP="007A1DA7">
      <w:r>
        <w:t xml:space="preserve">                success = True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success = False</w:t>
      </w:r>
    </w:p>
    <w:p w:rsidR="007A1DA7" w:rsidRDefault="007A1DA7" w:rsidP="007A1DA7">
      <w:r>
        <w:t xml:space="preserve">            End Try</w:t>
      </w:r>
    </w:p>
    <w:p w:rsidR="007A1DA7" w:rsidRDefault="007A1DA7" w:rsidP="007A1DA7"/>
    <w:p w:rsidR="007A1DA7" w:rsidRDefault="007A1DA7" w:rsidP="007A1DA7">
      <w:r>
        <w:t xml:space="preserve">            Return success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>#End Region</w:t>
      </w:r>
    </w:p>
    <w:p w:rsidR="007A1DA7" w:rsidRDefault="007A1DA7" w:rsidP="007A1DA7"/>
    <w:p w:rsidR="007A1DA7" w:rsidRDefault="007A1DA7" w:rsidP="007A1DA7">
      <w:r>
        <w:t>#Region "Insert Question"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the list of subjects in the database.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GetListOfSubjects() As IEnumerable(Of SubjectListType) Implements IDbConnector.GetListOfSubjects</w:t>
      </w:r>
    </w:p>
    <w:p w:rsidR="007A1DA7" w:rsidRDefault="007A1DA7" w:rsidP="007A1DA7">
      <w:r>
        <w:t xml:space="preserve">            Dim list As IEnumerable(Of SubjectListType)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list = db.Query(Of SubjectListType)(DatabaseConstants.GetTheListOfSubjects,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SubjectListType)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the list of curriculums in the database.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GetListOfCurriculum() As IEnumerable(Of CurriculumListType) Implements IDbConnector.GetListOfCurriculum</w:t>
      </w:r>
    </w:p>
    <w:p w:rsidR="007A1DA7" w:rsidRDefault="007A1DA7" w:rsidP="007A1DA7">
      <w:r>
        <w:t xml:space="preserve">            Dim list As IEnumerable(Of CurriculumListType)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list = db.Query(Of CurriculumListType)(DatabaseConstants.GetTheListOfCurriculums,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CurriculumListType)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the list of key stages in the database.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GetListOfKeyStages() As IEnumerable(Of KeyStageListType) Implements IDbConnector.GetListOfKeyStages</w:t>
      </w:r>
    </w:p>
    <w:p w:rsidR="007A1DA7" w:rsidRDefault="007A1DA7" w:rsidP="007A1DA7">
      <w:r>
        <w:t xml:space="preserve">            Dim list As IEnumerable(Of KeyStageListType)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lastRenderedPageBreak/>
        <w:t xml:space="preserve">                list = db.Query(Of KeyStageListType)(DatabaseConstants.GetTheListOfKeyStages,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KeyStageListType)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the list of explanations in the database.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GetListOfExplanations() As IEnumerable(Of ExplanationListType) Implements IDbConnector.GetListOfExplanations</w:t>
      </w:r>
    </w:p>
    <w:p w:rsidR="007A1DA7" w:rsidRDefault="007A1DA7" w:rsidP="007A1DA7">
      <w:r>
        <w:t xml:space="preserve">            Dim list As IEnumerable(Of ExplanationListType)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list = db.Query(Of ExplanationListType)(DatabaseConstants.GetTheListOfExplanations,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ExplanationListType)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a list of curriculumns associated with a specific subject.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name="subjectID"&gt;&lt;/param&gt;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GetUpdatedListOfCurriculum(subjectID As Integer) As IEnumerable(Of CurriculumListType) Implements IDbConnector.GetUpdatedListOfCurriculum</w:t>
      </w:r>
    </w:p>
    <w:p w:rsidR="007A1DA7" w:rsidRDefault="007A1DA7" w:rsidP="007A1DA7">
      <w:r>
        <w:t xml:space="preserve">            Dim list As IEnumerable(Of CurriculumListType)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dynamicParameters.Add("@SubjectID", subjectID)</w:t>
      </w:r>
    </w:p>
    <w:p w:rsidR="007A1DA7" w:rsidRDefault="007A1DA7" w:rsidP="007A1DA7"/>
    <w:p w:rsidR="007A1DA7" w:rsidRDefault="007A1DA7" w:rsidP="007A1DA7">
      <w:r>
        <w:t xml:space="preserve">                list = db.Query(Of CurriculumListType)(DatabaseConstants.GetTheFilteredListOfCurriculums, dynamicParameters,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CurriculumListType)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lastRenderedPageBreak/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a list of explanations associated with a specific subject.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name="subjectID"&gt;&lt;/param&gt;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GetUpdatedListOfExplanations(subjectID As Integer) As IEnumerable(Of ExplanationListType) Implements IDbConnector.GetUpdatedListOfExplanations</w:t>
      </w:r>
    </w:p>
    <w:p w:rsidR="007A1DA7" w:rsidRDefault="007A1DA7" w:rsidP="007A1DA7">
      <w:r>
        <w:t xml:space="preserve">            Dim list As IEnumerable(Of ExplanationListType)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dynamicParameters.Add("@SubjectID", subjectID)</w:t>
      </w:r>
    </w:p>
    <w:p w:rsidR="007A1DA7" w:rsidRDefault="007A1DA7" w:rsidP="007A1DA7"/>
    <w:p w:rsidR="007A1DA7" w:rsidRDefault="007A1DA7" w:rsidP="007A1DA7">
      <w:r>
        <w:t xml:space="preserve">                list = db.Query(Of ExplanationListType)(DatabaseConstants.GetTheFilteredListOfExplanationsBySubject, dynamicParameters,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ExplanationListType)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a list of explanations associated with a specific curriculum.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name="curriculumID"&gt;&lt;/param&gt;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GetUpdatedExplanationsByCurriculum(curriculumID As Integer) As IEnumerable(Of ExplanationListType) Implements IDbConnector.GetUpdatedExplanationsByCurriculum</w:t>
      </w:r>
    </w:p>
    <w:p w:rsidR="007A1DA7" w:rsidRDefault="007A1DA7" w:rsidP="007A1DA7">
      <w:r>
        <w:t xml:space="preserve">            Dim list As IEnumerable(Of ExplanationListType)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dynamicParameters.Add("@CurriculumID", curriculumID)</w:t>
      </w:r>
    </w:p>
    <w:p w:rsidR="007A1DA7" w:rsidRDefault="007A1DA7" w:rsidP="007A1DA7"/>
    <w:p w:rsidR="007A1DA7" w:rsidRDefault="007A1DA7" w:rsidP="007A1DA7">
      <w:r>
        <w:t xml:space="preserve">                list = db.Query(Of ExplanationListType)(DatabaseConstants.GetTheFilteredListOfExplanationsByCurriculum, dynamicParameters,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ExplanationListType)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lastRenderedPageBreak/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the explanation details based on the id provided.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name="explanationID"&gt;&lt;/param&gt;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GetExplanationDetailsById(explanationID As Integer) As String Implements IDbConnector.GetExplanationDetailsById</w:t>
      </w:r>
    </w:p>
    <w:p w:rsidR="007A1DA7" w:rsidRDefault="007A1DA7" w:rsidP="007A1DA7">
      <w:r>
        <w:t xml:space="preserve">            Dim result As String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dynamicParameters.Add("@ExplanationID", explanationID)</w:t>
      </w:r>
    </w:p>
    <w:p w:rsidR="007A1DA7" w:rsidRDefault="007A1DA7" w:rsidP="007A1DA7"/>
    <w:p w:rsidR="007A1DA7" w:rsidRDefault="007A1DA7" w:rsidP="007A1DA7">
      <w:r>
        <w:t xml:space="preserve">                result = db.Query(Of String)(DatabaseConstants.GetExplanationDescription,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result = String.Empty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result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- inserts a new subject.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name="subjectText"&gt;&lt;/param&gt;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InsertNewSubject(subjectText As String) As Integer Implements IDbConnector.InsertNewSubject</w:t>
      </w:r>
    </w:p>
    <w:p w:rsidR="007A1DA7" w:rsidRDefault="007A1DA7" w:rsidP="007A1DA7">
      <w:r>
        <w:t xml:space="preserve">            Dim subjectID As Integer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dynamicParameters.Add("@SubjectDetail", subjectText)</w:t>
      </w:r>
    </w:p>
    <w:p w:rsidR="007A1DA7" w:rsidRDefault="007A1DA7" w:rsidP="007A1DA7"/>
    <w:p w:rsidR="007A1DA7" w:rsidRDefault="007A1DA7" w:rsidP="007A1DA7">
      <w:r>
        <w:t xml:space="preserve">                subjectID = db.Query(Of Integer)(DatabaseConstants.InsertNewSubject,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subjectID = 0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subjectID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lastRenderedPageBreak/>
        <w:t xml:space="preserve">        ''' DB - inserts a new curriculum.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name="subjectID"&gt;&lt;/param&gt;</w:t>
      </w:r>
    </w:p>
    <w:p w:rsidR="007A1DA7" w:rsidRDefault="007A1DA7" w:rsidP="007A1DA7">
      <w:r>
        <w:t xml:space="preserve">        ''' &lt;param name="curriculumText"&gt;&lt;/param&gt;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InsertNewCurriculum(subjectID As Integer, curriculumText As String) As Integer Implements IDbConnector.InsertNewCurriculum</w:t>
      </w:r>
    </w:p>
    <w:p w:rsidR="007A1DA7" w:rsidRDefault="007A1DA7" w:rsidP="007A1DA7">
      <w:r>
        <w:t xml:space="preserve">            Dim curriculumID As Integer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dynamicParameters.Add("@SubjectID", subjectID)</w:t>
      </w:r>
    </w:p>
    <w:p w:rsidR="007A1DA7" w:rsidRDefault="007A1DA7" w:rsidP="007A1DA7">
      <w:r>
        <w:t xml:space="preserve">                dynamicParameters.Add("@CurriculumDetail", curriculumText)</w:t>
      </w:r>
    </w:p>
    <w:p w:rsidR="007A1DA7" w:rsidRDefault="007A1DA7" w:rsidP="007A1DA7"/>
    <w:p w:rsidR="007A1DA7" w:rsidRDefault="007A1DA7" w:rsidP="007A1DA7">
      <w:r>
        <w:t xml:space="preserve">                curriculumID = db.Query(Of Integer)(DatabaseConstants.InsertNewCurriculum,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curriculumID = 0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curriculumID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- inserts a new key stage.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name="keyStageText"&gt;&lt;/param&gt;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InsertNewKeyStage(keyStageText As String) As Integer Implements IDbConnector.InsertNewKeyStage</w:t>
      </w:r>
    </w:p>
    <w:p w:rsidR="007A1DA7" w:rsidRDefault="007A1DA7" w:rsidP="007A1DA7">
      <w:r>
        <w:t xml:space="preserve">            Dim keyStageID As Integer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dynamicParameters.Add("@KeyStageDetails", keyStageText)</w:t>
      </w:r>
    </w:p>
    <w:p w:rsidR="007A1DA7" w:rsidRDefault="007A1DA7" w:rsidP="007A1DA7"/>
    <w:p w:rsidR="007A1DA7" w:rsidRDefault="007A1DA7" w:rsidP="007A1DA7">
      <w:r>
        <w:t xml:space="preserve">                keyStageID = db.Query(Of Integer)(DatabaseConstants.InsertNewKeyStage,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keyStageID = 0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keyStageID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- inserts a new explanation.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lastRenderedPageBreak/>
        <w:t xml:space="preserve">        ''' &lt;param name="curriculumID"&gt;&lt;/param&gt;</w:t>
      </w:r>
    </w:p>
    <w:p w:rsidR="007A1DA7" w:rsidRDefault="007A1DA7" w:rsidP="007A1DA7">
      <w:r>
        <w:t xml:space="preserve">        ''' &lt;param name="explanationTitle"&gt;&lt;/param&gt;</w:t>
      </w:r>
    </w:p>
    <w:p w:rsidR="007A1DA7" w:rsidRDefault="007A1DA7" w:rsidP="007A1DA7">
      <w:r>
        <w:t xml:space="preserve">        ''' &lt;param name="explanationText"&gt;&lt;/param&gt;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InsertNewExplanation(curriculumID As Integer, explanationTitle As String, explanationText As String) As Integer Implements IDbConnector.InsertNewExplanation</w:t>
      </w:r>
    </w:p>
    <w:p w:rsidR="007A1DA7" w:rsidRDefault="007A1DA7" w:rsidP="007A1DA7">
      <w:r>
        <w:t xml:space="preserve">            Dim explanationID As Integer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dynamicParameters.Add("@CurriculumID", curriculumID)</w:t>
      </w:r>
    </w:p>
    <w:p w:rsidR="007A1DA7" w:rsidRDefault="007A1DA7" w:rsidP="007A1DA7">
      <w:r>
        <w:t xml:space="preserve">                dynamicParameters.Add("@Title", explanationTitle)</w:t>
      </w:r>
    </w:p>
    <w:p w:rsidR="007A1DA7" w:rsidRDefault="007A1DA7" w:rsidP="007A1DA7">
      <w:r>
        <w:t xml:space="preserve">                dynamicParameters.Add("@Description", explanationText)</w:t>
      </w:r>
    </w:p>
    <w:p w:rsidR="007A1DA7" w:rsidRDefault="007A1DA7" w:rsidP="007A1DA7"/>
    <w:p w:rsidR="007A1DA7" w:rsidRDefault="007A1DA7" w:rsidP="007A1DA7">
      <w:r>
        <w:t xml:space="preserve">                explanationID = db.Query(Of Integer)(DatabaseConstants.InsertNewExplanation,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explanationID = 0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explanationID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- inserts a new question.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name="question"&gt;&lt;/param&gt;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InsertNewQuestion(question As QuestionInsertType) As Integer Implements IDbConnector.InsertNewQuestion</w:t>
      </w:r>
    </w:p>
    <w:p w:rsidR="007A1DA7" w:rsidRDefault="007A1DA7" w:rsidP="007A1DA7">
      <w:r>
        <w:t xml:space="preserve">            Dim questionID As Integer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dynamicParameters.Add("@SelectedSubjectID", question.SelectedSubjectID)</w:t>
      </w:r>
    </w:p>
    <w:p w:rsidR="007A1DA7" w:rsidRDefault="007A1DA7" w:rsidP="007A1DA7">
      <w:r>
        <w:t xml:space="preserve">                dynamicParameters.Add("@SelectedCurriculumID", question.SelectedCurriculumID)</w:t>
      </w:r>
    </w:p>
    <w:p w:rsidR="007A1DA7" w:rsidRDefault="007A1DA7" w:rsidP="007A1DA7">
      <w:r>
        <w:t xml:space="preserve">                dynamicParameters.Add("@SelectedKeyStageID", question.SelectedKeyStageID)</w:t>
      </w:r>
    </w:p>
    <w:p w:rsidR="007A1DA7" w:rsidRDefault="007A1DA7" w:rsidP="007A1DA7">
      <w:r>
        <w:t xml:space="preserve">                dynamicParameters.Add("@SelectedExplanationID", question.SelectedExplanationID)</w:t>
      </w:r>
    </w:p>
    <w:p w:rsidR="007A1DA7" w:rsidRDefault="007A1DA7" w:rsidP="007A1DA7">
      <w:r>
        <w:t xml:space="preserve">                dynamicParameters.Add("@NewQuestion", question.NewQuestion)</w:t>
      </w:r>
    </w:p>
    <w:p w:rsidR="007A1DA7" w:rsidRDefault="007A1DA7" w:rsidP="007A1DA7">
      <w:r>
        <w:t xml:space="preserve">                dynamicParameters.Add("@NewAnswer", question.NewAnswer)</w:t>
      </w:r>
    </w:p>
    <w:p w:rsidR="007A1DA7" w:rsidRDefault="007A1DA7" w:rsidP="007A1DA7">
      <w:r>
        <w:t xml:space="preserve">                dynamicParameters.Add("@AmountOfStepsSet", question.AmountOfStepsSet)</w:t>
      </w:r>
    </w:p>
    <w:p w:rsidR="007A1DA7" w:rsidRDefault="007A1DA7" w:rsidP="007A1DA7">
      <w:r>
        <w:lastRenderedPageBreak/>
        <w:t xml:space="preserve">                dynamicParameters.Add("@TotalMarksSet", question.TotalMarksSet)</w:t>
      </w:r>
    </w:p>
    <w:p w:rsidR="007A1DA7" w:rsidRDefault="007A1DA7" w:rsidP="007A1DA7">
      <w:r>
        <w:t xml:space="preserve">                dynamicParameters.Add("@NewFalseAnswerA", question.NewFalseAnswerA)</w:t>
      </w:r>
    </w:p>
    <w:p w:rsidR="007A1DA7" w:rsidRDefault="007A1DA7" w:rsidP="007A1DA7">
      <w:r>
        <w:t xml:space="preserve">                dynamicParameters.Add("@NewFalseAnswerB", question.NewFalseAnswerB)</w:t>
      </w:r>
    </w:p>
    <w:p w:rsidR="007A1DA7" w:rsidRDefault="007A1DA7" w:rsidP="007A1DA7">
      <w:r>
        <w:t xml:space="preserve">                dynamicParameters.Add("@NewFalseAnswerC", question.NewFalseAnswerC)</w:t>
      </w:r>
    </w:p>
    <w:p w:rsidR="007A1DA7" w:rsidRDefault="007A1DA7" w:rsidP="007A1DA7">
      <w:r>
        <w:t xml:space="preserve">                dynamicParameters.Add("@NewSearchString", question.NewSearchString)</w:t>
      </w:r>
    </w:p>
    <w:p w:rsidR="007A1DA7" w:rsidRDefault="007A1DA7" w:rsidP="007A1DA7">
      <w:r>
        <w:t xml:space="preserve">                dynamicParameters.Add("@NewWebLink", question.NewWebLink)</w:t>
      </w:r>
    </w:p>
    <w:p w:rsidR="007A1DA7" w:rsidRDefault="007A1DA7" w:rsidP="007A1DA7"/>
    <w:p w:rsidR="007A1DA7" w:rsidRDefault="007A1DA7" w:rsidP="007A1DA7">
      <w:r>
        <w:t xml:space="preserve">                questionID = db.Query(Of Integer)(DatabaseConstants.InsertNewQuestion,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questionID = 0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questionID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- inserts a new demonstration step.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name="demo"&gt;&lt;/param&gt;</w:t>
      </w:r>
    </w:p>
    <w:p w:rsidR="007A1DA7" w:rsidRDefault="007A1DA7" w:rsidP="007A1DA7">
      <w:r>
        <w:t xml:space="preserve">        ''' &lt;param name="questionID"&gt;&lt;/param&gt;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InsertNewDemoStep(demo As DemonstrationStepType, questionID As Integer) As Boolean Implements IDbConnector.InsertNewDemoStep</w:t>
      </w:r>
    </w:p>
    <w:p w:rsidR="007A1DA7" w:rsidRDefault="007A1DA7" w:rsidP="007A1DA7">
      <w:r>
        <w:t xml:space="preserve">            Dim insertedCorrect As Boolean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dynamicParameters.Add("@DemonstrationStageInsert", demo.DemonstrationStageInsert)</w:t>
      </w:r>
    </w:p>
    <w:p w:rsidR="007A1DA7" w:rsidRDefault="007A1DA7" w:rsidP="007A1DA7">
      <w:r>
        <w:t xml:space="preserve">                dynamicParameters.Add("@RegExInsert", demo.RegExInsert)</w:t>
      </w:r>
    </w:p>
    <w:p w:rsidR="007A1DA7" w:rsidRDefault="007A1DA7" w:rsidP="007A1DA7">
      <w:r>
        <w:t xml:space="preserve">                dynamicParameters.Add("@StageMarkInsert", demo.StageMarkInsert)</w:t>
      </w:r>
    </w:p>
    <w:p w:rsidR="007A1DA7" w:rsidRDefault="007A1DA7" w:rsidP="007A1DA7">
      <w:r>
        <w:t xml:space="preserve">                dynamicParameters.Add("@QuestionID", questionID)</w:t>
      </w:r>
    </w:p>
    <w:p w:rsidR="007A1DA7" w:rsidRDefault="007A1DA7" w:rsidP="007A1DA7"/>
    <w:p w:rsidR="007A1DA7" w:rsidRDefault="007A1DA7" w:rsidP="007A1DA7">
      <w:r>
        <w:t xml:space="preserve">                db.Query(DatabaseConstants.InsertNewDemoSteps, dynamicParameters, commandType:=CommandType.StoredProcedure).FirstOrDefault()</w:t>
      </w:r>
    </w:p>
    <w:p w:rsidR="007A1DA7" w:rsidRDefault="007A1DA7" w:rsidP="007A1DA7">
      <w:r>
        <w:t xml:space="preserve">                insertedCorrect = True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insertedCorrect = False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insertedCorrect</w:t>
      </w:r>
    </w:p>
    <w:p w:rsidR="007A1DA7" w:rsidRDefault="007A1DA7" w:rsidP="007A1DA7">
      <w:r>
        <w:lastRenderedPageBreak/>
        <w:t xml:space="preserve">        End Function</w:t>
      </w:r>
    </w:p>
    <w:p w:rsidR="007A1DA7" w:rsidRDefault="007A1DA7" w:rsidP="007A1DA7">
      <w:r>
        <w:t>#End Region</w:t>
      </w:r>
    </w:p>
    <w:p w:rsidR="007A1DA7" w:rsidRDefault="007A1DA7" w:rsidP="007A1DA7"/>
    <w:p w:rsidR="007A1DA7" w:rsidRDefault="007A1DA7" w:rsidP="007A1DA7">
      <w:r>
        <w:t>#Region "Training Section"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the explanation details for training.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name="explanationID"&gt;&lt;/param&gt;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GetExplanationDetailsForTraining(explanationID As Integer) As GetExplanationDetailsType Implements IDbConnector.GetExplanationDetailsForTraining</w:t>
      </w:r>
    </w:p>
    <w:p w:rsidR="007A1DA7" w:rsidRDefault="007A1DA7" w:rsidP="007A1DA7">
      <w:r>
        <w:t xml:space="preserve">            Dim explanation As GetExplanationDetailsType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dynamicParameters.Add("@SelectedExplanationID", explanationID)</w:t>
      </w:r>
    </w:p>
    <w:p w:rsidR="007A1DA7" w:rsidRDefault="007A1DA7" w:rsidP="007A1DA7"/>
    <w:p w:rsidR="007A1DA7" w:rsidRDefault="007A1DA7" w:rsidP="007A1DA7">
      <w:r>
        <w:t xml:space="preserve">                explanation = db.Query(Of GetExplanationDetailsType)(DatabaseConstants.GetTrainingExplanationDetails, dynamicParameters, commandType:=CommandType.StoredProcedure).FirstOrDefault()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explanation = New GetExplanationDetailsType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explanation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a list of question ids for training.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name="subjectID"&gt;&lt;/param&gt;</w:t>
      </w:r>
    </w:p>
    <w:p w:rsidR="007A1DA7" w:rsidRDefault="007A1DA7" w:rsidP="007A1DA7">
      <w:r>
        <w:t xml:space="preserve">        ''' &lt;param name="curriculumID"&gt;&lt;/param&gt;</w:t>
      </w:r>
    </w:p>
    <w:p w:rsidR="007A1DA7" w:rsidRDefault="007A1DA7" w:rsidP="007A1DA7">
      <w:r>
        <w:t xml:space="preserve">        ''' &lt;param name="keyStageID"&gt;&lt;/param&gt;</w:t>
      </w:r>
    </w:p>
    <w:p w:rsidR="007A1DA7" w:rsidRDefault="007A1DA7" w:rsidP="007A1DA7">
      <w:r>
        <w:t xml:space="preserve">        ''' &lt;param name="explanationID"&gt;&lt;/param&gt;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GetListOfQuestionIdsForTraining(subjectID As Integer, curriculumID As Integer, keyStageID As Integer, explanationID As Integer) As IEnumerable(Of Integer) Implements IDbConnector.GetListOfQuestionIdsForTraining</w:t>
      </w:r>
    </w:p>
    <w:p w:rsidR="007A1DA7" w:rsidRDefault="007A1DA7" w:rsidP="007A1DA7">
      <w:r>
        <w:t xml:space="preserve">            Dim list As IEnumerable(Of Integer)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dynamicParameters.Add("@SubjectID", subjectID)</w:t>
      </w:r>
    </w:p>
    <w:p w:rsidR="007A1DA7" w:rsidRDefault="007A1DA7" w:rsidP="007A1DA7">
      <w:r>
        <w:t xml:space="preserve">                dynamicParameters.Add("@CurriculumID", curriculumID)</w:t>
      </w:r>
    </w:p>
    <w:p w:rsidR="007A1DA7" w:rsidRDefault="007A1DA7" w:rsidP="007A1DA7">
      <w:r>
        <w:t xml:space="preserve">                dynamicParameters.Add("@KeyStageID", keyStageID)</w:t>
      </w:r>
    </w:p>
    <w:p w:rsidR="007A1DA7" w:rsidRDefault="007A1DA7" w:rsidP="007A1DA7">
      <w:r>
        <w:lastRenderedPageBreak/>
        <w:t xml:space="preserve">                dynamicParameters.Add("@ExplanationID", explanationID)</w:t>
      </w:r>
    </w:p>
    <w:p w:rsidR="007A1DA7" w:rsidRDefault="007A1DA7" w:rsidP="007A1DA7"/>
    <w:p w:rsidR="007A1DA7" w:rsidRDefault="007A1DA7" w:rsidP="007A1DA7">
      <w:r>
        <w:t xml:space="preserve">                list = db.Query(Of Integer)(DatabaseConstants.GetTrainingListOfQuestionIds, dynamicParameters,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Integer)()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the list of demo steps for the question.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name="questionID"&gt;&lt;/param&gt;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GetListOfDemoStepDetails(questionID As Integer) As IEnumerable(Of String) Implements IDbConnector.GetListOfDemoStepDetails</w:t>
      </w:r>
    </w:p>
    <w:p w:rsidR="007A1DA7" w:rsidRDefault="007A1DA7" w:rsidP="007A1DA7">
      <w:r>
        <w:t xml:space="preserve">            Dim list As IEnumerable(Of String)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dynamicParameters.Add("@QuestionID", questionID)</w:t>
      </w:r>
    </w:p>
    <w:p w:rsidR="007A1DA7" w:rsidRDefault="007A1DA7" w:rsidP="007A1DA7"/>
    <w:p w:rsidR="007A1DA7" w:rsidRDefault="007A1DA7" w:rsidP="007A1DA7">
      <w:r>
        <w:t xml:space="preserve">                list = db.Query(Of String)(DatabaseConstants.GetTrainingDemonstrationStepDetails, dynamicParameters,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String)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 xml:space="preserve">        ''' &lt;summary&gt;</w:t>
      </w:r>
    </w:p>
    <w:p w:rsidR="007A1DA7" w:rsidRDefault="007A1DA7" w:rsidP="007A1DA7">
      <w:r>
        <w:t xml:space="preserve">        ''' DB get - gets a list of imitation stage steps.</w:t>
      </w:r>
    </w:p>
    <w:p w:rsidR="007A1DA7" w:rsidRDefault="007A1DA7" w:rsidP="007A1DA7">
      <w:r>
        <w:t xml:space="preserve">        ''' &lt;/summary&gt;</w:t>
      </w:r>
    </w:p>
    <w:p w:rsidR="007A1DA7" w:rsidRDefault="007A1DA7" w:rsidP="007A1DA7">
      <w:r>
        <w:t xml:space="preserve">        ''' &lt;param name="questionID"&gt;&lt;/param&gt;</w:t>
      </w:r>
    </w:p>
    <w:p w:rsidR="007A1DA7" w:rsidRDefault="007A1DA7" w:rsidP="007A1DA7">
      <w:r>
        <w:t xml:space="preserve">        ''' &lt;returns&gt;&lt;/returns&gt;</w:t>
      </w:r>
    </w:p>
    <w:p w:rsidR="007A1DA7" w:rsidRDefault="007A1DA7" w:rsidP="007A1DA7">
      <w:r>
        <w:t xml:space="preserve">        ''' &lt;remarks&gt;&lt;/remarks&gt;</w:t>
      </w:r>
    </w:p>
    <w:p w:rsidR="007A1DA7" w:rsidRDefault="007A1DA7" w:rsidP="007A1DA7">
      <w:r>
        <w:t xml:space="preserve">        Public Function GetImmitationStageSteps(questionID As Integer) As IEnumerable(Of ImmitationStageListType) Implements IDbConnector.GetImmitationStageSteps</w:t>
      </w:r>
    </w:p>
    <w:p w:rsidR="007A1DA7" w:rsidRDefault="007A1DA7" w:rsidP="007A1DA7">
      <w:r>
        <w:t xml:space="preserve">            Dim list As IEnumerable(Of ImmitationStageListType)</w:t>
      </w:r>
    </w:p>
    <w:p w:rsidR="007A1DA7" w:rsidRDefault="007A1DA7" w:rsidP="007A1DA7">
      <w:r>
        <w:t xml:space="preserve">            Try</w:t>
      </w:r>
    </w:p>
    <w:p w:rsidR="007A1DA7" w:rsidRDefault="007A1DA7" w:rsidP="007A1DA7">
      <w:r>
        <w:t xml:space="preserve">                Dim db = _dbExecutorFactory.CreateExecutor()</w:t>
      </w:r>
    </w:p>
    <w:p w:rsidR="007A1DA7" w:rsidRDefault="007A1DA7" w:rsidP="007A1DA7">
      <w:r>
        <w:t xml:space="preserve">                Dim dynamicParameters = New DynamicParameters()</w:t>
      </w:r>
    </w:p>
    <w:p w:rsidR="007A1DA7" w:rsidRDefault="007A1DA7" w:rsidP="007A1DA7">
      <w:r>
        <w:t xml:space="preserve">                dynamicParameters.Add("@QuestionID", questionID)</w:t>
      </w:r>
    </w:p>
    <w:p w:rsidR="007A1DA7" w:rsidRDefault="007A1DA7" w:rsidP="007A1DA7"/>
    <w:p w:rsidR="007A1DA7" w:rsidRDefault="007A1DA7" w:rsidP="007A1DA7">
      <w:r>
        <w:lastRenderedPageBreak/>
        <w:t xml:space="preserve">                list = db.Query(Of ImmitationStageListType)(DatabaseConstants.GetFullTrainingImmitationSteps, dynamicParameters, commandType:=CommandType.StoredProcedure)</w:t>
      </w:r>
    </w:p>
    <w:p w:rsidR="007A1DA7" w:rsidRDefault="007A1DA7" w:rsidP="007A1DA7">
      <w:r>
        <w:t xml:space="preserve">            Catch ex As Exception</w:t>
      </w:r>
    </w:p>
    <w:p w:rsidR="007A1DA7" w:rsidRDefault="007A1DA7" w:rsidP="007A1DA7">
      <w:r>
        <w:t xml:space="preserve">                list = New List(Of ImmitationStageListType)</w:t>
      </w:r>
    </w:p>
    <w:p w:rsidR="007A1DA7" w:rsidRDefault="007A1DA7" w:rsidP="007A1DA7">
      <w:r>
        <w:t xml:space="preserve">            End Try</w:t>
      </w:r>
    </w:p>
    <w:p w:rsidR="007A1DA7" w:rsidRDefault="007A1DA7" w:rsidP="007A1DA7">
      <w:r>
        <w:t xml:space="preserve">            Return list</w:t>
      </w:r>
    </w:p>
    <w:p w:rsidR="007A1DA7" w:rsidRDefault="007A1DA7" w:rsidP="007A1DA7">
      <w:r>
        <w:t xml:space="preserve">        End Function</w:t>
      </w:r>
    </w:p>
    <w:p w:rsidR="007A1DA7" w:rsidRDefault="007A1DA7" w:rsidP="007A1DA7"/>
    <w:p w:rsidR="007A1DA7" w:rsidRDefault="007A1DA7" w:rsidP="007A1DA7">
      <w:r>
        <w:t>#End Region</w:t>
      </w:r>
    </w:p>
    <w:p w:rsidR="007A1DA7" w:rsidRDefault="007A1DA7" w:rsidP="007A1DA7"/>
    <w:p w:rsidR="007A1DA7" w:rsidRDefault="007A1DA7" w:rsidP="007A1DA7">
      <w:r>
        <w:t xml:space="preserve">    End Class</w:t>
      </w:r>
    </w:p>
    <w:p w:rsidR="00203559" w:rsidRDefault="007A1DA7" w:rsidP="007A1DA7">
      <w:r>
        <w:t>End Namespace</w:t>
      </w:r>
    </w:p>
    <w:p w:rsidR="007A1DA7" w:rsidRDefault="007A1DA7" w:rsidP="007A1DA7"/>
    <w:p w:rsidR="007A1DA7" w:rsidRDefault="00ED4E7A" w:rsidP="00ED4E7A">
      <w:pPr>
        <w:pStyle w:val="Heading3"/>
      </w:pPr>
      <w:bookmarkStart w:id="8" w:name="_Toc416726655"/>
      <w:r>
        <w:t>Helpers</w:t>
      </w:r>
      <w:bookmarkEnd w:id="8"/>
    </w:p>
    <w:p w:rsidR="00ED4E7A" w:rsidRDefault="00ED4E7A" w:rsidP="00ED4E7A">
      <w:pPr>
        <w:pStyle w:val="Heading4"/>
      </w:pPr>
    </w:p>
    <w:p w:rsidR="00ED4E7A" w:rsidRDefault="00ED4E7A" w:rsidP="00ED4E7A">
      <w:pPr>
        <w:pStyle w:val="Heading4"/>
      </w:pPr>
      <w:r>
        <w:t>Helpers.vb</w:t>
      </w:r>
    </w:p>
    <w:p w:rsidR="00ED4E7A" w:rsidRDefault="00ED4E7A" w:rsidP="00ED4E7A"/>
    <w:p w:rsidR="00ED4E7A" w:rsidRDefault="00ED4E7A" w:rsidP="00ED4E7A">
      <w:r>
        <w:t>Imports System.Text</w:t>
      </w:r>
    </w:p>
    <w:p w:rsidR="00ED4E7A" w:rsidRDefault="00ED4E7A" w:rsidP="00ED4E7A"/>
    <w:p w:rsidR="00ED4E7A" w:rsidRDefault="00ED4E7A" w:rsidP="00ED4E7A">
      <w:r>
        <w:t>Namespace Helpers</w:t>
      </w:r>
    </w:p>
    <w:p w:rsidR="00ED4E7A" w:rsidRDefault="00ED4E7A" w:rsidP="00ED4E7A">
      <w:r>
        <w:t xml:space="preserve">    ''' &lt;summary&gt;</w:t>
      </w:r>
    </w:p>
    <w:p w:rsidR="00ED4E7A" w:rsidRDefault="00ED4E7A" w:rsidP="00ED4E7A">
      <w:r>
        <w:t xml:space="preserve">    ''' A Helper class.</w:t>
      </w:r>
    </w:p>
    <w:p w:rsidR="00ED4E7A" w:rsidRDefault="00ED4E7A" w:rsidP="00ED4E7A">
      <w:r>
        <w:t xml:space="preserve">    ''' Used like a static class in C#.</w:t>
      </w:r>
    </w:p>
    <w:p w:rsidR="00ED4E7A" w:rsidRDefault="00ED4E7A" w:rsidP="00ED4E7A">
      <w:r>
        <w:t xml:space="preserve">    ''' A set of basic functions that are re-used throughout the application.</w:t>
      </w:r>
    </w:p>
    <w:p w:rsidR="00ED4E7A" w:rsidRDefault="00ED4E7A" w:rsidP="00ED4E7A">
      <w:r>
        <w:t xml:space="preserve">    ''' To prevent code being copied throughout.</w:t>
      </w:r>
    </w:p>
    <w:p w:rsidR="00ED4E7A" w:rsidRDefault="00ED4E7A" w:rsidP="00ED4E7A">
      <w:r>
        <w:t xml:space="preserve">    ''' &lt;/summary&gt;</w:t>
      </w:r>
    </w:p>
    <w:p w:rsidR="00ED4E7A" w:rsidRDefault="00ED4E7A" w:rsidP="00ED4E7A">
      <w:r>
        <w:t xml:space="preserve">    ''' &lt;remarks&gt;A set of helper functions.&lt;/remarks&gt;</w:t>
      </w:r>
    </w:p>
    <w:p w:rsidR="00ED4E7A" w:rsidRDefault="00ED4E7A" w:rsidP="00ED4E7A">
      <w:r>
        <w:t xml:space="preserve">    Public Module Helpers</w:t>
      </w:r>
    </w:p>
    <w:p w:rsidR="00ED4E7A" w:rsidRDefault="00ED4E7A" w:rsidP="00ED4E7A"/>
    <w:p w:rsidR="00ED4E7A" w:rsidRDefault="00ED4E7A" w:rsidP="00ED4E7A">
      <w:r>
        <w:t xml:space="preserve">        Public Function IsTextNotNull(value As String) As Boolean</w:t>
      </w:r>
    </w:p>
    <w:p w:rsidR="00ED4E7A" w:rsidRDefault="00ED4E7A" w:rsidP="00ED4E7A">
      <w:r>
        <w:t xml:space="preserve">            Dim result As Boolean</w:t>
      </w:r>
    </w:p>
    <w:p w:rsidR="00ED4E7A" w:rsidRDefault="00ED4E7A" w:rsidP="00ED4E7A">
      <w:r>
        <w:t xml:space="preserve">            result = True</w:t>
      </w:r>
    </w:p>
    <w:p w:rsidR="00ED4E7A" w:rsidRDefault="00ED4E7A" w:rsidP="00ED4E7A"/>
    <w:p w:rsidR="00ED4E7A" w:rsidRDefault="00ED4E7A" w:rsidP="00ED4E7A">
      <w:r>
        <w:t xml:space="preserve">            If (String.IsNullOrWhiteSpace(value)) Then</w:t>
      </w:r>
    </w:p>
    <w:p w:rsidR="00ED4E7A" w:rsidRDefault="00ED4E7A" w:rsidP="00ED4E7A">
      <w:r>
        <w:t xml:space="preserve">                result = False</w:t>
      </w:r>
    </w:p>
    <w:p w:rsidR="00ED4E7A" w:rsidRDefault="00ED4E7A" w:rsidP="00ED4E7A">
      <w:r>
        <w:t xml:space="preserve">            End If</w:t>
      </w:r>
    </w:p>
    <w:p w:rsidR="00ED4E7A" w:rsidRDefault="00ED4E7A" w:rsidP="00ED4E7A"/>
    <w:p w:rsidR="00ED4E7A" w:rsidRDefault="00ED4E7A" w:rsidP="00ED4E7A">
      <w:r>
        <w:t xml:space="preserve">            Return result</w:t>
      </w:r>
    </w:p>
    <w:p w:rsidR="00ED4E7A" w:rsidRDefault="00ED4E7A" w:rsidP="00ED4E7A">
      <w:r>
        <w:t xml:space="preserve">        End Function</w:t>
      </w:r>
    </w:p>
    <w:p w:rsidR="00ED4E7A" w:rsidRDefault="00ED4E7A" w:rsidP="00ED4E7A"/>
    <w:p w:rsidR="00ED4E7A" w:rsidRDefault="00ED4E7A" w:rsidP="00ED4E7A">
      <w:r>
        <w:t xml:space="preserve">        ''' &lt;summary&gt;</w:t>
      </w:r>
    </w:p>
    <w:p w:rsidR="00ED4E7A" w:rsidRDefault="00ED4E7A" w:rsidP="00ED4E7A">
      <w:r>
        <w:t xml:space="preserve">        ''' Checking for a null or zero.</w:t>
      </w:r>
    </w:p>
    <w:p w:rsidR="00ED4E7A" w:rsidRDefault="00ED4E7A" w:rsidP="00ED4E7A">
      <w:r>
        <w:t xml:space="preserve">        ''' If neither, then true is returned.</w:t>
      </w:r>
    </w:p>
    <w:p w:rsidR="00ED4E7A" w:rsidRDefault="00ED4E7A" w:rsidP="00ED4E7A">
      <w:r>
        <w:t xml:space="preserve">        ''' &lt;/summary&gt;</w:t>
      </w:r>
    </w:p>
    <w:p w:rsidR="00ED4E7A" w:rsidRDefault="00ED4E7A" w:rsidP="00ED4E7A">
      <w:r>
        <w:t xml:space="preserve">        ''' &lt;param name="value"&gt;&lt;/param&gt;</w:t>
      </w:r>
    </w:p>
    <w:p w:rsidR="00ED4E7A" w:rsidRDefault="00ED4E7A" w:rsidP="00ED4E7A">
      <w:r>
        <w:t xml:space="preserve">        ''' &lt;returns&gt;True or false.&lt;/returns&gt;</w:t>
      </w:r>
    </w:p>
    <w:p w:rsidR="00ED4E7A" w:rsidRDefault="00ED4E7A" w:rsidP="00ED4E7A">
      <w:r>
        <w:t xml:space="preserve">        Public Function IsDigitNotNullOrZero(value As Integer) As Boolean</w:t>
      </w:r>
    </w:p>
    <w:p w:rsidR="00ED4E7A" w:rsidRDefault="00ED4E7A" w:rsidP="00ED4E7A">
      <w:r>
        <w:lastRenderedPageBreak/>
        <w:t xml:space="preserve">            Dim result As Boolean</w:t>
      </w:r>
    </w:p>
    <w:p w:rsidR="00ED4E7A" w:rsidRDefault="00ED4E7A" w:rsidP="00ED4E7A">
      <w:r>
        <w:t xml:space="preserve">            result = True</w:t>
      </w:r>
    </w:p>
    <w:p w:rsidR="00ED4E7A" w:rsidRDefault="00ED4E7A" w:rsidP="00ED4E7A"/>
    <w:p w:rsidR="00ED4E7A" w:rsidRDefault="00ED4E7A" w:rsidP="00ED4E7A">
      <w:r>
        <w:t xml:space="preserve">            If (value = Nothing OrElse value &lt; 1) Then</w:t>
      </w:r>
    </w:p>
    <w:p w:rsidR="00ED4E7A" w:rsidRDefault="00ED4E7A" w:rsidP="00ED4E7A">
      <w:r>
        <w:t xml:space="preserve">                result = False</w:t>
      </w:r>
    </w:p>
    <w:p w:rsidR="00ED4E7A" w:rsidRDefault="00ED4E7A" w:rsidP="00ED4E7A">
      <w:r>
        <w:t xml:space="preserve">            End If</w:t>
      </w:r>
    </w:p>
    <w:p w:rsidR="00ED4E7A" w:rsidRDefault="00ED4E7A" w:rsidP="00ED4E7A"/>
    <w:p w:rsidR="00ED4E7A" w:rsidRDefault="00ED4E7A" w:rsidP="00ED4E7A">
      <w:r>
        <w:t xml:space="preserve">            Return result</w:t>
      </w:r>
    </w:p>
    <w:p w:rsidR="00ED4E7A" w:rsidRDefault="00ED4E7A" w:rsidP="00ED4E7A">
      <w:r>
        <w:t xml:space="preserve">        End Function</w:t>
      </w:r>
    </w:p>
    <w:p w:rsidR="00ED4E7A" w:rsidRDefault="00ED4E7A" w:rsidP="00ED4E7A"/>
    <w:p w:rsidR="00ED4E7A" w:rsidRDefault="00ED4E7A" w:rsidP="00ED4E7A">
      <w:r>
        <w:t xml:space="preserve">        ''' &lt;summary&gt;</w:t>
      </w:r>
    </w:p>
    <w:p w:rsidR="00ED4E7A" w:rsidRDefault="00ED4E7A" w:rsidP="00ED4E7A">
      <w:r>
        <w:t xml:space="preserve">        ''' Goes through the array of booleans to find a single false.</w:t>
      </w:r>
    </w:p>
    <w:p w:rsidR="00ED4E7A" w:rsidRDefault="00ED4E7A" w:rsidP="00ED4E7A">
      <w:r>
        <w:t xml:space="preserve">        ''' &lt;/summary&gt;</w:t>
      </w:r>
    </w:p>
    <w:p w:rsidR="00ED4E7A" w:rsidRDefault="00ED4E7A" w:rsidP="00ED4E7A">
      <w:r>
        <w:t xml:space="preserve">        ''' &lt;param name="array"&gt;&lt;/param&gt;</w:t>
      </w:r>
    </w:p>
    <w:p w:rsidR="00ED4E7A" w:rsidRDefault="00ED4E7A" w:rsidP="00ED4E7A">
      <w:r>
        <w:t xml:space="preserve">        ''' &lt;returns&gt;If there is one false, then it returns false.&lt;/returns&gt;</w:t>
      </w:r>
    </w:p>
    <w:p w:rsidR="00ED4E7A" w:rsidRDefault="00ED4E7A" w:rsidP="00ED4E7A">
      <w:r>
        <w:t xml:space="preserve">        ''' &lt;remarks&gt;&lt;/remarks&gt;</w:t>
      </w:r>
    </w:p>
    <w:p w:rsidR="00ED4E7A" w:rsidRDefault="00ED4E7A" w:rsidP="00ED4E7A">
      <w:r>
        <w:t xml:space="preserve">        Public Function IsThereAFalseInArray(array As Array) As Boolean</w:t>
      </w:r>
    </w:p>
    <w:p w:rsidR="00ED4E7A" w:rsidRDefault="00ED4E7A" w:rsidP="00ED4E7A">
      <w:r>
        <w:t xml:space="preserve">            Dim result As Boolean = True</w:t>
      </w:r>
    </w:p>
    <w:p w:rsidR="00ED4E7A" w:rsidRDefault="00ED4E7A" w:rsidP="00ED4E7A">
      <w:r>
        <w:t xml:space="preserve">            Dim tempArray(array.Length) As Boolean</w:t>
      </w:r>
    </w:p>
    <w:p w:rsidR="00ED4E7A" w:rsidRDefault="00ED4E7A" w:rsidP="00ED4E7A">
      <w:r>
        <w:t xml:space="preserve">            array.CopyTo(tempArray, 0)</w:t>
      </w:r>
    </w:p>
    <w:p w:rsidR="00ED4E7A" w:rsidRDefault="00ED4E7A" w:rsidP="00ED4E7A">
      <w:r>
        <w:t xml:space="preserve">            For index As Integer = 0 To (array.Length - 1)</w:t>
      </w:r>
    </w:p>
    <w:p w:rsidR="00ED4E7A" w:rsidRDefault="00ED4E7A" w:rsidP="00ED4E7A">
      <w:r>
        <w:t xml:space="preserve">                If Not (tempArray(index)) Then</w:t>
      </w:r>
    </w:p>
    <w:p w:rsidR="00ED4E7A" w:rsidRDefault="00ED4E7A" w:rsidP="00ED4E7A">
      <w:r>
        <w:t xml:space="preserve">                    result = False</w:t>
      </w:r>
    </w:p>
    <w:p w:rsidR="00ED4E7A" w:rsidRDefault="00ED4E7A" w:rsidP="00ED4E7A">
      <w:r>
        <w:t xml:space="preserve">                End If</w:t>
      </w:r>
    </w:p>
    <w:p w:rsidR="00ED4E7A" w:rsidRDefault="00ED4E7A" w:rsidP="00ED4E7A">
      <w:r>
        <w:t xml:space="preserve">            Next</w:t>
      </w:r>
    </w:p>
    <w:p w:rsidR="00ED4E7A" w:rsidRDefault="00ED4E7A" w:rsidP="00ED4E7A"/>
    <w:p w:rsidR="00ED4E7A" w:rsidRDefault="00ED4E7A" w:rsidP="00ED4E7A">
      <w:r>
        <w:t xml:space="preserve">            Return result</w:t>
      </w:r>
    </w:p>
    <w:p w:rsidR="00ED4E7A" w:rsidRDefault="00ED4E7A" w:rsidP="00ED4E7A">
      <w:r>
        <w:t xml:space="preserve">        End Function</w:t>
      </w:r>
    </w:p>
    <w:p w:rsidR="00ED4E7A" w:rsidRDefault="00ED4E7A" w:rsidP="00ED4E7A"/>
    <w:p w:rsidR="00ED4E7A" w:rsidRDefault="00ED4E7A" w:rsidP="00ED4E7A">
      <w:r>
        <w:t xml:space="preserve">        ''' &lt;summary&gt;</w:t>
      </w:r>
    </w:p>
    <w:p w:rsidR="00ED4E7A" w:rsidRDefault="00ED4E7A" w:rsidP="00ED4E7A">
      <w:r>
        <w:t xml:space="preserve">        ''' Changes the enter key into a tab key.</w:t>
      </w:r>
    </w:p>
    <w:p w:rsidR="00ED4E7A" w:rsidRDefault="00ED4E7A" w:rsidP="00ED4E7A">
      <w:r>
        <w:t xml:space="preserve">        ''' &lt;/summary&gt;</w:t>
      </w:r>
    </w:p>
    <w:p w:rsidR="00ED4E7A" w:rsidRDefault="00ED4E7A" w:rsidP="00ED4E7A">
      <w:r>
        <w:t xml:space="preserve">        ''' &lt;param name="e"&gt;&lt;/param&gt;</w:t>
      </w:r>
    </w:p>
    <w:p w:rsidR="00ED4E7A" w:rsidRDefault="00ED4E7A" w:rsidP="00ED4E7A">
      <w:r>
        <w:t xml:space="preserve">        ''' &lt;returns&gt;&lt;/returns&gt;</w:t>
      </w:r>
    </w:p>
    <w:p w:rsidR="00ED4E7A" w:rsidRDefault="00ED4E7A" w:rsidP="00ED4E7A">
      <w:r>
        <w:t xml:space="preserve">        ''' &lt;remarks&gt;&lt;/remarks&gt;</w:t>
      </w:r>
    </w:p>
    <w:p w:rsidR="00ED4E7A" w:rsidRDefault="00ED4E7A" w:rsidP="00ED4E7A">
      <w:r>
        <w:t xml:space="preserve">        Public Function PerformTabOnEnter(ByVal e As KeyEventArgs) As Boolean</w:t>
      </w:r>
    </w:p>
    <w:p w:rsidR="00ED4E7A" w:rsidRDefault="00ED4E7A" w:rsidP="00ED4E7A">
      <w:r>
        <w:t xml:space="preserve">            Dim isEnter As Boolean</w:t>
      </w:r>
    </w:p>
    <w:p w:rsidR="00ED4E7A" w:rsidRDefault="00ED4E7A" w:rsidP="00ED4E7A">
      <w:r>
        <w:t xml:space="preserve">            isEnter = False</w:t>
      </w:r>
    </w:p>
    <w:p w:rsidR="00ED4E7A" w:rsidRDefault="00ED4E7A" w:rsidP="00ED4E7A">
      <w:r>
        <w:t xml:space="preserve">            If (e.KeyCode = Keys.Enter) Then</w:t>
      </w:r>
    </w:p>
    <w:p w:rsidR="00ED4E7A" w:rsidRDefault="00ED4E7A" w:rsidP="00ED4E7A">
      <w:r>
        <w:t xml:space="preserve">                isEnter = True</w:t>
      </w:r>
    </w:p>
    <w:p w:rsidR="00ED4E7A" w:rsidRDefault="00ED4E7A" w:rsidP="00ED4E7A">
      <w:r>
        <w:t xml:space="preserve">                SendKeys.Send("{TAB}")</w:t>
      </w:r>
    </w:p>
    <w:p w:rsidR="00ED4E7A" w:rsidRDefault="00ED4E7A" w:rsidP="00ED4E7A">
      <w:r>
        <w:t xml:space="preserve">            Else</w:t>
      </w:r>
    </w:p>
    <w:p w:rsidR="00ED4E7A" w:rsidRDefault="00ED4E7A" w:rsidP="00ED4E7A">
      <w:r>
        <w:t xml:space="preserve">                Return isEnter</w:t>
      </w:r>
    </w:p>
    <w:p w:rsidR="00ED4E7A" w:rsidRDefault="00ED4E7A" w:rsidP="00ED4E7A">
      <w:r>
        <w:t xml:space="preserve">            End If</w:t>
      </w:r>
    </w:p>
    <w:p w:rsidR="00ED4E7A" w:rsidRDefault="00ED4E7A" w:rsidP="00ED4E7A">
      <w:r>
        <w:t xml:space="preserve">            e.SuppressKeyPress = True 'this will prevent ding sound</w:t>
      </w:r>
    </w:p>
    <w:p w:rsidR="00ED4E7A" w:rsidRDefault="00ED4E7A" w:rsidP="00ED4E7A">
      <w:r>
        <w:t xml:space="preserve">            Return isEnter</w:t>
      </w:r>
    </w:p>
    <w:p w:rsidR="00ED4E7A" w:rsidRDefault="00ED4E7A" w:rsidP="00ED4E7A">
      <w:r>
        <w:t xml:space="preserve">        End Function</w:t>
      </w:r>
    </w:p>
    <w:p w:rsidR="00ED4E7A" w:rsidRDefault="00ED4E7A" w:rsidP="00ED4E7A"/>
    <w:p w:rsidR="00ED4E7A" w:rsidRDefault="00ED4E7A" w:rsidP="00ED4E7A">
      <w:r>
        <w:t xml:space="preserve">        ''' &lt;summary&gt;</w:t>
      </w:r>
    </w:p>
    <w:p w:rsidR="00ED4E7A" w:rsidRDefault="00ED4E7A" w:rsidP="00ED4E7A">
      <w:r>
        <w:t xml:space="preserve">        ''' Formats the search string into one fully formatted string.</w:t>
      </w:r>
    </w:p>
    <w:p w:rsidR="00ED4E7A" w:rsidRDefault="00ED4E7A" w:rsidP="00ED4E7A">
      <w:r>
        <w:lastRenderedPageBreak/>
        <w:t xml:space="preserve">        ''' &lt;/summary&gt;</w:t>
      </w:r>
    </w:p>
    <w:p w:rsidR="00ED4E7A" w:rsidRDefault="00ED4E7A" w:rsidP="00ED4E7A">
      <w:r>
        <w:t xml:space="preserve">        ''' &lt;param name="array"&gt;&lt;/param&gt;</w:t>
      </w:r>
    </w:p>
    <w:p w:rsidR="00ED4E7A" w:rsidRDefault="00ED4E7A" w:rsidP="00ED4E7A">
      <w:r>
        <w:t xml:space="preserve">        ''' &lt;returns&gt;The formatted string.&lt;/returns&gt;</w:t>
      </w:r>
    </w:p>
    <w:p w:rsidR="00ED4E7A" w:rsidRDefault="00ED4E7A" w:rsidP="00ED4E7A">
      <w:r>
        <w:t xml:space="preserve">        ''' &lt;remarks&gt;&lt;/remarks&gt;</w:t>
      </w:r>
    </w:p>
    <w:p w:rsidR="00ED4E7A" w:rsidRDefault="00ED4E7A" w:rsidP="00ED4E7A">
      <w:r>
        <w:t xml:space="preserve">        Public Function FormatSearchString(array As Array) As StringBuilder</w:t>
      </w:r>
    </w:p>
    <w:p w:rsidR="00ED4E7A" w:rsidRDefault="00ED4E7A" w:rsidP="00ED4E7A">
      <w:r>
        <w:t xml:space="preserve">            Dim formattedString = New StringBuilder</w:t>
      </w:r>
    </w:p>
    <w:p w:rsidR="00ED4E7A" w:rsidRDefault="00ED4E7A" w:rsidP="00ED4E7A"/>
    <w:p w:rsidR="00ED4E7A" w:rsidRDefault="00ED4E7A" w:rsidP="00ED4E7A">
      <w:r>
        <w:t xml:space="preserve">            For Each item As String In array</w:t>
      </w:r>
    </w:p>
    <w:p w:rsidR="00ED4E7A" w:rsidRDefault="00ED4E7A" w:rsidP="00ED4E7A">
      <w:r>
        <w:t xml:space="preserve">                Dim index As Int32 = array.IndexOf(array, item)</w:t>
      </w:r>
    </w:p>
    <w:p w:rsidR="00ED4E7A" w:rsidRDefault="00ED4E7A" w:rsidP="00ED4E7A"/>
    <w:p w:rsidR="00ED4E7A" w:rsidRDefault="00ED4E7A" w:rsidP="00ED4E7A">
      <w:r>
        <w:t xml:space="preserve">                If Not (item = "N/A") Then</w:t>
      </w:r>
    </w:p>
    <w:p w:rsidR="00ED4E7A" w:rsidRDefault="00ED4E7A" w:rsidP="00ED4E7A">
      <w:r>
        <w:t xml:space="preserve">                    formattedString.Append("""")</w:t>
      </w:r>
    </w:p>
    <w:p w:rsidR="00ED4E7A" w:rsidRDefault="00ED4E7A" w:rsidP="00ED4E7A">
      <w:r>
        <w:t xml:space="preserve">                    formattedString.Append(item)</w:t>
      </w:r>
    </w:p>
    <w:p w:rsidR="00ED4E7A" w:rsidRDefault="00ED4E7A" w:rsidP="00ED4E7A">
      <w:r>
        <w:t xml:space="preserve">                    formattedString.Append("""")</w:t>
      </w:r>
    </w:p>
    <w:p w:rsidR="00ED4E7A" w:rsidRDefault="00ED4E7A" w:rsidP="00ED4E7A">
      <w:r>
        <w:t xml:space="preserve">                    If Not (index = array.Length - 1) Then</w:t>
      </w:r>
    </w:p>
    <w:p w:rsidR="00ED4E7A" w:rsidRDefault="00ED4E7A" w:rsidP="00ED4E7A">
      <w:r>
        <w:t xml:space="preserve">                        formattedString.Append(" + ")</w:t>
      </w:r>
    </w:p>
    <w:p w:rsidR="00ED4E7A" w:rsidRDefault="00ED4E7A" w:rsidP="00ED4E7A">
      <w:r>
        <w:t xml:space="preserve">                    End If</w:t>
      </w:r>
    </w:p>
    <w:p w:rsidR="00ED4E7A" w:rsidRDefault="00ED4E7A" w:rsidP="00ED4E7A">
      <w:r>
        <w:t xml:space="preserve">                End If</w:t>
      </w:r>
    </w:p>
    <w:p w:rsidR="00ED4E7A" w:rsidRDefault="00ED4E7A" w:rsidP="00ED4E7A"/>
    <w:p w:rsidR="00ED4E7A" w:rsidRDefault="00ED4E7A" w:rsidP="00ED4E7A">
      <w:r>
        <w:t xml:space="preserve">            Next</w:t>
      </w:r>
    </w:p>
    <w:p w:rsidR="00ED4E7A" w:rsidRDefault="00ED4E7A" w:rsidP="00ED4E7A">
      <w:r>
        <w:t xml:space="preserve">            Return formattedString</w:t>
      </w:r>
    </w:p>
    <w:p w:rsidR="00ED4E7A" w:rsidRDefault="00ED4E7A" w:rsidP="00ED4E7A">
      <w:r>
        <w:t xml:space="preserve">        End Function</w:t>
      </w:r>
    </w:p>
    <w:p w:rsidR="00ED4E7A" w:rsidRDefault="00ED4E7A" w:rsidP="00ED4E7A"/>
    <w:p w:rsidR="00ED4E7A" w:rsidRDefault="00ED4E7A" w:rsidP="00ED4E7A">
      <w:r>
        <w:t xml:space="preserve">    End Module</w:t>
      </w:r>
    </w:p>
    <w:p w:rsidR="00ED4E7A" w:rsidRDefault="00ED4E7A" w:rsidP="00ED4E7A">
      <w:r>
        <w:t>End Namespace</w:t>
      </w:r>
    </w:p>
    <w:p w:rsidR="00ED4E7A" w:rsidRDefault="00ED4E7A" w:rsidP="00ED4E7A"/>
    <w:p w:rsidR="00ED4E7A" w:rsidRDefault="00ED4E7A" w:rsidP="00ED4E7A"/>
    <w:p w:rsidR="003B0930" w:rsidRDefault="003B0930" w:rsidP="003B0930">
      <w:pPr>
        <w:pStyle w:val="Heading3"/>
      </w:pPr>
      <w:bookmarkStart w:id="9" w:name="_Toc416726656"/>
      <w:r>
        <w:t>Inputclasses</w:t>
      </w:r>
      <w:bookmarkEnd w:id="9"/>
    </w:p>
    <w:p w:rsidR="003B0930" w:rsidRDefault="003B0930" w:rsidP="003B0930"/>
    <w:p w:rsidR="003B0930" w:rsidRDefault="003B0930" w:rsidP="003B0930">
      <w:pPr>
        <w:pStyle w:val="Heading4"/>
      </w:pPr>
      <w:r>
        <w:t>NewQuestionTypes</w:t>
      </w:r>
    </w:p>
    <w:p w:rsidR="003B0930" w:rsidRDefault="003B0930" w:rsidP="003B0930">
      <w:pPr>
        <w:pStyle w:val="Heading5"/>
      </w:pPr>
      <w:r>
        <w:t>AnswerTypeInput.vb</w:t>
      </w:r>
    </w:p>
    <w:p w:rsidR="003B0930" w:rsidRDefault="003B0930" w:rsidP="003B0930"/>
    <w:p w:rsidR="003B0930" w:rsidRDefault="003B0930" w:rsidP="003B0930">
      <w:r>
        <w:t>Imports ExampleProg.Constants</w:t>
      </w:r>
    </w:p>
    <w:p w:rsidR="003B0930" w:rsidRDefault="003B0930" w:rsidP="003B0930"/>
    <w:p w:rsidR="003B0930" w:rsidRDefault="003B0930" w:rsidP="003B0930">
      <w:r>
        <w:t>Namespace InputClasses.NewQuestionTypes</w:t>
      </w:r>
    </w:p>
    <w:p w:rsidR="003B0930" w:rsidRDefault="003B0930" w:rsidP="003B0930">
      <w:r>
        <w:t xml:space="preserve">    ''' &lt;summary&gt;</w:t>
      </w:r>
    </w:p>
    <w:p w:rsidR="003B0930" w:rsidRDefault="003B0930" w:rsidP="003B0930">
      <w:r>
        <w:t xml:space="preserve">    ''' The answer type input process.</w:t>
      </w:r>
    </w:p>
    <w:p w:rsidR="003B0930" w:rsidRDefault="003B0930" w:rsidP="003B0930">
      <w:r>
        <w:t xml:space="preserve">    ''' &lt;/summary&gt;</w:t>
      </w:r>
    </w:p>
    <w:p w:rsidR="003B0930" w:rsidRDefault="003B0930" w:rsidP="003B0930">
      <w:r>
        <w:t xml:space="preserve">    ''' &lt;remarks&gt;&lt;/remarks&gt;</w:t>
      </w:r>
    </w:p>
    <w:p w:rsidR="003B0930" w:rsidRDefault="003B0930" w:rsidP="003B0930">
      <w:r>
        <w:t xml:space="preserve">    Public Class AnswerTypeInput</w:t>
      </w:r>
    </w:p>
    <w:p w:rsidR="003B0930" w:rsidRDefault="003B0930" w:rsidP="003B0930">
      <w:r>
        <w:t xml:space="preserve">        Property CorrectAnswer As String</w:t>
      </w:r>
    </w:p>
    <w:p w:rsidR="003B0930" w:rsidRDefault="003B0930" w:rsidP="003B0930">
      <w:r>
        <w:t xml:space="preserve">        Property InCorrectAnswerA As String</w:t>
      </w:r>
    </w:p>
    <w:p w:rsidR="003B0930" w:rsidRDefault="003B0930" w:rsidP="003B0930">
      <w:r>
        <w:t xml:space="preserve">        Property InCorrectAnswerB As String</w:t>
      </w:r>
    </w:p>
    <w:p w:rsidR="003B0930" w:rsidRDefault="003B0930" w:rsidP="003B0930">
      <w:r>
        <w:t xml:space="preserve">        Property InCorrectAnswerC As String</w:t>
      </w:r>
    </w:p>
    <w:p w:rsidR="003B0930" w:rsidRDefault="003B0930" w:rsidP="003B0930"/>
    <w:p w:rsidR="003B0930" w:rsidRDefault="003B0930" w:rsidP="003B0930">
      <w:r>
        <w:t xml:space="preserve">        Property InvalidCorrectAnswerMessage As String</w:t>
      </w:r>
    </w:p>
    <w:p w:rsidR="003B0930" w:rsidRDefault="003B0930" w:rsidP="003B0930">
      <w:r>
        <w:t xml:space="preserve">        Property InvalidInCorrectAnswerAMessage As String</w:t>
      </w:r>
    </w:p>
    <w:p w:rsidR="003B0930" w:rsidRDefault="003B0930" w:rsidP="003B0930">
      <w:r>
        <w:t xml:space="preserve">        Property InvalidInCorrectAnswerBMessage As String</w:t>
      </w:r>
    </w:p>
    <w:p w:rsidR="003B0930" w:rsidRDefault="003B0930" w:rsidP="003B0930">
      <w:r>
        <w:t xml:space="preserve">        Property InvalidInCorrectAnswerCMessage As String</w:t>
      </w:r>
    </w:p>
    <w:p w:rsidR="003B0930" w:rsidRDefault="003B0930" w:rsidP="003B0930"/>
    <w:p w:rsidR="003B0930" w:rsidRDefault="003B0930" w:rsidP="003B0930">
      <w:r>
        <w:t xml:space="preserve">        Property IsValidCorrectAnswer As Boolean</w:t>
      </w:r>
    </w:p>
    <w:p w:rsidR="003B0930" w:rsidRDefault="003B0930" w:rsidP="003B0930">
      <w:r>
        <w:t xml:space="preserve">        Property IsValidInCorrectAnswerA As Boolean</w:t>
      </w:r>
    </w:p>
    <w:p w:rsidR="003B0930" w:rsidRDefault="003B0930" w:rsidP="003B0930">
      <w:r>
        <w:t xml:space="preserve">        Property IsValidInCorrectAnswerB As Boolean</w:t>
      </w:r>
    </w:p>
    <w:p w:rsidR="003B0930" w:rsidRDefault="003B0930" w:rsidP="003B0930">
      <w:r>
        <w:t xml:space="preserve">        Property IsValidInCorrectAnswerC As Boolean</w:t>
      </w:r>
    </w:p>
    <w:p w:rsidR="003B0930" w:rsidRDefault="003B0930" w:rsidP="003B0930"/>
    <w:p w:rsidR="003B0930" w:rsidRDefault="003B0930" w:rsidP="003B0930">
      <w:r>
        <w:t xml:space="preserve">        Property CanProceed As Boolean</w:t>
      </w:r>
    </w:p>
    <w:p w:rsidR="003B0930" w:rsidRDefault="003B0930" w:rsidP="003B0930"/>
    <w:p w:rsidR="003B0930" w:rsidRDefault="003B0930" w:rsidP="003B0930">
      <w:r>
        <w:t xml:space="preserve">        ''' &lt;summary&gt;</w:t>
      </w:r>
    </w:p>
    <w:p w:rsidR="003B0930" w:rsidRDefault="003B0930" w:rsidP="003B0930">
      <w:r>
        <w:t xml:space="preserve">        ''' The processor for the class.</w:t>
      </w:r>
    </w:p>
    <w:p w:rsidR="003B0930" w:rsidRDefault="003B0930" w:rsidP="003B0930">
      <w:r>
        <w:t xml:space="preserve">        ''' Declars and sets up all the variables.</w:t>
      </w:r>
    </w:p>
    <w:p w:rsidR="003B0930" w:rsidRDefault="003B0930" w:rsidP="003B0930">
      <w:r>
        <w:t xml:space="preserve">        ''' Sets the flags and messages based upon the values passed in.</w:t>
      </w:r>
    </w:p>
    <w:p w:rsidR="003B0930" w:rsidRDefault="003B0930" w:rsidP="003B0930">
      <w:r>
        <w:t xml:space="preserve">        ''' &lt;/summary&gt;</w:t>
      </w:r>
    </w:p>
    <w:p w:rsidR="003B0930" w:rsidRDefault="003B0930" w:rsidP="003B0930">
      <w:r>
        <w:t xml:space="preserve">        ''' &lt;param name="answer"&gt;&lt;/param&gt;</w:t>
      </w:r>
    </w:p>
    <w:p w:rsidR="003B0930" w:rsidRDefault="003B0930" w:rsidP="003B0930">
      <w:r>
        <w:t xml:space="preserve">        ''' &lt;param name="wrongAnswerA"&gt;&lt;/param&gt;</w:t>
      </w:r>
    </w:p>
    <w:p w:rsidR="003B0930" w:rsidRDefault="003B0930" w:rsidP="003B0930">
      <w:r>
        <w:t xml:space="preserve">        ''' &lt;param name="wrongAnswerB"&gt;&lt;/param&gt;</w:t>
      </w:r>
    </w:p>
    <w:p w:rsidR="003B0930" w:rsidRDefault="003B0930" w:rsidP="003B0930">
      <w:r>
        <w:t xml:space="preserve">        ''' &lt;param name="wrongAnswerC"&gt;&lt;/param&gt;</w:t>
      </w:r>
    </w:p>
    <w:p w:rsidR="003B0930" w:rsidRDefault="003B0930" w:rsidP="003B0930">
      <w:r>
        <w:t xml:space="preserve">        ''' &lt;remarks&gt;&lt;/remarks&gt;</w:t>
      </w:r>
    </w:p>
    <w:p w:rsidR="003B0930" w:rsidRDefault="003B0930" w:rsidP="003B0930">
      <w:r>
        <w:t xml:space="preserve">        Public Sub Process(answer As String, wrongAnswerA As String, wrongAnswerB As String, wrongAnswerC As String)</w:t>
      </w:r>
    </w:p>
    <w:p w:rsidR="003B0930" w:rsidRDefault="003B0930" w:rsidP="003B0930">
      <w:r>
        <w:t xml:space="preserve">            CorrectAnswer = answer</w:t>
      </w:r>
    </w:p>
    <w:p w:rsidR="003B0930" w:rsidRDefault="003B0930" w:rsidP="003B0930">
      <w:r>
        <w:t xml:space="preserve">            InCorrectAnswerA = wrongAnswerA</w:t>
      </w:r>
    </w:p>
    <w:p w:rsidR="003B0930" w:rsidRDefault="003B0930" w:rsidP="003B0930">
      <w:r>
        <w:t xml:space="preserve">            InCorrectAnswerB = wrongAnswerB</w:t>
      </w:r>
    </w:p>
    <w:p w:rsidR="003B0930" w:rsidRDefault="003B0930" w:rsidP="003B0930">
      <w:r>
        <w:t xml:space="preserve">            InCorrectAnswerC = wrongAnswerC</w:t>
      </w:r>
    </w:p>
    <w:p w:rsidR="003B0930" w:rsidRDefault="003B0930" w:rsidP="003B0930"/>
    <w:p w:rsidR="003B0930" w:rsidRDefault="003B0930" w:rsidP="003B0930">
      <w:r>
        <w:t xml:space="preserve">            InvalidCorrectAnswerMessage = String.Empty</w:t>
      </w:r>
    </w:p>
    <w:p w:rsidR="003B0930" w:rsidRDefault="003B0930" w:rsidP="003B0930">
      <w:r>
        <w:t xml:space="preserve">            InvalidInCorrectAnswerAMessage = String.Empty</w:t>
      </w:r>
    </w:p>
    <w:p w:rsidR="003B0930" w:rsidRDefault="003B0930" w:rsidP="003B0930">
      <w:r>
        <w:t xml:space="preserve">            InvalidInCorrectAnswerBMessage = String.Empty</w:t>
      </w:r>
    </w:p>
    <w:p w:rsidR="003B0930" w:rsidRDefault="003B0930" w:rsidP="003B0930">
      <w:r>
        <w:t xml:space="preserve">            InvalidInCorrectAnswerCMessage = String.Empty</w:t>
      </w:r>
    </w:p>
    <w:p w:rsidR="003B0930" w:rsidRDefault="003B0930" w:rsidP="003B0930"/>
    <w:p w:rsidR="003B0930" w:rsidRDefault="003B0930" w:rsidP="003B0930">
      <w:r>
        <w:t xml:space="preserve">            IsValidCorrectAnswer = False</w:t>
      </w:r>
    </w:p>
    <w:p w:rsidR="003B0930" w:rsidRDefault="003B0930" w:rsidP="003B0930">
      <w:r>
        <w:t xml:space="preserve">            IsValidInCorrectAnswerA = False</w:t>
      </w:r>
    </w:p>
    <w:p w:rsidR="003B0930" w:rsidRDefault="003B0930" w:rsidP="003B0930">
      <w:r>
        <w:t xml:space="preserve">            IsValidInCorrectAnswerB = False</w:t>
      </w:r>
    </w:p>
    <w:p w:rsidR="003B0930" w:rsidRDefault="003B0930" w:rsidP="003B0930">
      <w:r>
        <w:t xml:space="preserve">            IsValidInCorrectAnswerC = False</w:t>
      </w:r>
    </w:p>
    <w:p w:rsidR="003B0930" w:rsidRDefault="003B0930" w:rsidP="003B0930"/>
    <w:p w:rsidR="003B0930" w:rsidRDefault="003B0930" w:rsidP="003B0930">
      <w:r>
        <w:t xml:space="preserve">            SetValidTextFlags()</w:t>
      </w:r>
    </w:p>
    <w:p w:rsidR="003B0930" w:rsidRDefault="003B0930" w:rsidP="003B0930">
      <w:r>
        <w:t xml:space="preserve">            SetInvalidMessages()</w:t>
      </w:r>
    </w:p>
    <w:p w:rsidR="003B0930" w:rsidRDefault="003B0930" w:rsidP="003B0930">
      <w:r>
        <w:t xml:space="preserve">            SetCanProceed()</w:t>
      </w:r>
    </w:p>
    <w:p w:rsidR="003B0930" w:rsidRDefault="003B0930" w:rsidP="003B0930">
      <w:r>
        <w:t xml:space="preserve">        End Sub</w:t>
      </w:r>
    </w:p>
    <w:p w:rsidR="003B0930" w:rsidRDefault="003B0930" w:rsidP="003B0930"/>
    <w:p w:rsidR="003B0930" w:rsidRDefault="003B0930" w:rsidP="003B0930">
      <w:r>
        <w:t xml:space="preserve">        ''' &lt;summary&gt;</w:t>
      </w:r>
    </w:p>
    <w:p w:rsidR="003B0930" w:rsidRDefault="003B0930" w:rsidP="003B0930">
      <w:r>
        <w:t xml:space="preserve">        ''' Sets the valid flags.</w:t>
      </w:r>
    </w:p>
    <w:p w:rsidR="003B0930" w:rsidRDefault="003B0930" w:rsidP="003B0930">
      <w:r>
        <w:t xml:space="preserve">        ''' &lt;/summary&gt;</w:t>
      </w:r>
    </w:p>
    <w:p w:rsidR="003B0930" w:rsidRDefault="003B0930" w:rsidP="003B0930">
      <w:r>
        <w:t xml:space="preserve">        ''' &lt;remarks&gt;&lt;/remarks&gt;</w:t>
      </w:r>
    </w:p>
    <w:p w:rsidR="003B0930" w:rsidRDefault="003B0930" w:rsidP="003B0930">
      <w:r>
        <w:t xml:space="preserve">        Private Sub SetValidTextFlags()</w:t>
      </w:r>
    </w:p>
    <w:p w:rsidR="003B0930" w:rsidRDefault="003B0930" w:rsidP="003B0930">
      <w:r>
        <w:t xml:space="preserve">            IsValidCorrectAnswer = Helpers.IsTextNotNull(CorrectAnswer)</w:t>
      </w:r>
    </w:p>
    <w:p w:rsidR="003B0930" w:rsidRDefault="003B0930" w:rsidP="003B0930">
      <w:r>
        <w:t xml:space="preserve">            IsValidInCorrectAnswerA = Helpers.IsTextNotNull(InCorrectAnswerA)</w:t>
      </w:r>
    </w:p>
    <w:p w:rsidR="003B0930" w:rsidRDefault="003B0930" w:rsidP="003B0930">
      <w:r>
        <w:t xml:space="preserve">            IsValidInCorrectAnswerB = Helpers.IsTextNotNull(InCorrectAnswerB)</w:t>
      </w:r>
    </w:p>
    <w:p w:rsidR="003B0930" w:rsidRDefault="003B0930" w:rsidP="003B0930">
      <w:r>
        <w:t xml:space="preserve">            IsValidInCorrectAnswerC = Helpers.IsTextNotNull(InCorrectAnswerC)</w:t>
      </w:r>
    </w:p>
    <w:p w:rsidR="003B0930" w:rsidRDefault="003B0930" w:rsidP="003B0930">
      <w:r>
        <w:t xml:space="preserve">        End Sub</w:t>
      </w:r>
    </w:p>
    <w:p w:rsidR="003B0930" w:rsidRDefault="003B0930" w:rsidP="003B0930"/>
    <w:p w:rsidR="003B0930" w:rsidRDefault="003B0930" w:rsidP="003B0930">
      <w:r>
        <w:lastRenderedPageBreak/>
        <w:t xml:space="preserve">        ''' &lt;summary&gt;</w:t>
      </w:r>
    </w:p>
    <w:p w:rsidR="003B0930" w:rsidRDefault="003B0930" w:rsidP="003B0930">
      <w:r>
        <w:t xml:space="preserve">        ''' Sets the invalid messages.</w:t>
      </w:r>
    </w:p>
    <w:p w:rsidR="003B0930" w:rsidRDefault="003B0930" w:rsidP="003B0930">
      <w:r>
        <w:t xml:space="preserve">        ''' &lt;/summary&gt;</w:t>
      </w:r>
    </w:p>
    <w:p w:rsidR="003B0930" w:rsidRDefault="003B0930" w:rsidP="003B0930">
      <w:r>
        <w:t xml:space="preserve">        ''' &lt;remarks&gt;&lt;/remarks&gt;</w:t>
      </w:r>
    </w:p>
    <w:p w:rsidR="003B0930" w:rsidRDefault="003B0930" w:rsidP="003B0930">
      <w:r>
        <w:t xml:space="preserve">        Private Sub SetInvalidMessages()</w:t>
      </w:r>
    </w:p>
    <w:p w:rsidR="003B0930" w:rsidRDefault="003B0930" w:rsidP="003B0930">
      <w:r>
        <w:t xml:space="preserve">            InvalidCorrectAnswerMessage = If(IsValidCorrectAnswer, String.Empty, CommonConstants.NotAValidInput)</w:t>
      </w:r>
    </w:p>
    <w:p w:rsidR="003B0930" w:rsidRDefault="003B0930" w:rsidP="003B0930">
      <w:r>
        <w:t xml:space="preserve">            InvalidInCorrectAnswerAMessage = If(IsValidInCorrectAnswerA, String.Empty, CommonConstants.NotAValidInput)</w:t>
      </w:r>
    </w:p>
    <w:p w:rsidR="003B0930" w:rsidRDefault="003B0930" w:rsidP="003B0930">
      <w:r>
        <w:t xml:space="preserve">            InvalidInCorrectAnswerBMessage = If(IsValidInCorrectAnswerB, String.Empty, CommonConstants.NotAValidInput)</w:t>
      </w:r>
    </w:p>
    <w:p w:rsidR="003B0930" w:rsidRDefault="003B0930" w:rsidP="003B0930">
      <w:r>
        <w:t xml:space="preserve">            InvalidInCorrectAnswerCMessage = If(IsValidInCorrectAnswerC, String.Empty, CommonConstants.NotAValidInput)</w:t>
      </w:r>
    </w:p>
    <w:p w:rsidR="003B0930" w:rsidRDefault="003B0930" w:rsidP="003B0930">
      <w:r>
        <w:t xml:space="preserve">        End Sub</w:t>
      </w:r>
    </w:p>
    <w:p w:rsidR="003B0930" w:rsidRDefault="003B0930" w:rsidP="003B0930"/>
    <w:p w:rsidR="003B0930" w:rsidRDefault="003B0930" w:rsidP="003B0930">
      <w:r>
        <w:t xml:space="preserve">        ''' &lt;summary&gt;</w:t>
      </w:r>
    </w:p>
    <w:p w:rsidR="003B0930" w:rsidRDefault="003B0930" w:rsidP="003B0930">
      <w:r>
        <w:t xml:space="preserve">        ''' Sets the can proceed flag if all is okay.</w:t>
      </w:r>
    </w:p>
    <w:p w:rsidR="003B0930" w:rsidRDefault="003B0930" w:rsidP="003B0930">
      <w:r>
        <w:t xml:space="preserve">        ''' &lt;/summary&gt;</w:t>
      </w:r>
    </w:p>
    <w:p w:rsidR="003B0930" w:rsidRDefault="003B0930" w:rsidP="003B0930">
      <w:r>
        <w:t xml:space="preserve">        ''' &lt;remarks&gt;&lt;/remarks&gt;</w:t>
      </w:r>
    </w:p>
    <w:p w:rsidR="003B0930" w:rsidRDefault="003B0930" w:rsidP="003B0930">
      <w:r>
        <w:t xml:space="preserve">        Private Sub SetCanProceed()</w:t>
      </w:r>
    </w:p>
    <w:p w:rsidR="003B0930" w:rsidRDefault="003B0930" w:rsidP="003B0930">
      <w:r>
        <w:t xml:space="preserve">            Dim arrayOfFlags(3) As Boolean</w:t>
      </w:r>
    </w:p>
    <w:p w:rsidR="003B0930" w:rsidRDefault="003B0930" w:rsidP="003B0930">
      <w:r>
        <w:t xml:space="preserve">            arrayOfFlags(0) = IsValidCorrectAnswer</w:t>
      </w:r>
    </w:p>
    <w:p w:rsidR="003B0930" w:rsidRDefault="003B0930" w:rsidP="003B0930">
      <w:r>
        <w:t xml:space="preserve">            arrayOfFlags(1) = IsValidInCorrectAnswerA</w:t>
      </w:r>
    </w:p>
    <w:p w:rsidR="003B0930" w:rsidRDefault="003B0930" w:rsidP="003B0930">
      <w:r>
        <w:t xml:space="preserve">            arrayOfFlags(2) = IsValidInCorrectAnswerB</w:t>
      </w:r>
    </w:p>
    <w:p w:rsidR="003B0930" w:rsidRDefault="003B0930" w:rsidP="003B0930">
      <w:r>
        <w:t xml:space="preserve">            arrayOfFlags(3) = IsValidInCorrectAnswerC</w:t>
      </w:r>
    </w:p>
    <w:p w:rsidR="003B0930" w:rsidRDefault="003B0930" w:rsidP="003B0930">
      <w:r>
        <w:t xml:space="preserve">            CanProceed = Helpers.IsThereAFalseInArray(arrayOfFlags)</w:t>
      </w:r>
    </w:p>
    <w:p w:rsidR="003B0930" w:rsidRDefault="003B0930" w:rsidP="003B0930">
      <w:r>
        <w:t xml:space="preserve">        End Sub</w:t>
      </w:r>
    </w:p>
    <w:p w:rsidR="003B0930" w:rsidRDefault="003B0930" w:rsidP="003B0930">
      <w:r>
        <w:t xml:space="preserve">    End Class</w:t>
      </w:r>
    </w:p>
    <w:p w:rsidR="003B0930" w:rsidRDefault="003B0930" w:rsidP="003B0930">
      <w:r>
        <w:t>End Namespace</w:t>
      </w:r>
    </w:p>
    <w:p w:rsidR="003B0930" w:rsidRDefault="003B0930" w:rsidP="003B0930"/>
    <w:p w:rsidR="003B0930" w:rsidRDefault="003B0930" w:rsidP="003B0930">
      <w:pPr>
        <w:pStyle w:val="Heading5"/>
      </w:pPr>
      <w:r>
        <w:t>CurriculumTypeInput.vb</w:t>
      </w:r>
    </w:p>
    <w:p w:rsidR="003B0930" w:rsidRDefault="003B0930" w:rsidP="003B0930"/>
    <w:p w:rsidR="00392C0B" w:rsidRDefault="00392C0B" w:rsidP="00392C0B">
      <w:r>
        <w:t>Imports ExampleProg.Constants</w:t>
      </w:r>
    </w:p>
    <w:p w:rsidR="00392C0B" w:rsidRDefault="00392C0B" w:rsidP="00392C0B">
      <w:r>
        <w:t>Imports ExampleProg.ProcedureReturnTypes</w:t>
      </w:r>
    </w:p>
    <w:p w:rsidR="00392C0B" w:rsidRDefault="00392C0B" w:rsidP="00392C0B"/>
    <w:p w:rsidR="00392C0B" w:rsidRDefault="00392C0B" w:rsidP="00392C0B">
      <w:r>
        <w:t>Namespace InputClasses.NewQuestionTypes</w:t>
      </w:r>
    </w:p>
    <w:p w:rsidR="00392C0B" w:rsidRDefault="00392C0B" w:rsidP="00392C0B">
      <w:r>
        <w:t xml:space="preserve">    ''' &lt;summary&gt;</w:t>
      </w:r>
    </w:p>
    <w:p w:rsidR="00392C0B" w:rsidRDefault="00392C0B" w:rsidP="00392C0B">
      <w:r>
        <w:t xml:space="preserve">    ''' The curriculum type input class.</w:t>
      </w:r>
    </w:p>
    <w:p w:rsidR="00392C0B" w:rsidRDefault="00392C0B" w:rsidP="00392C0B">
      <w:r>
        <w:t xml:space="preserve">    ''' &lt;/summary&gt;</w:t>
      </w:r>
    </w:p>
    <w:p w:rsidR="00392C0B" w:rsidRDefault="00392C0B" w:rsidP="00392C0B">
      <w:r>
        <w:t xml:space="preserve">    ''' &lt;remarks&gt;&lt;/remarks&gt;</w:t>
      </w:r>
    </w:p>
    <w:p w:rsidR="00392C0B" w:rsidRDefault="00392C0B" w:rsidP="00392C0B">
      <w:r>
        <w:t xml:space="preserve">    Public Class CurriculumTypeInput</w:t>
      </w:r>
    </w:p>
    <w:p w:rsidR="00392C0B" w:rsidRDefault="00392C0B" w:rsidP="00392C0B"/>
    <w:p w:rsidR="00392C0B" w:rsidRDefault="00392C0B" w:rsidP="00392C0B">
      <w:r>
        <w:t xml:space="preserve">        Property CurriculumID As Integer</w:t>
      </w:r>
    </w:p>
    <w:p w:rsidR="00392C0B" w:rsidRDefault="00392C0B" w:rsidP="00392C0B">
      <w:r>
        <w:t xml:space="preserve">        Property CurriculumText As String</w:t>
      </w:r>
    </w:p>
    <w:p w:rsidR="00392C0B" w:rsidRDefault="00392C0B" w:rsidP="00392C0B"/>
    <w:p w:rsidR="00392C0B" w:rsidRDefault="00392C0B" w:rsidP="00392C0B">
      <w:r>
        <w:t xml:space="preserve">        Property IsNewCurriculum As Boolean</w:t>
      </w:r>
    </w:p>
    <w:p w:rsidR="00392C0B" w:rsidRDefault="00392C0B" w:rsidP="00392C0B">
      <w:r>
        <w:t xml:space="preserve">        Property InvalidMessage As String</w:t>
      </w:r>
    </w:p>
    <w:p w:rsidR="00392C0B" w:rsidRDefault="00392C0B" w:rsidP="00392C0B">
      <w:r>
        <w:t xml:space="preserve">        Property CanProceed As Boolean</w:t>
      </w:r>
    </w:p>
    <w:p w:rsidR="00392C0B" w:rsidRDefault="00392C0B" w:rsidP="00392C0B"/>
    <w:p w:rsidR="00392C0B" w:rsidRDefault="00392C0B" w:rsidP="00392C0B">
      <w:r>
        <w:t xml:space="preserve">        Property CurriculumList As IEnumerable(Of CurriculumListType)</w:t>
      </w:r>
    </w:p>
    <w:p w:rsidR="00392C0B" w:rsidRDefault="00392C0B" w:rsidP="00392C0B"/>
    <w:p w:rsidR="00392C0B" w:rsidRDefault="00392C0B" w:rsidP="00392C0B">
      <w:r>
        <w:lastRenderedPageBreak/>
        <w:t xml:space="preserve">        ''' &lt;summary&gt;</w:t>
      </w:r>
    </w:p>
    <w:p w:rsidR="00392C0B" w:rsidRDefault="00392C0B" w:rsidP="00392C0B">
      <w:r>
        <w:t xml:space="preserve">        ''' The processor for the class.</w:t>
      </w:r>
    </w:p>
    <w:p w:rsidR="00392C0B" w:rsidRDefault="00392C0B" w:rsidP="00392C0B">
      <w:r>
        <w:t xml:space="preserve">        ''' Declares the variables.</w:t>
      </w:r>
    </w:p>
    <w:p w:rsidR="00392C0B" w:rsidRDefault="00392C0B" w:rsidP="00392C0B">
      <w:r>
        <w:t xml:space="preserve">        ''' Sets the flags and messages.</w:t>
      </w:r>
    </w:p>
    <w:p w:rsidR="00392C0B" w:rsidRDefault="00392C0B" w:rsidP="00392C0B">
      <w:r>
        <w:t xml:space="preserve">        ''' &lt;/summary&gt;</w:t>
      </w:r>
    </w:p>
    <w:p w:rsidR="00392C0B" w:rsidRDefault="00392C0B" w:rsidP="00392C0B">
      <w:r>
        <w:t xml:space="preserve">        ''' &lt;param name="text"&gt;&lt;/param&gt;</w:t>
      </w:r>
    </w:p>
    <w:p w:rsidR="00392C0B" w:rsidRDefault="00392C0B" w:rsidP="00392C0B">
      <w:r>
        <w:t xml:space="preserve">        ''' &lt;remarks&gt;&lt;/remarks&gt;</w:t>
      </w:r>
    </w:p>
    <w:p w:rsidR="00392C0B" w:rsidRDefault="00392C0B" w:rsidP="00392C0B">
      <w:r>
        <w:t xml:space="preserve">        Public Sub Process(text As String)</w:t>
      </w:r>
    </w:p>
    <w:p w:rsidR="00392C0B" w:rsidRDefault="00392C0B" w:rsidP="00392C0B">
      <w:r>
        <w:t xml:space="preserve">            CurriculumText = text</w:t>
      </w:r>
    </w:p>
    <w:p w:rsidR="00392C0B" w:rsidRDefault="00392C0B" w:rsidP="00392C0B"/>
    <w:p w:rsidR="00392C0B" w:rsidRDefault="00392C0B" w:rsidP="00392C0B">
      <w:r>
        <w:t xml:space="preserve">            CurriculumID = 0</w:t>
      </w:r>
    </w:p>
    <w:p w:rsidR="00392C0B" w:rsidRDefault="00392C0B" w:rsidP="00392C0B">
      <w:r>
        <w:t xml:space="preserve">            IsNewCurriculum = False</w:t>
      </w:r>
    </w:p>
    <w:p w:rsidR="00392C0B" w:rsidRDefault="00392C0B" w:rsidP="00392C0B">
      <w:r>
        <w:t xml:space="preserve">            InvalidMessage = String.Empty</w:t>
      </w:r>
    </w:p>
    <w:p w:rsidR="00392C0B" w:rsidRDefault="00392C0B" w:rsidP="00392C0B">
      <w:r>
        <w:t xml:space="preserve">            CanProceed = False</w:t>
      </w:r>
    </w:p>
    <w:p w:rsidR="00392C0B" w:rsidRDefault="00392C0B" w:rsidP="00392C0B"/>
    <w:p w:rsidR="00392C0B" w:rsidRDefault="00392C0B" w:rsidP="00392C0B">
      <w:r>
        <w:t xml:space="preserve">            SetCurriculumAndMessageFlags()</w:t>
      </w:r>
    </w:p>
    <w:p w:rsidR="00392C0B" w:rsidRDefault="00392C0B" w:rsidP="00392C0B">
      <w:r>
        <w:t xml:space="preserve">            SetCurriculumID()</w:t>
      </w:r>
    </w:p>
    <w:p w:rsidR="00392C0B" w:rsidRDefault="00392C0B" w:rsidP="00392C0B">
      <w:r>
        <w:t xml:space="preserve">        End Sub</w:t>
      </w:r>
    </w:p>
    <w:p w:rsidR="00392C0B" w:rsidRDefault="00392C0B" w:rsidP="00392C0B"/>
    <w:p w:rsidR="00392C0B" w:rsidRDefault="00392C0B" w:rsidP="00392C0B">
      <w:r>
        <w:t xml:space="preserve">        ''' &lt;summary&gt;</w:t>
      </w:r>
    </w:p>
    <w:p w:rsidR="00392C0B" w:rsidRDefault="00392C0B" w:rsidP="00392C0B">
      <w:r>
        <w:t xml:space="preserve">        ''' Sets the flags.</w:t>
      </w:r>
    </w:p>
    <w:p w:rsidR="00392C0B" w:rsidRDefault="00392C0B" w:rsidP="00392C0B">
      <w:r>
        <w:t xml:space="preserve">        ''' &lt;/summary&gt;</w:t>
      </w:r>
    </w:p>
    <w:p w:rsidR="00392C0B" w:rsidRDefault="00392C0B" w:rsidP="00392C0B">
      <w:r>
        <w:t xml:space="preserve">        ''' &lt;remarks&gt;&lt;/remarks&gt;</w:t>
      </w:r>
    </w:p>
    <w:p w:rsidR="00392C0B" w:rsidRDefault="00392C0B" w:rsidP="00392C0B">
      <w:r>
        <w:t xml:space="preserve">        Private Sub SetCurriculumAndMessageFlags()</w:t>
      </w:r>
    </w:p>
    <w:p w:rsidR="00392C0B" w:rsidRDefault="00392C0B" w:rsidP="00392C0B">
      <w:r>
        <w:t xml:space="preserve">            CanProceed = Helpers.Helpers.IsTextNotNull(CurriculumText)</w:t>
      </w:r>
    </w:p>
    <w:p w:rsidR="00392C0B" w:rsidRDefault="00392C0B" w:rsidP="00392C0B">
      <w:r>
        <w:t xml:space="preserve">            InvalidMessage = If(CanProceed, String.Empty, CommonConstants.NotAValidInput)</w:t>
      </w:r>
    </w:p>
    <w:p w:rsidR="00392C0B" w:rsidRDefault="00392C0B" w:rsidP="00392C0B">
      <w:r>
        <w:t xml:space="preserve">        End Sub</w:t>
      </w:r>
    </w:p>
    <w:p w:rsidR="00392C0B" w:rsidRDefault="00392C0B" w:rsidP="00392C0B"/>
    <w:p w:rsidR="00392C0B" w:rsidRDefault="00392C0B" w:rsidP="00392C0B">
      <w:r>
        <w:t xml:space="preserve">        ''' &lt;summary&gt;</w:t>
      </w:r>
    </w:p>
    <w:p w:rsidR="00392C0B" w:rsidRDefault="00392C0B" w:rsidP="00392C0B">
      <w:r>
        <w:t xml:space="preserve">        ''' Sets the curriculum id.</w:t>
      </w:r>
    </w:p>
    <w:p w:rsidR="00392C0B" w:rsidRDefault="00392C0B" w:rsidP="00392C0B">
      <w:r>
        <w:t xml:space="preserve">        ''' &lt;/summary&gt;</w:t>
      </w:r>
    </w:p>
    <w:p w:rsidR="00392C0B" w:rsidRDefault="00392C0B" w:rsidP="00392C0B">
      <w:r>
        <w:t xml:space="preserve">        ''' &lt;remarks&gt;&lt;/remarks&gt;</w:t>
      </w:r>
    </w:p>
    <w:p w:rsidR="00392C0B" w:rsidRDefault="00392C0B" w:rsidP="00392C0B">
      <w:r>
        <w:t xml:space="preserve">        Private Sub SetCurriculumID()</w:t>
      </w:r>
    </w:p>
    <w:p w:rsidR="00392C0B" w:rsidRDefault="00392C0B" w:rsidP="00392C0B">
      <w:r>
        <w:t xml:space="preserve">            CurriculumID = (From curriculum In CurriculumList</w:t>
      </w:r>
    </w:p>
    <w:p w:rsidR="00392C0B" w:rsidRDefault="00392C0B" w:rsidP="00392C0B">
      <w:r>
        <w:t xml:space="preserve">                Where curriculum.CurriculumDetails.ToLower().Equals(CurriculumText.ToLower())</w:t>
      </w:r>
    </w:p>
    <w:p w:rsidR="00392C0B" w:rsidRDefault="00392C0B" w:rsidP="00392C0B">
      <w:r>
        <w:t xml:space="preserve">                Select curriculum.ID).FirstOrDefault()</w:t>
      </w:r>
    </w:p>
    <w:p w:rsidR="00392C0B" w:rsidRDefault="00392C0B" w:rsidP="00392C0B"/>
    <w:p w:rsidR="00392C0B" w:rsidRDefault="00392C0B" w:rsidP="00392C0B">
      <w:r>
        <w:t xml:space="preserve">            If (CurriculumID = 0) Then</w:t>
      </w:r>
    </w:p>
    <w:p w:rsidR="00392C0B" w:rsidRDefault="00392C0B" w:rsidP="00392C0B">
      <w:r>
        <w:t xml:space="preserve">                IsNewCurriculum = True</w:t>
      </w:r>
    </w:p>
    <w:p w:rsidR="00392C0B" w:rsidRDefault="00392C0B" w:rsidP="00392C0B">
      <w:r>
        <w:t xml:space="preserve">            End If</w:t>
      </w:r>
    </w:p>
    <w:p w:rsidR="00392C0B" w:rsidRDefault="00392C0B" w:rsidP="00392C0B">
      <w:r>
        <w:t xml:space="preserve">        End Sub</w:t>
      </w:r>
    </w:p>
    <w:p w:rsidR="00392C0B" w:rsidRDefault="00392C0B" w:rsidP="00392C0B">
      <w:r>
        <w:t xml:space="preserve">    End Class</w:t>
      </w:r>
    </w:p>
    <w:p w:rsidR="00392C0B" w:rsidRDefault="00392C0B" w:rsidP="00392C0B">
      <w:r>
        <w:t>End Namespace</w:t>
      </w:r>
    </w:p>
    <w:p w:rsidR="00392C0B" w:rsidRDefault="00392C0B" w:rsidP="00392C0B"/>
    <w:p w:rsidR="00392C0B" w:rsidRDefault="00392C0B" w:rsidP="00392C0B">
      <w:pPr>
        <w:pStyle w:val="Heading5"/>
      </w:pPr>
      <w:r>
        <w:t>DemonstrationTypeInput.vb</w:t>
      </w:r>
    </w:p>
    <w:p w:rsidR="00392C0B" w:rsidRDefault="00392C0B" w:rsidP="00392C0B"/>
    <w:p w:rsidR="007D17F1" w:rsidRDefault="007D17F1" w:rsidP="007D17F1">
      <w:r>
        <w:t>Imports ExampleProg.Classes</w:t>
      </w:r>
    </w:p>
    <w:p w:rsidR="007D17F1" w:rsidRDefault="007D17F1" w:rsidP="007D17F1">
      <w:r>
        <w:t>Imports ExampleProg.Constants</w:t>
      </w:r>
    </w:p>
    <w:p w:rsidR="007D17F1" w:rsidRDefault="007D17F1" w:rsidP="007D17F1">
      <w:r>
        <w:t>Imports Regextra</w:t>
      </w:r>
    </w:p>
    <w:p w:rsidR="007D17F1" w:rsidRDefault="007D17F1" w:rsidP="007D17F1"/>
    <w:p w:rsidR="007D17F1" w:rsidRDefault="007D17F1" w:rsidP="007D17F1">
      <w:r>
        <w:t>Namespace InputClasses.NewQuestionTypes</w:t>
      </w:r>
    </w:p>
    <w:p w:rsidR="007D17F1" w:rsidRDefault="007D17F1" w:rsidP="007D17F1">
      <w:r>
        <w:t xml:space="preserve">    ''' &lt;summary&gt;</w:t>
      </w:r>
    </w:p>
    <w:p w:rsidR="007D17F1" w:rsidRDefault="007D17F1" w:rsidP="007D17F1">
      <w:r>
        <w:t xml:space="preserve">    ''' The Demonstration Type Input class.</w:t>
      </w:r>
    </w:p>
    <w:p w:rsidR="007D17F1" w:rsidRDefault="007D17F1" w:rsidP="007D17F1">
      <w:r>
        <w:t xml:space="preserve">    ''' Does all of the validation for the demo steps.</w:t>
      </w:r>
    </w:p>
    <w:p w:rsidR="007D17F1" w:rsidRDefault="007D17F1" w:rsidP="007D17F1">
      <w:r>
        <w:t xml:space="preserve">    ''' Collects and maintains a list of the demo steps.</w:t>
      </w:r>
    </w:p>
    <w:p w:rsidR="007D17F1" w:rsidRDefault="007D17F1" w:rsidP="007D17F1">
      <w:r>
        <w:t xml:space="preserve">    ''' &lt;/summary&gt;</w:t>
      </w:r>
    </w:p>
    <w:p w:rsidR="007D17F1" w:rsidRDefault="007D17F1" w:rsidP="007D17F1">
      <w:r>
        <w:t xml:space="preserve">    ''' &lt;remarks&gt;The Demo Step.&lt;/remarks&gt;</w:t>
      </w:r>
    </w:p>
    <w:p w:rsidR="007D17F1" w:rsidRDefault="007D17F1" w:rsidP="007D17F1">
      <w:r>
        <w:t xml:space="preserve">    Public Class DemonstrationTypeInput</w:t>
      </w:r>
    </w:p>
    <w:p w:rsidR="007D17F1" w:rsidRDefault="007D17F1" w:rsidP="007D17F1">
      <w:r>
        <w:t xml:space="preserve">        Private _demonstrationDetails As String</w:t>
      </w:r>
    </w:p>
    <w:p w:rsidR="007D17F1" w:rsidRDefault="007D17F1" w:rsidP="007D17F1">
      <w:r>
        <w:t xml:space="preserve">        Private _demonstrationStepMark As Integer</w:t>
      </w:r>
    </w:p>
    <w:p w:rsidR="007D17F1" w:rsidRDefault="007D17F1" w:rsidP="007D17F1">
      <w:r>
        <w:t xml:space="preserve">        Property DemonstrationTotalMarks As Integer</w:t>
      </w:r>
    </w:p>
    <w:p w:rsidR="007D17F1" w:rsidRDefault="007D17F1" w:rsidP="007D17F1"/>
    <w:p w:rsidR="007D17F1" w:rsidRDefault="007D17F1" w:rsidP="007D17F1">
      <w:r>
        <w:t xml:space="preserve">        Property RegExDetails As String</w:t>
      </w:r>
    </w:p>
    <w:p w:rsidR="007D17F1" w:rsidRDefault="007D17F1" w:rsidP="007D17F1">
      <w:r>
        <w:t xml:space="preserve">        Property AmountOfSteps As Integer</w:t>
      </w:r>
    </w:p>
    <w:p w:rsidR="007D17F1" w:rsidRDefault="007D17F1" w:rsidP="007D17F1"/>
    <w:p w:rsidR="007D17F1" w:rsidRDefault="007D17F1" w:rsidP="007D17F1">
      <w:r>
        <w:t xml:space="preserve">        Property DemonstrationList As List(Of DemonstrationStep)</w:t>
      </w:r>
    </w:p>
    <w:p w:rsidR="007D17F1" w:rsidRDefault="007D17F1" w:rsidP="007D17F1"/>
    <w:p w:rsidR="007D17F1" w:rsidRDefault="007D17F1" w:rsidP="007D17F1">
      <w:r>
        <w:t xml:space="preserve">        Property IsValidDemoDetails As Boolean</w:t>
      </w:r>
    </w:p>
    <w:p w:rsidR="007D17F1" w:rsidRDefault="007D17F1" w:rsidP="007D17F1">
      <w:r>
        <w:t xml:space="preserve">        Property InvalidDemoDetailsMessage As String</w:t>
      </w:r>
    </w:p>
    <w:p w:rsidR="007D17F1" w:rsidRDefault="007D17F1" w:rsidP="007D17F1">
      <w:r>
        <w:t xml:space="preserve">        Property IsValidRegExDetails As Boolean</w:t>
      </w:r>
    </w:p>
    <w:p w:rsidR="007D17F1" w:rsidRDefault="007D17F1" w:rsidP="007D17F1">
      <w:r>
        <w:t xml:space="preserve">        Property InvalidRegExDetailsMessage As String</w:t>
      </w:r>
    </w:p>
    <w:p w:rsidR="007D17F1" w:rsidRDefault="007D17F1" w:rsidP="007D17F1">
      <w:r>
        <w:t xml:space="preserve">        Property IsValidMark As Boolean</w:t>
      </w:r>
    </w:p>
    <w:p w:rsidR="007D17F1" w:rsidRDefault="007D17F1" w:rsidP="007D17F1">
      <w:r>
        <w:t xml:space="preserve">        Property InvalidMarkMessage As String</w:t>
      </w:r>
    </w:p>
    <w:p w:rsidR="007D17F1" w:rsidRDefault="007D17F1" w:rsidP="007D17F1"/>
    <w:p w:rsidR="007D17F1" w:rsidRDefault="007D17F1" w:rsidP="007D17F1">
      <w:r>
        <w:t xml:space="preserve">        Property CanInsertDetailsToList As Boolean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Resets the values to their defaults.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Public Sub ResetValuesToDefaults()</w:t>
      </w:r>
    </w:p>
    <w:p w:rsidR="007D17F1" w:rsidRDefault="007D17F1" w:rsidP="007D17F1">
      <w:r>
        <w:t xml:space="preserve">            _demonstrationDetails = String.Empty</w:t>
      </w:r>
    </w:p>
    <w:p w:rsidR="007D17F1" w:rsidRDefault="007D17F1" w:rsidP="007D17F1">
      <w:r>
        <w:t xml:space="preserve">            RegExDetails = String.Empty</w:t>
      </w:r>
    </w:p>
    <w:p w:rsidR="007D17F1" w:rsidRDefault="007D17F1" w:rsidP="007D17F1">
      <w:r>
        <w:t xml:space="preserve">            _demonstrationStepMark = 0</w:t>
      </w:r>
    </w:p>
    <w:p w:rsidR="007D17F1" w:rsidRDefault="007D17F1" w:rsidP="007D17F1"/>
    <w:p w:rsidR="007D17F1" w:rsidRDefault="007D17F1" w:rsidP="007D17F1">
      <w:r>
        <w:t xml:space="preserve">            DemonstrationList = New List(Of DemonstrationStep)</w:t>
      </w:r>
    </w:p>
    <w:p w:rsidR="007D17F1" w:rsidRDefault="007D17F1" w:rsidP="007D17F1">
      <w:r>
        <w:t xml:space="preserve">            AmountOfSteps = DemonstrationList.Count</w:t>
      </w:r>
    </w:p>
    <w:p w:rsidR="007D17F1" w:rsidRDefault="007D17F1" w:rsidP="007D17F1"/>
    <w:p w:rsidR="007D17F1" w:rsidRDefault="007D17F1" w:rsidP="007D17F1">
      <w:r>
        <w:t xml:space="preserve">            IsValidDemoDetails = False</w:t>
      </w:r>
    </w:p>
    <w:p w:rsidR="007D17F1" w:rsidRDefault="007D17F1" w:rsidP="007D17F1">
      <w:r>
        <w:t xml:space="preserve">            IsValidRegExDetails = False</w:t>
      </w:r>
    </w:p>
    <w:p w:rsidR="007D17F1" w:rsidRDefault="007D17F1" w:rsidP="007D17F1">
      <w:r>
        <w:t xml:space="preserve">            InvalidDemoDetailsMessage = String.Empty</w:t>
      </w:r>
    </w:p>
    <w:p w:rsidR="007D17F1" w:rsidRDefault="007D17F1" w:rsidP="007D17F1">
      <w:r>
        <w:t xml:space="preserve">            InvalidRegExDetailsMessage = String.Empty</w:t>
      </w:r>
    </w:p>
    <w:p w:rsidR="007D17F1" w:rsidRDefault="007D17F1" w:rsidP="007D17F1">
      <w:r>
        <w:t xml:space="preserve">        End Sub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Gets the demonstration details.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&lt;returns&gt;&lt;/returns&gt;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Public Function GetDemoDetails() As String</w:t>
      </w:r>
    </w:p>
    <w:p w:rsidR="007D17F1" w:rsidRDefault="007D17F1" w:rsidP="007D17F1">
      <w:r>
        <w:lastRenderedPageBreak/>
        <w:t xml:space="preserve">            Return _demonstrationDetails</w:t>
      </w:r>
    </w:p>
    <w:p w:rsidR="007D17F1" w:rsidRDefault="007D17F1" w:rsidP="007D17F1">
      <w:r>
        <w:t xml:space="preserve">        End Function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Inserts the next step details.String`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&lt;param name="demoDetails"&gt;&lt;/param&gt;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Public Sub InsertNextStepDetails(demoDetails As String)</w:t>
      </w:r>
    </w:p>
    <w:p w:rsidR="007D17F1" w:rsidRDefault="007D17F1" w:rsidP="007D17F1">
      <w:r>
        <w:t xml:space="preserve">            _demonstrationDetails = demoDetails</w:t>
      </w:r>
    </w:p>
    <w:p w:rsidR="007D17F1" w:rsidRDefault="007D17F1" w:rsidP="007D17F1">
      <w:r>
        <w:t xml:space="preserve">            IsValidDemoDetails = Helpers.IsTextNotNull(_demonstrationDetails)</w:t>
      </w:r>
    </w:p>
    <w:p w:rsidR="007D17F1" w:rsidRDefault="007D17F1" w:rsidP="007D17F1">
      <w:r>
        <w:t xml:space="preserve">            InvalidDemoDetailsMessage = If(IsValidDemoDetails, String.Empty, CommonConstants.NotAValidInput)</w:t>
      </w:r>
    </w:p>
    <w:p w:rsidR="007D17F1" w:rsidRDefault="007D17F1" w:rsidP="007D17F1">
      <w:r>
        <w:t xml:space="preserve">        End Sub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Sets the reg ex for the demonstration step.</w:t>
      </w:r>
    </w:p>
    <w:p w:rsidR="007D17F1" w:rsidRDefault="007D17F1" w:rsidP="007D17F1">
      <w:r>
        <w:t xml:space="preserve">        ''' Uses a third party plug in to generate the reg ex.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Public Sub SetRegEx()</w:t>
      </w:r>
    </w:p>
    <w:p w:rsidR="007D17F1" w:rsidRDefault="007D17F1" w:rsidP="007D17F1">
      <w:r>
        <w:t xml:space="preserve">            RegExDetails = PassphraseRegex.That.IncludesText(_demonstrationDetails).ToRegex().Pattern</w:t>
      </w:r>
    </w:p>
    <w:p w:rsidR="007D17F1" w:rsidRDefault="007D17F1" w:rsidP="007D17F1">
      <w:r>
        <w:t xml:space="preserve">            SetRegExFlags()</w:t>
      </w:r>
    </w:p>
    <w:p w:rsidR="007D17F1" w:rsidRDefault="007D17F1" w:rsidP="007D17F1">
      <w:r>
        <w:t xml:space="preserve">        End Sub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Updates the reg ex if the user prefers a different pattern.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&lt;param name="newRegEx"&gt;&lt;/param&gt;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Public Sub UpdateRegEx(newRegEx As String)</w:t>
      </w:r>
    </w:p>
    <w:p w:rsidR="007D17F1" w:rsidRDefault="007D17F1" w:rsidP="007D17F1">
      <w:r>
        <w:t xml:space="preserve">            RegExDetails = newRegEx</w:t>
      </w:r>
    </w:p>
    <w:p w:rsidR="007D17F1" w:rsidRDefault="007D17F1" w:rsidP="007D17F1">
      <w:r>
        <w:t xml:space="preserve">            SetRegExFlags()</w:t>
      </w:r>
    </w:p>
    <w:p w:rsidR="007D17F1" w:rsidRDefault="007D17F1" w:rsidP="007D17F1">
      <w:r>
        <w:t xml:space="preserve">        End Sub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Insert the mark for the step.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&lt;param name="mark"&gt;&lt;/param&gt;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Public Sub InsertMark(mark As String)</w:t>
      </w:r>
    </w:p>
    <w:p w:rsidR="007D17F1" w:rsidRDefault="007D17F1" w:rsidP="007D17F1">
      <w:r>
        <w:t xml:space="preserve">            IsValidMark = Integer.TryParse(mark, _demonstrationStepMark)</w:t>
      </w:r>
    </w:p>
    <w:p w:rsidR="007D17F1" w:rsidRDefault="007D17F1" w:rsidP="007D17F1">
      <w:r>
        <w:t xml:space="preserve">            InvalidMarkMessage = If(IsValidMark, String.Empty, CommonConstants.NotAValidInteger)</w:t>
      </w:r>
    </w:p>
    <w:p w:rsidR="007D17F1" w:rsidRDefault="007D17F1" w:rsidP="007D17F1">
      <w:r>
        <w:t xml:space="preserve">            SetCanInsert()</w:t>
      </w:r>
    </w:p>
    <w:p w:rsidR="007D17F1" w:rsidRDefault="007D17F1" w:rsidP="007D17F1">
      <w:r>
        <w:t xml:space="preserve">        End Sub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Sets the reg ex flags.</w:t>
      </w:r>
    </w:p>
    <w:p w:rsidR="007D17F1" w:rsidRDefault="007D17F1" w:rsidP="007D17F1">
      <w:r>
        <w:lastRenderedPageBreak/>
        <w:t xml:space="preserve">        ''' &lt;/summary&gt;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Private Sub SetRegExFlags()</w:t>
      </w:r>
    </w:p>
    <w:p w:rsidR="007D17F1" w:rsidRDefault="007D17F1" w:rsidP="007D17F1">
      <w:r>
        <w:t xml:space="preserve">            IsValidRegExDetails = Helpers.IsTextNotNull(RegExDetails)</w:t>
      </w:r>
    </w:p>
    <w:p w:rsidR="007D17F1" w:rsidRDefault="007D17F1" w:rsidP="007D17F1">
      <w:r>
        <w:t xml:space="preserve">            InvalidRegExDetailsMessage = If(IsValidRegExDetails, String.Empty, CommonConstants.NotAValidInput)</w:t>
      </w:r>
    </w:p>
    <w:p w:rsidR="007D17F1" w:rsidRDefault="007D17F1" w:rsidP="007D17F1">
      <w:r>
        <w:t xml:space="preserve">        End Sub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Sets the can insert flag if all is okay.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Private Sub SetCanInsert()</w:t>
      </w:r>
    </w:p>
    <w:p w:rsidR="007D17F1" w:rsidRDefault="007D17F1" w:rsidP="007D17F1">
      <w:r>
        <w:t xml:space="preserve">            Dim arrayOfIsValidTypes(2) As Boolean</w:t>
      </w:r>
    </w:p>
    <w:p w:rsidR="007D17F1" w:rsidRDefault="007D17F1" w:rsidP="007D17F1">
      <w:r>
        <w:t xml:space="preserve">            arrayOfIsValidTypes(0) = IsValidDemoDetails</w:t>
      </w:r>
    </w:p>
    <w:p w:rsidR="007D17F1" w:rsidRDefault="007D17F1" w:rsidP="007D17F1">
      <w:r>
        <w:t xml:space="preserve">            arrayOfIsValidTypes(1) = IsValidRegExDetails</w:t>
      </w:r>
    </w:p>
    <w:p w:rsidR="007D17F1" w:rsidRDefault="007D17F1" w:rsidP="007D17F1">
      <w:r>
        <w:t xml:space="preserve">            arrayOfIsValidTypes(2) = IsValidMark</w:t>
      </w:r>
    </w:p>
    <w:p w:rsidR="007D17F1" w:rsidRDefault="007D17F1" w:rsidP="007D17F1">
      <w:r>
        <w:t xml:space="preserve">            CanInsertDetailsToList = Helpers.IsThereAFalseInArray(arrayOfIsValidTypes)</w:t>
      </w:r>
    </w:p>
    <w:p w:rsidR="007D17F1" w:rsidRDefault="007D17F1" w:rsidP="007D17F1">
      <w:r>
        <w:t xml:space="preserve">        End Sub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Adds the new details to the list.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&lt;returns&gt;&lt;/returns&gt;</w:t>
      </w:r>
    </w:p>
    <w:p w:rsidR="007D17F1" w:rsidRDefault="007D17F1" w:rsidP="007D17F1">
      <w:r>
        <w:t xml:space="preserve">        ''' &lt;remarks&gt;&lt;/remarks&gt;</w:t>
      </w:r>
    </w:p>
    <w:p w:rsidR="007D17F1" w:rsidRDefault="007D17F1" w:rsidP="007D17F1">
      <w:r>
        <w:t xml:space="preserve">        Public Function AddDetailsToList() As Boolean</w:t>
      </w:r>
    </w:p>
    <w:p w:rsidR="007D17F1" w:rsidRDefault="007D17F1" w:rsidP="007D17F1">
      <w:r>
        <w:t xml:space="preserve">            Dim result As Boolean</w:t>
      </w:r>
    </w:p>
    <w:p w:rsidR="007D17F1" w:rsidRDefault="007D17F1" w:rsidP="007D17F1">
      <w:r>
        <w:t xml:space="preserve">            Dim demoStep = New DemonstrationStep</w:t>
      </w:r>
    </w:p>
    <w:p w:rsidR="007D17F1" w:rsidRDefault="007D17F1" w:rsidP="007D17F1">
      <w:r>
        <w:t xml:space="preserve">            If (CanInsertDetailsToList) Then</w:t>
      </w:r>
    </w:p>
    <w:p w:rsidR="007D17F1" w:rsidRDefault="007D17F1" w:rsidP="007D17F1">
      <w:r>
        <w:t xml:space="preserve">                demoStep.StepDetails = _demonstrationDetails</w:t>
      </w:r>
    </w:p>
    <w:p w:rsidR="007D17F1" w:rsidRDefault="007D17F1" w:rsidP="007D17F1">
      <w:r>
        <w:t xml:space="preserve">                demoStep.StepRegEx = RegExDetails</w:t>
      </w:r>
    </w:p>
    <w:p w:rsidR="007D17F1" w:rsidRDefault="007D17F1" w:rsidP="007D17F1">
      <w:r>
        <w:t xml:space="preserve">                demoStep.StepMark = _demonstrationStepMark</w:t>
      </w:r>
    </w:p>
    <w:p w:rsidR="007D17F1" w:rsidRDefault="007D17F1" w:rsidP="007D17F1"/>
    <w:p w:rsidR="007D17F1" w:rsidRDefault="007D17F1" w:rsidP="007D17F1">
      <w:r>
        <w:t xml:space="preserve">                DemonstrationList.Add(demoStep)</w:t>
      </w:r>
    </w:p>
    <w:p w:rsidR="007D17F1" w:rsidRDefault="007D17F1" w:rsidP="007D17F1">
      <w:r>
        <w:t xml:space="preserve">                AmountOfSteps = DemonstrationList.Count</w:t>
      </w:r>
    </w:p>
    <w:p w:rsidR="007D17F1" w:rsidRDefault="007D17F1" w:rsidP="007D17F1">
      <w:r>
        <w:t xml:space="preserve">                DemonstrationTotalMarks += _demonstrationStepMark</w:t>
      </w:r>
    </w:p>
    <w:p w:rsidR="007D17F1" w:rsidRDefault="007D17F1" w:rsidP="007D17F1"/>
    <w:p w:rsidR="007D17F1" w:rsidRDefault="007D17F1" w:rsidP="007D17F1">
      <w:r>
        <w:t xml:space="preserve">                result = True</w:t>
      </w:r>
    </w:p>
    <w:p w:rsidR="007D17F1" w:rsidRDefault="007D17F1" w:rsidP="007D17F1">
      <w:r>
        <w:t xml:space="preserve">            Else</w:t>
      </w:r>
    </w:p>
    <w:p w:rsidR="007D17F1" w:rsidRDefault="007D17F1" w:rsidP="007D17F1">
      <w:r>
        <w:t xml:space="preserve">                result = False</w:t>
      </w:r>
    </w:p>
    <w:p w:rsidR="007D17F1" w:rsidRDefault="007D17F1" w:rsidP="007D17F1">
      <w:r>
        <w:t xml:space="preserve">            End If</w:t>
      </w:r>
    </w:p>
    <w:p w:rsidR="007D17F1" w:rsidRDefault="007D17F1" w:rsidP="007D17F1"/>
    <w:p w:rsidR="007D17F1" w:rsidRDefault="007D17F1" w:rsidP="007D17F1">
      <w:r>
        <w:t xml:space="preserve">            Return result</w:t>
      </w:r>
    </w:p>
    <w:p w:rsidR="007D17F1" w:rsidRDefault="007D17F1" w:rsidP="007D17F1">
      <w:r>
        <w:t xml:space="preserve">        End Function</w:t>
      </w:r>
    </w:p>
    <w:p w:rsidR="007D17F1" w:rsidRDefault="007D17F1" w:rsidP="007D17F1"/>
    <w:p w:rsidR="007D17F1" w:rsidRDefault="007D17F1" w:rsidP="007D17F1">
      <w:r>
        <w:t xml:space="preserve">        ''' &lt;summary&gt;</w:t>
      </w:r>
    </w:p>
    <w:p w:rsidR="007D17F1" w:rsidRDefault="007D17F1" w:rsidP="007D17F1">
      <w:r>
        <w:t xml:space="preserve">        ''' Deletes the selected step.</w:t>
      </w:r>
    </w:p>
    <w:p w:rsidR="007D17F1" w:rsidRDefault="007D17F1" w:rsidP="007D17F1">
      <w:r>
        <w:t xml:space="preserve">        ''' &lt;/summary&gt;</w:t>
      </w:r>
    </w:p>
    <w:p w:rsidR="007D17F1" w:rsidRDefault="007D17F1" w:rsidP="007D17F1">
      <w:r>
        <w:t xml:space="preserve">        ''' &lt;param name="stepDetail"&gt;&lt;/param&gt;</w:t>
      </w:r>
    </w:p>
    <w:p w:rsidR="007D17F1" w:rsidRDefault="007D17F1" w:rsidP="007D17F1">
      <w:r>
        <w:t xml:space="preserve">        ''' &lt;returns&gt;&lt;/returns&gt;</w:t>
      </w:r>
    </w:p>
    <w:p w:rsidR="007D17F1" w:rsidRDefault="007D17F1" w:rsidP="007D17F1">
      <w:r>
        <w:lastRenderedPageBreak/>
        <w:t xml:space="preserve">        ''' &lt;remarks&gt;&lt;/remarks&gt;</w:t>
      </w:r>
    </w:p>
    <w:p w:rsidR="007D17F1" w:rsidRDefault="007D17F1" w:rsidP="007D17F1">
      <w:r>
        <w:t xml:space="preserve">        Public Function RemoveStepFromList(stepDetail As String) As Boolean</w:t>
      </w:r>
    </w:p>
    <w:p w:rsidR="007D17F1" w:rsidRDefault="007D17F1" w:rsidP="007D17F1">
      <w:r>
        <w:t xml:space="preserve">            Dim result = False</w:t>
      </w:r>
    </w:p>
    <w:p w:rsidR="007D17F1" w:rsidRDefault="007D17F1" w:rsidP="007D17F1"/>
    <w:p w:rsidR="007D17F1" w:rsidRDefault="007D17F1" w:rsidP="007D17F1">
      <w:r>
        <w:t xml:space="preserve">            ' Check the count.</w:t>
      </w:r>
    </w:p>
    <w:p w:rsidR="007D17F1" w:rsidRDefault="007D17F1" w:rsidP="007D17F1">
      <w:r>
        <w:t xml:space="preserve">            AmountOfSteps = DemonstrationList.Count</w:t>
      </w:r>
    </w:p>
    <w:p w:rsidR="007D17F1" w:rsidRDefault="007D17F1" w:rsidP="007D17F1"/>
    <w:p w:rsidR="007D17F1" w:rsidRDefault="007D17F1" w:rsidP="007D17F1">
      <w:r>
        <w:t xml:space="preserve">            ' Delete the step.</w:t>
      </w:r>
    </w:p>
    <w:p w:rsidR="007D17F1" w:rsidRDefault="007D17F1" w:rsidP="007D17F1">
      <w:r>
        <w:t xml:space="preserve">            DemonstrationList = DemonstrationList _</w:t>
      </w:r>
    </w:p>
    <w:p w:rsidR="007D17F1" w:rsidRDefault="007D17F1" w:rsidP="007D17F1">
      <w:r>
        <w:t xml:space="preserve">                                .Where(Function(item) item.StepDetails &lt;&gt; stepDetail) _</w:t>
      </w:r>
    </w:p>
    <w:p w:rsidR="007D17F1" w:rsidRDefault="007D17F1" w:rsidP="007D17F1">
      <w:r>
        <w:t xml:space="preserve">                                .ToList()</w:t>
      </w:r>
    </w:p>
    <w:p w:rsidR="007D17F1" w:rsidRDefault="007D17F1" w:rsidP="007D17F1"/>
    <w:p w:rsidR="007D17F1" w:rsidRDefault="007D17F1" w:rsidP="007D17F1">
      <w:r>
        <w:t xml:space="preserve">            If (DemonstrationList.Count &lt; AmountOfSteps) Then</w:t>
      </w:r>
    </w:p>
    <w:p w:rsidR="007D17F1" w:rsidRDefault="007D17F1" w:rsidP="007D17F1">
      <w:r>
        <w:t xml:space="preserve">                result = True</w:t>
      </w:r>
    </w:p>
    <w:p w:rsidR="007D17F1" w:rsidRDefault="007D17F1" w:rsidP="007D17F1">
      <w:r>
        <w:t xml:space="preserve">                ' Reset the count of steps.</w:t>
      </w:r>
    </w:p>
    <w:p w:rsidR="007D17F1" w:rsidRDefault="007D17F1" w:rsidP="007D17F1">
      <w:r>
        <w:t xml:space="preserve">                AmountOfSteps = DemonstrationList.Count</w:t>
      </w:r>
    </w:p>
    <w:p w:rsidR="007D17F1" w:rsidRDefault="007D17F1" w:rsidP="007D17F1">
      <w:r>
        <w:t xml:space="preserve">            End If</w:t>
      </w:r>
    </w:p>
    <w:p w:rsidR="007D17F1" w:rsidRDefault="007D17F1" w:rsidP="007D17F1"/>
    <w:p w:rsidR="007D17F1" w:rsidRDefault="007D17F1" w:rsidP="007D17F1">
      <w:r>
        <w:t xml:space="preserve">            Return result</w:t>
      </w:r>
    </w:p>
    <w:p w:rsidR="007D17F1" w:rsidRDefault="007D17F1" w:rsidP="007D17F1">
      <w:r>
        <w:t xml:space="preserve">        End Function</w:t>
      </w:r>
    </w:p>
    <w:p w:rsidR="007D17F1" w:rsidRDefault="007D17F1" w:rsidP="007D17F1"/>
    <w:p w:rsidR="007D17F1" w:rsidRDefault="007D17F1" w:rsidP="007D17F1">
      <w:r>
        <w:t xml:space="preserve">    End Class</w:t>
      </w:r>
    </w:p>
    <w:p w:rsidR="00392C0B" w:rsidRDefault="007D17F1" w:rsidP="007D17F1">
      <w:r>
        <w:t>End Namespace</w:t>
      </w:r>
    </w:p>
    <w:p w:rsidR="007D17F1" w:rsidRDefault="007D17F1" w:rsidP="007D17F1"/>
    <w:p w:rsidR="007D17F1" w:rsidRDefault="007D17F1" w:rsidP="007D17F1">
      <w:pPr>
        <w:pStyle w:val="Heading5"/>
      </w:pPr>
      <w:r>
        <w:t>ExplanationTypeInput.vb</w:t>
      </w:r>
    </w:p>
    <w:p w:rsidR="007D17F1" w:rsidRDefault="007D17F1" w:rsidP="007D17F1"/>
    <w:p w:rsidR="000D5C40" w:rsidRDefault="000D5C40" w:rsidP="000D5C40">
      <w:r>
        <w:t>Imports ExampleProg.Constants</w:t>
      </w:r>
    </w:p>
    <w:p w:rsidR="000D5C40" w:rsidRDefault="000D5C40" w:rsidP="000D5C40">
      <w:r>
        <w:t>Imports ExampleProg.Interfaces</w:t>
      </w:r>
    </w:p>
    <w:p w:rsidR="000D5C40" w:rsidRDefault="000D5C40" w:rsidP="000D5C40">
      <w:r>
        <w:t>Imports ExampleProg.ProcedureReturnTypes</w:t>
      </w:r>
    </w:p>
    <w:p w:rsidR="000D5C40" w:rsidRDefault="000D5C40" w:rsidP="000D5C40"/>
    <w:p w:rsidR="000D5C40" w:rsidRDefault="000D5C40" w:rsidP="000D5C40">
      <w:r>
        <w:t>Namespace InputClasses.NewQuestionTypes</w:t>
      </w:r>
    </w:p>
    <w:p w:rsidR="000D5C40" w:rsidRDefault="000D5C40" w:rsidP="000D5C40"/>
    <w:p w:rsidR="000D5C40" w:rsidRDefault="000D5C40" w:rsidP="000D5C40">
      <w:r>
        <w:t xml:space="preserve">    ''' &lt;summary&gt;</w:t>
      </w:r>
    </w:p>
    <w:p w:rsidR="000D5C40" w:rsidRDefault="000D5C40" w:rsidP="000D5C40">
      <w:r>
        <w:t xml:space="preserve">    ''' The explanation type input.</w:t>
      </w:r>
    </w:p>
    <w:p w:rsidR="000D5C40" w:rsidRDefault="000D5C40" w:rsidP="000D5C40">
      <w:r>
        <w:t xml:space="preserve">    ''' For validating all of the explanation details entered by the user.</w:t>
      </w:r>
    </w:p>
    <w:p w:rsidR="000D5C40" w:rsidRDefault="000D5C40" w:rsidP="000D5C40">
      <w:r>
        <w:t xml:space="preserve">    ''' &lt;/summary&gt;</w:t>
      </w:r>
    </w:p>
    <w:p w:rsidR="000D5C40" w:rsidRDefault="000D5C40" w:rsidP="000D5C40">
      <w:r>
        <w:t xml:space="preserve">    ''' &lt;remarks&gt;For validating the explanations.&lt;/remarks&gt;</w:t>
      </w:r>
    </w:p>
    <w:p w:rsidR="000D5C40" w:rsidRDefault="000D5C40" w:rsidP="000D5C40">
      <w:r>
        <w:t xml:space="preserve">    Public Class ExplanationTypeInput</w:t>
      </w:r>
    </w:p>
    <w:p w:rsidR="000D5C40" w:rsidRDefault="000D5C40" w:rsidP="000D5C40">
      <w:r>
        <w:t xml:space="preserve">        Private ReadOnly _dbConnector As IDbConnector</w:t>
      </w:r>
    </w:p>
    <w:p w:rsidR="000D5C40" w:rsidRDefault="000D5C40" w:rsidP="000D5C40"/>
    <w:p w:rsidR="000D5C40" w:rsidRDefault="000D5C40" w:rsidP="000D5C40">
      <w:r>
        <w:t xml:space="preserve">        Property ExplanationID As Integer</w:t>
      </w:r>
    </w:p>
    <w:p w:rsidR="000D5C40" w:rsidRDefault="000D5C40" w:rsidP="000D5C40">
      <w:r>
        <w:t xml:space="preserve">        Property ExplanationTitle As String</w:t>
      </w:r>
    </w:p>
    <w:p w:rsidR="000D5C40" w:rsidRDefault="000D5C40" w:rsidP="000D5C40">
      <w:r>
        <w:t xml:space="preserve">        Property ExplanationText As String</w:t>
      </w:r>
    </w:p>
    <w:p w:rsidR="000D5C40" w:rsidRDefault="000D5C40" w:rsidP="000D5C40"/>
    <w:p w:rsidR="000D5C40" w:rsidRDefault="000D5C40" w:rsidP="000D5C40">
      <w:r>
        <w:t xml:space="preserve">        Property IsNewExplanation As Boolean</w:t>
      </w:r>
    </w:p>
    <w:p w:rsidR="000D5C40" w:rsidRDefault="000D5C40" w:rsidP="000D5C40">
      <w:r>
        <w:t xml:space="preserve">        Private Property IsValidTitle As Boolean</w:t>
      </w:r>
    </w:p>
    <w:p w:rsidR="000D5C40" w:rsidRDefault="000D5C40" w:rsidP="000D5C40">
      <w:r>
        <w:t xml:space="preserve">        Private Property IsValidDetail As Boolean</w:t>
      </w:r>
    </w:p>
    <w:p w:rsidR="000D5C40" w:rsidRDefault="000D5C40" w:rsidP="000D5C40">
      <w:r>
        <w:t xml:space="preserve">        Property InvalidTitleMessage As String</w:t>
      </w:r>
    </w:p>
    <w:p w:rsidR="000D5C40" w:rsidRDefault="000D5C40" w:rsidP="000D5C40">
      <w:r>
        <w:t xml:space="preserve">        Property InvalidDetailMessage As String</w:t>
      </w:r>
    </w:p>
    <w:p w:rsidR="000D5C40" w:rsidRDefault="000D5C40" w:rsidP="000D5C40">
      <w:r>
        <w:t xml:space="preserve">        Property CanProceed As Boolean</w:t>
      </w:r>
    </w:p>
    <w:p w:rsidR="000D5C40" w:rsidRDefault="000D5C40" w:rsidP="000D5C40"/>
    <w:p w:rsidR="000D5C40" w:rsidRDefault="000D5C40" w:rsidP="000D5C40">
      <w:r>
        <w:lastRenderedPageBreak/>
        <w:t xml:space="preserve">        Property ExplanationList As IEnumerable(Of ExplanationListType)</w:t>
      </w:r>
    </w:p>
    <w:p w:rsidR="000D5C40" w:rsidRDefault="000D5C40" w:rsidP="000D5C40"/>
    <w:p w:rsidR="000D5C40" w:rsidRDefault="000D5C40" w:rsidP="000D5C40">
      <w:r>
        <w:t xml:space="preserve">        ''' &lt;summary&gt;</w:t>
      </w:r>
    </w:p>
    <w:p w:rsidR="000D5C40" w:rsidRDefault="000D5C40" w:rsidP="000D5C40">
      <w:r>
        <w:t xml:space="preserve">        ''' The basic constructor.</w:t>
      </w:r>
    </w:p>
    <w:p w:rsidR="000D5C40" w:rsidRDefault="000D5C40" w:rsidP="000D5C40">
      <w:r>
        <w:t xml:space="preserve">        ''' &lt;/summary&gt;</w:t>
      </w:r>
    </w:p>
    <w:p w:rsidR="000D5C40" w:rsidRDefault="000D5C40" w:rsidP="000D5C40">
      <w:r>
        <w:t xml:space="preserve">        ''' &lt;param name="dbConnector"&gt;&lt;/param&gt;</w:t>
      </w:r>
    </w:p>
    <w:p w:rsidR="000D5C40" w:rsidRDefault="000D5C40" w:rsidP="000D5C40">
      <w:r>
        <w:t xml:space="preserve">        ''' &lt;remarks&gt;&lt;/remarks&gt;</w:t>
      </w:r>
    </w:p>
    <w:p w:rsidR="000D5C40" w:rsidRDefault="000D5C40" w:rsidP="000D5C40">
      <w:r>
        <w:t xml:space="preserve">        Public Sub New(dbConnector As IDbConnector)</w:t>
      </w:r>
    </w:p>
    <w:p w:rsidR="000D5C40" w:rsidRDefault="000D5C40" w:rsidP="000D5C40">
      <w:r>
        <w:t xml:space="preserve">            _dbConnector = dbConnector</w:t>
      </w:r>
    </w:p>
    <w:p w:rsidR="000D5C40" w:rsidRDefault="000D5C40" w:rsidP="000D5C40">
      <w:r>
        <w:t xml:space="preserve">            ExplanationList = _dbConnector.GetListOfExplanations()</w:t>
      </w:r>
    </w:p>
    <w:p w:rsidR="000D5C40" w:rsidRDefault="000D5C40" w:rsidP="000D5C40">
      <w:r>
        <w:t xml:space="preserve">        End Sub</w:t>
      </w:r>
    </w:p>
    <w:p w:rsidR="000D5C40" w:rsidRDefault="000D5C40" w:rsidP="000D5C40"/>
    <w:p w:rsidR="000D5C40" w:rsidRDefault="000D5C40" w:rsidP="000D5C40">
      <w:r>
        <w:t xml:space="preserve">        ''' &lt;summary&gt;</w:t>
      </w:r>
    </w:p>
    <w:p w:rsidR="000D5C40" w:rsidRDefault="000D5C40" w:rsidP="000D5C40">
      <w:r>
        <w:t xml:space="preserve">        ''' The processor for the class.</w:t>
      </w:r>
    </w:p>
    <w:p w:rsidR="000D5C40" w:rsidRDefault="000D5C40" w:rsidP="000D5C40">
      <w:r>
        <w:t xml:space="preserve">        ''' &lt;/summary&gt;</w:t>
      </w:r>
    </w:p>
    <w:p w:rsidR="000D5C40" w:rsidRDefault="000D5C40" w:rsidP="000D5C40">
      <w:r>
        <w:t xml:space="preserve">        ''' &lt;param name="title"&gt;&lt;/param&gt;</w:t>
      </w:r>
    </w:p>
    <w:p w:rsidR="000D5C40" w:rsidRDefault="000D5C40" w:rsidP="000D5C40">
      <w:r>
        <w:t xml:space="preserve">        ''' &lt;param name="text"&gt;&lt;/param&gt;</w:t>
      </w:r>
    </w:p>
    <w:p w:rsidR="000D5C40" w:rsidRDefault="000D5C40" w:rsidP="000D5C40">
      <w:r>
        <w:t xml:space="preserve">        ''' &lt;remarks&gt;&lt;/remarks&gt;</w:t>
      </w:r>
    </w:p>
    <w:p w:rsidR="000D5C40" w:rsidRDefault="000D5C40" w:rsidP="000D5C40">
      <w:r>
        <w:t xml:space="preserve">        Public Sub Process(title As String, text As String)</w:t>
      </w:r>
    </w:p>
    <w:p w:rsidR="000D5C40" w:rsidRDefault="000D5C40" w:rsidP="000D5C40">
      <w:r>
        <w:t xml:space="preserve">            ExplanationTitle = title</w:t>
      </w:r>
    </w:p>
    <w:p w:rsidR="000D5C40" w:rsidRDefault="000D5C40" w:rsidP="000D5C40"/>
    <w:p w:rsidR="000D5C40" w:rsidRDefault="000D5C40" w:rsidP="000D5C40">
      <w:r>
        <w:t xml:space="preserve">            ExplanationID = 0</w:t>
      </w:r>
    </w:p>
    <w:p w:rsidR="000D5C40" w:rsidRDefault="000D5C40" w:rsidP="000D5C40">
      <w:r>
        <w:t xml:space="preserve">            ExplanationText = text</w:t>
      </w:r>
    </w:p>
    <w:p w:rsidR="000D5C40" w:rsidRDefault="000D5C40" w:rsidP="000D5C40">
      <w:r>
        <w:t xml:space="preserve">            IsNewExplanation = False</w:t>
      </w:r>
    </w:p>
    <w:p w:rsidR="000D5C40" w:rsidRDefault="000D5C40" w:rsidP="000D5C40">
      <w:r>
        <w:t xml:space="preserve">            IsValidDetail = False</w:t>
      </w:r>
    </w:p>
    <w:p w:rsidR="000D5C40" w:rsidRDefault="000D5C40" w:rsidP="000D5C40">
      <w:r>
        <w:t xml:space="preserve">            IsValidTitle = False</w:t>
      </w:r>
    </w:p>
    <w:p w:rsidR="000D5C40" w:rsidRDefault="000D5C40" w:rsidP="000D5C40">
      <w:r>
        <w:t xml:space="preserve">            InvalidTitleMessage = String.Empty</w:t>
      </w:r>
    </w:p>
    <w:p w:rsidR="000D5C40" w:rsidRDefault="000D5C40" w:rsidP="000D5C40">
      <w:r>
        <w:t xml:space="preserve">            InvalidDetailMessage = String.Empty</w:t>
      </w:r>
    </w:p>
    <w:p w:rsidR="000D5C40" w:rsidRDefault="000D5C40" w:rsidP="000D5C40">
      <w:r>
        <w:t xml:space="preserve">            CanProceed = False</w:t>
      </w:r>
    </w:p>
    <w:p w:rsidR="000D5C40" w:rsidRDefault="000D5C40" w:rsidP="000D5C40"/>
    <w:p w:rsidR="000D5C40" w:rsidRDefault="000D5C40" w:rsidP="000D5C40">
      <w:r>
        <w:t xml:space="preserve">            SetExplanationTitleFlags()</w:t>
      </w:r>
    </w:p>
    <w:p w:rsidR="000D5C40" w:rsidRDefault="000D5C40" w:rsidP="000D5C40">
      <w:r>
        <w:t xml:space="preserve">            SetExplanationID()</w:t>
      </w:r>
    </w:p>
    <w:p w:rsidR="000D5C40" w:rsidRDefault="000D5C40" w:rsidP="000D5C40">
      <w:r>
        <w:t xml:space="preserve">            SetExplanationDetails()</w:t>
      </w:r>
    </w:p>
    <w:p w:rsidR="000D5C40" w:rsidRDefault="000D5C40" w:rsidP="000D5C40">
      <w:r>
        <w:t xml:space="preserve">            SetExplanationValidFlags()</w:t>
      </w:r>
    </w:p>
    <w:p w:rsidR="000D5C40" w:rsidRDefault="000D5C40" w:rsidP="000D5C40">
      <w:r>
        <w:t xml:space="preserve">            SetMessageFlags()</w:t>
      </w:r>
    </w:p>
    <w:p w:rsidR="000D5C40" w:rsidRDefault="000D5C40" w:rsidP="000D5C40">
      <w:r>
        <w:t xml:space="preserve">        End Sub</w:t>
      </w:r>
    </w:p>
    <w:p w:rsidR="000D5C40" w:rsidRDefault="000D5C40" w:rsidP="000D5C40"/>
    <w:p w:rsidR="000D5C40" w:rsidRDefault="000D5C40" w:rsidP="000D5C40">
      <w:r>
        <w:t xml:space="preserve">        ''' &lt;summary&gt;</w:t>
      </w:r>
    </w:p>
    <w:p w:rsidR="000D5C40" w:rsidRDefault="000D5C40" w:rsidP="000D5C40">
      <w:r>
        <w:t xml:space="preserve">        ''' Sets the title flag.</w:t>
      </w:r>
    </w:p>
    <w:p w:rsidR="000D5C40" w:rsidRDefault="000D5C40" w:rsidP="000D5C40">
      <w:r>
        <w:t xml:space="preserve">        ''' &lt;/summary&gt;</w:t>
      </w:r>
    </w:p>
    <w:p w:rsidR="000D5C40" w:rsidRDefault="000D5C40" w:rsidP="000D5C40">
      <w:r>
        <w:t xml:space="preserve">        ''' &lt;remarks&gt;&lt;/remarks&gt;</w:t>
      </w:r>
    </w:p>
    <w:p w:rsidR="000D5C40" w:rsidRDefault="000D5C40" w:rsidP="000D5C40">
      <w:r>
        <w:t xml:space="preserve">        Private Sub SetExplanationTitleFlags()</w:t>
      </w:r>
    </w:p>
    <w:p w:rsidR="000D5C40" w:rsidRDefault="000D5C40" w:rsidP="000D5C40">
      <w:r>
        <w:t xml:space="preserve">            IsValidTitle = Helpers.IsTextNotNull(ExplanationTitle)</w:t>
      </w:r>
    </w:p>
    <w:p w:rsidR="000D5C40" w:rsidRDefault="000D5C40" w:rsidP="000D5C40">
      <w:r>
        <w:t xml:space="preserve">        End Sub</w:t>
      </w:r>
    </w:p>
    <w:p w:rsidR="000D5C40" w:rsidRDefault="000D5C40" w:rsidP="000D5C40"/>
    <w:p w:rsidR="000D5C40" w:rsidRDefault="000D5C40" w:rsidP="000D5C40">
      <w:r>
        <w:t xml:space="preserve">        ''' &lt;summary&gt;</w:t>
      </w:r>
    </w:p>
    <w:p w:rsidR="000D5C40" w:rsidRDefault="000D5C40" w:rsidP="000D5C40">
      <w:r>
        <w:t xml:space="preserve">        ''' Sets the explanation id from the explanation set.</w:t>
      </w:r>
    </w:p>
    <w:p w:rsidR="000D5C40" w:rsidRDefault="000D5C40" w:rsidP="000D5C40">
      <w:r>
        <w:t xml:space="preserve">        ''' &lt;/summary&gt;</w:t>
      </w:r>
    </w:p>
    <w:p w:rsidR="000D5C40" w:rsidRDefault="000D5C40" w:rsidP="000D5C40">
      <w:r>
        <w:t xml:space="preserve">        ''' &lt;remarks&gt;&lt;/remarks&gt;</w:t>
      </w:r>
    </w:p>
    <w:p w:rsidR="000D5C40" w:rsidRDefault="000D5C40" w:rsidP="000D5C40">
      <w:r>
        <w:t xml:space="preserve">        Private Sub SetExplanationID()</w:t>
      </w:r>
    </w:p>
    <w:p w:rsidR="000D5C40" w:rsidRDefault="000D5C40" w:rsidP="000D5C40">
      <w:r>
        <w:t xml:space="preserve">            ExplanationID = (From explan In ExplanationList</w:t>
      </w:r>
    </w:p>
    <w:p w:rsidR="000D5C40" w:rsidRDefault="000D5C40" w:rsidP="000D5C40">
      <w:r>
        <w:lastRenderedPageBreak/>
        <w:t xml:space="preserve">                Where explan.ExplanationDetail.ToLower().Equals(ExplanationTitle.ToLower())</w:t>
      </w:r>
    </w:p>
    <w:p w:rsidR="000D5C40" w:rsidRDefault="000D5C40" w:rsidP="000D5C40">
      <w:r>
        <w:t xml:space="preserve">                Select explan.ID).FirstOrDefault()</w:t>
      </w:r>
    </w:p>
    <w:p w:rsidR="000D5C40" w:rsidRDefault="000D5C40" w:rsidP="000D5C40"/>
    <w:p w:rsidR="000D5C40" w:rsidRDefault="000D5C40" w:rsidP="000D5C40">
      <w:r>
        <w:t xml:space="preserve">            If (ExplanationID = 0) Then</w:t>
      </w:r>
    </w:p>
    <w:p w:rsidR="000D5C40" w:rsidRDefault="000D5C40" w:rsidP="000D5C40">
      <w:r>
        <w:t xml:space="preserve">                IsNewExplanation = True</w:t>
      </w:r>
    </w:p>
    <w:p w:rsidR="000D5C40" w:rsidRDefault="000D5C40" w:rsidP="000D5C40">
      <w:r>
        <w:t xml:space="preserve">            End If</w:t>
      </w:r>
    </w:p>
    <w:p w:rsidR="000D5C40" w:rsidRDefault="000D5C40" w:rsidP="000D5C40">
      <w:r>
        <w:t xml:space="preserve">        End Sub</w:t>
      </w:r>
    </w:p>
    <w:p w:rsidR="000D5C40" w:rsidRDefault="000D5C40" w:rsidP="000D5C40"/>
    <w:p w:rsidR="000D5C40" w:rsidRDefault="000D5C40" w:rsidP="000D5C40">
      <w:r>
        <w:t xml:space="preserve">        ''' &lt;summary&gt;</w:t>
      </w:r>
    </w:p>
    <w:p w:rsidR="000D5C40" w:rsidRDefault="000D5C40" w:rsidP="000D5C40">
      <w:r>
        <w:t xml:space="preserve">        ''' Sets the details for the explantion from the details in the database.</w:t>
      </w:r>
    </w:p>
    <w:p w:rsidR="000D5C40" w:rsidRDefault="000D5C40" w:rsidP="000D5C40">
      <w:r>
        <w:t xml:space="preserve">        ''' &lt;/summary&gt;</w:t>
      </w:r>
    </w:p>
    <w:p w:rsidR="000D5C40" w:rsidRDefault="000D5C40" w:rsidP="000D5C40">
      <w:r>
        <w:t xml:space="preserve">        ''' &lt;remarks&gt;&lt;/remarks&gt;</w:t>
      </w:r>
    </w:p>
    <w:p w:rsidR="000D5C40" w:rsidRDefault="000D5C40" w:rsidP="000D5C40">
      <w:r>
        <w:t xml:space="preserve">        Private Sub SetExplanationDetails()</w:t>
      </w:r>
    </w:p>
    <w:p w:rsidR="000D5C40" w:rsidRDefault="000D5C40" w:rsidP="000D5C40">
      <w:r>
        <w:t xml:space="preserve">            If Not (IsNewExplanation) Then</w:t>
      </w:r>
    </w:p>
    <w:p w:rsidR="000D5C40" w:rsidRDefault="000D5C40" w:rsidP="000D5C40">
      <w:r>
        <w:t xml:space="preserve">                ExplanationText = _dbConnector.GetExplanationDetailsById(ExplanationID)</w:t>
      </w:r>
    </w:p>
    <w:p w:rsidR="000D5C40" w:rsidRDefault="000D5C40" w:rsidP="000D5C40">
      <w:r>
        <w:t xml:space="preserve">            End If</w:t>
      </w:r>
    </w:p>
    <w:p w:rsidR="000D5C40" w:rsidRDefault="000D5C40" w:rsidP="000D5C40">
      <w:r>
        <w:t xml:space="preserve">        End Sub</w:t>
      </w:r>
    </w:p>
    <w:p w:rsidR="000D5C40" w:rsidRDefault="000D5C40" w:rsidP="000D5C40"/>
    <w:p w:rsidR="000D5C40" w:rsidRDefault="000D5C40" w:rsidP="000D5C40">
      <w:r>
        <w:t xml:space="preserve">        ''' &lt;summary&gt;</w:t>
      </w:r>
    </w:p>
    <w:p w:rsidR="000D5C40" w:rsidRDefault="000D5C40" w:rsidP="000D5C40">
      <w:r>
        <w:t xml:space="preserve">        ''' Sets the explanation valid flags.</w:t>
      </w:r>
    </w:p>
    <w:p w:rsidR="000D5C40" w:rsidRDefault="000D5C40" w:rsidP="000D5C40">
      <w:r>
        <w:t xml:space="preserve">        ''' &lt;/summary&gt;</w:t>
      </w:r>
    </w:p>
    <w:p w:rsidR="000D5C40" w:rsidRDefault="000D5C40" w:rsidP="000D5C40">
      <w:r>
        <w:t xml:space="preserve">        ''' &lt;remarks&gt;&lt;/remarks&gt;</w:t>
      </w:r>
    </w:p>
    <w:p w:rsidR="000D5C40" w:rsidRDefault="000D5C40" w:rsidP="000D5C40">
      <w:r>
        <w:t xml:space="preserve">        Private Sub SetExplanationValidFlags()</w:t>
      </w:r>
    </w:p>
    <w:p w:rsidR="000D5C40" w:rsidRDefault="000D5C40" w:rsidP="000D5C40">
      <w:r>
        <w:t xml:space="preserve">            IsValidDetail = Helpers.IsTextNotNull(ExplanationText)</w:t>
      </w:r>
    </w:p>
    <w:p w:rsidR="000D5C40" w:rsidRDefault="000D5C40" w:rsidP="000D5C40">
      <w:r>
        <w:t xml:space="preserve">            Dim arrayOfIsValidTypes(1) As Boolean</w:t>
      </w:r>
    </w:p>
    <w:p w:rsidR="000D5C40" w:rsidRDefault="000D5C40" w:rsidP="000D5C40">
      <w:r>
        <w:t xml:space="preserve">            arrayOfIsValidTypes(0) = IsValidTitle</w:t>
      </w:r>
    </w:p>
    <w:p w:rsidR="000D5C40" w:rsidRDefault="000D5C40" w:rsidP="000D5C40">
      <w:r>
        <w:t xml:space="preserve">            arrayOfIsValidTypes(1) = IsValidDetail</w:t>
      </w:r>
    </w:p>
    <w:p w:rsidR="000D5C40" w:rsidRDefault="000D5C40" w:rsidP="000D5C40">
      <w:r>
        <w:t xml:space="preserve">            CanProceed = Helpers.IsThereAFalseInArray(arrayOfIsValidTypes)</w:t>
      </w:r>
    </w:p>
    <w:p w:rsidR="000D5C40" w:rsidRDefault="000D5C40" w:rsidP="000D5C40">
      <w:r>
        <w:t xml:space="preserve">        End Sub</w:t>
      </w:r>
    </w:p>
    <w:p w:rsidR="000D5C40" w:rsidRDefault="000D5C40" w:rsidP="000D5C40"/>
    <w:p w:rsidR="000D5C40" w:rsidRDefault="000D5C40" w:rsidP="000D5C40">
      <w:r>
        <w:t xml:space="preserve">        ''' &lt;summary&gt;</w:t>
      </w:r>
    </w:p>
    <w:p w:rsidR="000D5C40" w:rsidRDefault="000D5C40" w:rsidP="000D5C40">
      <w:r>
        <w:t xml:space="preserve">        ''' Sets the message flags.</w:t>
      </w:r>
    </w:p>
    <w:p w:rsidR="000D5C40" w:rsidRDefault="000D5C40" w:rsidP="000D5C40">
      <w:r>
        <w:t xml:space="preserve">        ''' &lt;/summary&gt;</w:t>
      </w:r>
    </w:p>
    <w:p w:rsidR="000D5C40" w:rsidRDefault="000D5C40" w:rsidP="000D5C40">
      <w:r>
        <w:t xml:space="preserve">        ''' &lt;remarks&gt;&lt;/remarks&gt;</w:t>
      </w:r>
    </w:p>
    <w:p w:rsidR="000D5C40" w:rsidRDefault="000D5C40" w:rsidP="000D5C40">
      <w:r>
        <w:t xml:space="preserve">        Private Sub SetMessageFlags()</w:t>
      </w:r>
    </w:p>
    <w:p w:rsidR="000D5C40" w:rsidRDefault="000D5C40" w:rsidP="000D5C40">
      <w:r>
        <w:t xml:space="preserve">            InvalidTitleMessage = If(IsValidTitle, String.Empty, CommonConstants.NotAValidInput)</w:t>
      </w:r>
    </w:p>
    <w:p w:rsidR="000D5C40" w:rsidRDefault="000D5C40" w:rsidP="000D5C40">
      <w:r>
        <w:t xml:space="preserve">            InvalidDetailMessage = If(IsValidDetail, String.Empty, CommonConstants.NotAValidInput)</w:t>
      </w:r>
    </w:p>
    <w:p w:rsidR="000D5C40" w:rsidRDefault="000D5C40" w:rsidP="000D5C40">
      <w:r>
        <w:t xml:space="preserve">        End Sub</w:t>
      </w:r>
    </w:p>
    <w:p w:rsidR="000D5C40" w:rsidRDefault="000D5C40" w:rsidP="000D5C40">
      <w:r>
        <w:t xml:space="preserve">    End Class</w:t>
      </w:r>
    </w:p>
    <w:p w:rsidR="000D5C40" w:rsidRDefault="000D5C40" w:rsidP="000D5C40"/>
    <w:p w:rsidR="007D17F1" w:rsidRDefault="000D5C40" w:rsidP="000D5C40">
      <w:r>
        <w:t>End Namespace</w:t>
      </w:r>
    </w:p>
    <w:p w:rsidR="000D5C40" w:rsidRDefault="000D5C40" w:rsidP="000D5C40"/>
    <w:p w:rsidR="000D5C40" w:rsidRDefault="000D5C40" w:rsidP="000D5C40">
      <w:pPr>
        <w:pStyle w:val="Heading5"/>
      </w:pPr>
      <w:r>
        <w:t>KeyStageTypeInput.vb</w:t>
      </w:r>
    </w:p>
    <w:p w:rsidR="000D5C40" w:rsidRDefault="000D5C40" w:rsidP="000D5C40"/>
    <w:p w:rsidR="003E0CFE" w:rsidRDefault="003E0CFE" w:rsidP="003E0CFE">
      <w:r>
        <w:t>Imports ExampleProg.Constants</w:t>
      </w:r>
    </w:p>
    <w:p w:rsidR="003E0CFE" w:rsidRDefault="003E0CFE" w:rsidP="003E0CFE">
      <w:r>
        <w:t>Imports ExampleProg.ProcedureReturnTypes</w:t>
      </w:r>
    </w:p>
    <w:p w:rsidR="003E0CFE" w:rsidRDefault="003E0CFE" w:rsidP="003E0CFE"/>
    <w:p w:rsidR="003E0CFE" w:rsidRDefault="003E0CFE" w:rsidP="003E0CFE">
      <w:r>
        <w:lastRenderedPageBreak/>
        <w:t>Namespace InputClasses.NewQuestionTypes</w:t>
      </w:r>
    </w:p>
    <w:p w:rsidR="003E0CFE" w:rsidRDefault="003E0CFE" w:rsidP="003E0CFE">
      <w:r>
        <w:t xml:space="preserve">    ''' &lt;summary&gt;</w:t>
      </w:r>
    </w:p>
    <w:p w:rsidR="003E0CFE" w:rsidRDefault="003E0CFE" w:rsidP="003E0CFE">
      <w:r>
        <w:t xml:space="preserve">    ''' The key stage input class for inserting a new key stage.</w:t>
      </w:r>
    </w:p>
    <w:p w:rsidR="003E0CFE" w:rsidRDefault="003E0CFE" w:rsidP="003E0CFE">
      <w:r>
        <w:t xml:space="preserve">    ''' &lt;/summary&gt;</w:t>
      </w:r>
    </w:p>
    <w:p w:rsidR="003E0CFE" w:rsidRDefault="003E0CFE" w:rsidP="003E0CFE">
      <w:r>
        <w:t xml:space="preserve">    ''' &lt;remarks&gt;&lt;/remarks&gt;</w:t>
      </w:r>
    </w:p>
    <w:p w:rsidR="003E0CFE" w:rsidRDefault="003E0CFE" w:rsidP="003E0CFE">
      <w:r>
        <w:t xml:space="preserve">    Public Class KeyStageTypeInput</w:t>
      </w:r>
    </w:p>
    <w:p w:rsidR="003E0CFE" w:rsidRDefault="003E0CFE" w:rsidP="003E0CFE"/>
    <w:p w:rsidR="003E0CFE" w:rsidRDefault="003E0CFE" w:rsidP="003E0CFE">
      <w:r>
        <w:t xml:space="preserve">        Property KeyStageID As Integer</w:t>
      </w:r>
    </w:p>
    <w:p w:rsidR="003E0CFE" w:rsidRDefault="003E0CFE" w:rsidP="003E0CFE">
      <w:r>
        <w:t xml:space="preserve">        Property KeyStageText As String</w:t>
      </w:r>
    </w:p>
    <w:p w:rsidR="003E0CFE" w:rsidRDefault="003E0CFE" w:rsidP="003E0CFE"/>
    <w:p w:rsidR="003E0CFE" w:rsidRDefault="003E0CFE" w:rsidP="003E0CFE">
      <w:r>
        <w:t xml:space="preserve">        Property IsNewKeyStage As Boolean</w:t>
      </w:r>
    </w:p>
    <w:p w:rsidR="003E0CFE" w:rsidRDefault="003E0CFE" w:rsidP="003E0CFE">
      <w:r>
        <w:t xml:space="preserve">        Property InvalidMessage As String</w:t>
      </w:r>
    </w:p>
    <w:p w:rsidR="003E0CFE" w:rsidRDefault="003E0CFE" w:rsidP="003E0CFE">
      <w:r>
        <w:t xml:space="preserve">        Property CanProceed As Boolean</w:t>
      </w:r>
    </w:p>
    <w:p w:rsidR="003E0CFE" w:rsidRDefault="003E0CFE" w:rsidP="003E0CFE"/>
    <w:p w:rsidR="003E0CFE" w:rsidRDefault="003E0CFE" w:rsidP="003E0CFE">
      <w:r>
        <w:t xml:space="preserve">        Property KeyStageList As IEnumerable(Of KeyStageListType)</w:t>
      </w:r>
    </w:p>
    <w:p w:rsidR="003E0CFE" w:rsidRDefault="003E0CFE" w:rsidP="003E0CFE"/>
    <w:p w:rsidR="003E0CFE" w:rsidRDefault="003E0CFE" w:rsidP="003E0CFE">
      <w:r>
        <w:t xml:space="preserve">        ''' &lt;summary&gt;</w:t>
      </w:r>
    </w:p>
    <w:p w:rsidR="003E0CFE" w:rsidRDefault="003E0CFE" w:rsidP="003E0CFE">
      <w:r>
        <w:t xml:space="preserve">        ''' The processor for the class.</w:t>
      </w:r>
    </w:p>
    <w:p w:rsidR="003E0CFE" w:rsidRDefault="003E0CFE" w:rsidP="003E0CFE">
      <w:r>
        <w:t xml:space="preserve">        ''' &lt;/summary&gt;</w:t>
      </w:r>
    </w:p>
    <w:p w:rsidR="003E0CFE" w:rsidRDefault="003E0CFE" w:rsidP="003E0CFE">
      <w:r>
        <w:t xml:space="preserve">        ''' &lt;param name="text"&gt;&lt;/param&gt;</w:t>
      </w:r>
    </w:p>
    <w:p w:rsidR="003E0CFE" w:rsidRDefault="003E0CFE" w:rsidP="003E0CFE">
      <w:r>
        <w:t xml:space="preserve">        ''' &lt;remarks&gt;&lt;/remarks&gt;</w:t>
      </w:r>
    </w:p>
    <w:p w:rsidR="003E0CFE" w:rsidRDefault="003E0CFE" w:rsidP="003E0CFE">
      <w:r>
        <w:t xml:space="preserve">        Public Sub Process(text As String)</w:t>
      </w:r>
    </w:p>
    <w:p w:rsidR="003E0CFE" w:rsidRDefault="003E0CFE" w:rsidP="003E0CFE">
      <w:r>
        <w:t xml:space="preserve">            KeyStageText = text</w:t>
      </w:r>
    </w:p>
    <w:p w:rsidR="003E0CFE" w:rsidRDefault="003E0CFE" w:rsidP="003E0CFE"/>
    <w:p w:rsidR="003E0CFE" w:rsidRDefault="003E0CFE" w:rsidP="003E0CFE">
      <w:r>
        <w:t xml:space="preserve">            KeyStageID = 0</w:t>
      </w:r>
    </w:p>
    <w:p w:rsidR="003E0CFE" w:rsidRDefault="003E0CFE" w:rsidP="003E0CFE">
      <w:r>
        <w:t xml:space="preserve">            IsNewKeyStage = False</w:t>
      </w:r>
    </w:p>
    <w:p w:rsidR="003E0CFE" w:rsidRDefault="003E0CFE" w:rsidP="003E0CFE">
      <w:r>
        <w:t xml:space="preserve">            InvalidMessage = String.Empty</w:t>
      </w:r>
    </w:p>
    <w:p w:rsidR="003E0CFE" w:rsidRDefault="003E0CFE" w:rsidP="003E0CFE">
      <w:r>
        <w:t xml:space="preserve">            CanProceed = False</w:t>
      </w:r>
    </w:p>
    <w:p w:rsidR="003E0CFE" w:rsidRDefault="003E0CFE" w:rsidP="003E0CFE"/>
    <w:p w:rsidR="003E0CFE" w:rsidRDefault="003E0CFE" w:rsidP="003E0CFE">
      <w:r>
        <w:t xml:space="preserve">            SetKeyStageAndMessageFlags()</w:t>
      </w:r>
    </w:p>
    <w:p w:rsidR="003E0CFE" w:rsidRDefault="003E0CFE" w:rsidP="003E0CFE">
      <w:r>
        <w:t xml:space="preserve">            SetKeyStageID()</w:t>
      </w:r>
    </w:p>
    <w:p w:rsidR="003E0CFE" w:rsidRDefault="003E0CFE" w:rsidP="003E0CFE">
      <w:r>
        <w:t xml:space="preserve">        End Sub</w:t>
      </w:r>
    </w:p>
    <w:p w:rsidR="003E0CFE" w:rsidRDefault="003E0CFE" w:rsidP="003E0CFE"/>
    <w:p w:rsidR="003E0CFE" w:rsidRDefault="003E0CFE" w:rsidP="003E0CFE">
      <w:r>
        <w:t xml:space="preserve">        ''' &lt;summary&gt;</w:t>
      </w:r>
    </w:p>
    <w:p w:rsidR="003E0CFE" w:rsidRDefault="003E0CFE" w:rsidP="003E0CFE">
      <w:r>
        <w:t xml:space="preserve">        ''' Sets the message flags.</w:t>
      </w:r>
    </w:p>
    <w:p w:rsidR="003E0CFE" w:rsidRDefault="003E0CFE" w:rsidP="003E0CFE">
      <w:r>
        <w:t xml:space="preserve">        ''' &lt;/summary&gt;</w:t>
      </w:r>
    </w:p>
    <w:p w:rsidR="003E0CFE" w:rsidRDefault="003E0CFE" w:rsidP="003E0CFE">
      <w:r>
        <w:t xml:space="preserve">        ''' &lt;remarks&gt;&lt;/remarks&gt;</w:t>
      </w:r>
    </w:p>
    <w:p w:rsidR="003E0CFE" w:rsidRDefault="003E0CFE" w:rsidP="003E0CFE">
      <w:r>
        <w:t xml:space="preserve">        Private Sub SetKeyStageAndMessageFlags()</w:t>
      </w:r>
    </w:p>
    <w:p w:rsidR="003E0CFE" w:rsidRDefault="003E0CFE" w:rsidP="003E0CFE">
      <w:r>
        <w:t xml:space="preserve">            CanProceed = Helpers.Helpers.IsTextNotNull(KeyStageText)</w:t>
      </w:r>
    </w:p>
    <w:p w:rsidR="003E0CFE" w:rsidRDefault="003E0CFE" w:rsidP="003E0CFE">
      <w:r>
        <w:t xml:space="preserve">            InvalidMessage = If(CanProceed, String.Empty, CommonConstants.NotAValidInput)</w:t>
      </w:r>
    </w:p>
    <w:p w:rsidR="003E0CFE" w:rsidRDefault="003E0CFE" w:rsidP="003E0CFE">
      <w:r>
        <w:t xml:space="preserve">        End Sub</w:t>
      </w:r>
    </w:p>
    <w:p w:rsidR="003E0CFE" w:rsidRDefault="003E0CFE" w:rsidP="003E0CFE"/>
    <w:p w:rsidR="003E0CFE" w:rsidRDefault="003E0CFE" w:rsidP="003E0CFE">
      <w:r>
        <w:t xml:space="preserve">        ''' &lt;summary&gt;</w:t>
      </w:r>
    </w:p>
    <w:p w:rsidR="003E0CFE" w:rsidRDefault="003E0CFE" w:rsidP="003E0CFE">
      <w:r>
        <w:t xml:space="preserve">        ''' Sets the key stage id from the key stage details in the database.</w:t>
      </w:r>
    </w:p>
    <w:p w:rsidR="003E0CFE" w:rsidRDefault="003E0CFE" w:rsidP="003E0CFE">
      <w:r>
        <w:t xml:space="preserve">        ''' &lt;/summary&gt;</w:t>
      </w:r>
    </w:p>
    <w:p w:rsidR="003E0CFE" w:rsidRDefault="003E0CFE" w:rsidP="003E0CFE">
      <w:r>
        <w:t xml:space="preserve">        ''' &lt;remarks&gt;&lt;/remarks&gt;</w:t>
      </w:r>
    </w:p>
    <w:p w:rsidR="003E0CFE" w:rsidRDefault="003E0CFE" w:rsidP="003E0CFE">
      <w:r>
        <w:t xml:space="preserve">        Private Sub SetKeyStageID()</w:t>
      </w:r>
    </w:p>
    <w:p w:rsidR="003E0CFE" w:rsidRDefault="003E0CFE" w:rsidP="003E0CFE">
      <w:r>
        <w:t xml:space="preserve">            KeyStageID = (From keystage In KeyStageList</w:t>
      </w:r>
    </w:p>
    <w:p w:rsidR="003E0CFE" w:rsidRDefault="003E0CFE" w:rsidP="003E0CFE">
      <w:r>
        <w:t xml:space="preserve">                Where keystage.KeyStageDetail.ToLower().Equals(KeyStageText.ToLower())</w:t>
      </w:r>
    </w:p>
    <w:p w:rsidR="003E0CFE" w:rsidRDefault="003E0CFE" w:rsidP="003E0CFE">
      <w:r>
        <w:lastRenderedPageBreak/>
        <w:t xml:space="preserve">                Select keystage.ID).FirstOrDefault()</w:t>
      </w:r>
    </w:p>
    <w:p w:rsidR="003E0CFE" w:rsidRDefault="003E0CFE" w:rsidP="003E0CFE"/>
    <w:p w:rsidR="003E0CFE" w:rsidRDefault="003E0CFE" w:rsidP="003E0CFE">
      <w:r>
        <w:t xml:space="preserve">            If (KeyStageID = 0) Then</w:t>
      </w:r>
    </w:p>
    <w:p w:rsidR="003E0CFE" w:rsidRDefault="003E0CFE" w:rsidP="003E0CFE">
      <w:r>
        <w:t xml:space="preserve">                IsNewKeyStage = True</w:t>
      </w:r>
    </w:p>
    <w:p w:rsidR="003E0CFE" w:rsidRDefault="003E0CFE" w:rsidP="003E0CFE">
      <w:r>
        <w:t xml:space="preserve">            End If</w:t>
      </w:r>
    </w:p>
    <w:p w:rsidR="003E0CFE" w:rsidRDefault="003E0CFE" w:rsidP="003E0CFE">
      <w:r>
        <w:t xml:space="preserve">        End Sub</w:t>
      </w:r>
    </w:p>
    <w:p w:rsidR="003E0CFE" w:rsidRDefault="003E0CFE" w:rsidP="003E0CFE">
      <w:r>
        <w:t xml:space="preserve">    End Class</w:t>
      </w:r>
    </w:p>
    <w:p w:rsidR="000D5C40" w:rsidRDefault="003E0CFE" w:rsidP="003E0CFE">
      <w:r>
        <w:t>End Namespace</w:t>
      </w:r>
    </w:p>
    <w:p w:rsidR="003E0CFE" w:rsidRDefault="003E0CFE" w:rsidP="003E0CFE"/>
    <w:p w:rsidR="003E0CFE" w:rsidRDefault="001F051A" w:rsidP="001F051A">
      <w:pPr>
        <w:pStyle w:val="Heading5"/>
      </w:pPr>
      <w:r>
        <w:t>QuestionTypeInput.vb</w:t>
      </w:r>
    </w:p>
    <w:p w:rsidR="001F051A" w:rsidRDefault="001F051A" w:rsidP="001F051A"/>
    <w:p w:rsidR="00E64143" w:rsidRDefault="00E64143" w:rsidP="00E64143">
      <w:r>
        <w:t>Imports ExampleProg.Constants</w:t>
      </w:r>
    </w:p>
    <w:p w:rsidR="00E64143" w:rsidRDefault="00E64143" w:rsidP="00E64143">
      <w:r>
        <w:t>Imports System.Text.RegularExpressions</w:t>
      </w:r>
    </w:p>
    <w:p w:rsidR="00E64143" w:rsidRDefault="00E64143" w:rsidP="00E64143"/>
    <w:p w:rsidR="00E64143" w:rsidRDefault="00E64143" w:rsidP="00E64143">
      <w:r>
        <w:t>Namespace InputClasses.NewQuestionTypes</w:t>
      </w:r>
    </w:p>
    <w:p w:rsidR="00E64143" w:rsidRDefault="00E64143" w:rsidP="00E64143">
      <w:r>
        <w:t xml:space="preserve">    ''' &lt;summary&gt;</w:t>
      </w:r>
    </w:p>
    <w:p w:rsidR="00E64143" w:rsidRDefault="00E64143" w:rsidP="00E64143">
      <w:r>
        <w:t xml:space="preserve">    ''' The question input class.</w:t>
      </w:r>
    </w:p>
    <w:p w:rsidR="00E64143" w:rsidRDefault="00E64143" w:rsidP="00E64143">
      <w:r>
        <w:t xml:space="preserve">    ''' &lt;/summary&gt;</w:t>
      </w:r>
    </w:p>
    <w:p w:rsidR="00E64143" w:rsidRDefault="00E64143" w:rsidP="00E64143">
      <w:r>
        <w:t xml:space="preserve">    ''' &lt;remarks&gt;&lt;/remarks&gt;</w:t>
      </w:r>
    </w:p>
    <w:p w:rsidR="00E64143" w:rsidRDefault="00E64143" w:rsidP="00E64143">
      <w:r>
        <w:t xml:space="preserve">    Public Class QuestionTypeInput</w:t>
      </w:r>
    </w:p>
    <w:p w:rsidR="00E64143" w:rsidRDefault="00E64143" w:rsidP="00E64143">
      <w:r>
        <w:t xml:space="preserve">        Property QuestionText As String</w:t>
      </w:r>
    </w:p>
    <w:p w:rsidR="00E64143" w:rsidRDefault="00E64143" w:rsidP="00E64143">
      <w:r>
        <w:t xml:space="preserve">        Property WebAddressText As String</w:t>
      </w:r>
    </w:p>
    <w:p w:rsidR="00E64143" w:rsidRDefault="00E64143" w:rsidP="00E64143">
      <w:r>
        <w:t xml:space="preserve">        Property SearchString As String</w:t>
      </w:r>
    </w:p>
    <w:p w:rsidR="00E64143" w:rsidRDefault="00E64143" w:rsidP="00E64143"/>
    <w:p w:rsidR="00E64143" w:rsidRDefault="00E64143" w:rsidP="00E64143">
      <w:r>
        <w:t xml:space="preserve">        Private _subjectText As String</w:t>
      </w:r>
    </w:p>
    <w:p w:rsidR="00E64143" w:rsidRDefault="00E64143" w:rsidP="00E64143">
      <w:r>
        <w:t xml:space="preserve">        Private _curriculumText As String</w:t>
      </w:r>
    </w:p>
    <w:p w:rsidR="00E64143" w:rsidRDefault="00E64143" w:rsidP="00E64143">
      <w:r>
        <w:t xml:space="preserve">        Private _keyStageText As String</w:t>
      </w:r>
    </w:p>
    <w:p w:rsidR="00E64143" w:rsidRDefault="00E64143" w:rsidP="00E64143">
      <w:r>
        <w:t xml:space="preserve">        Private _explanationText As String</w:t>
      </w:r>
    </w:p>
    <w:p w:rsidR="00E64143" w:rsidRDefault="00E64143" w:rsidP="00E64143"/>
    <w:p w:rsidR="00E64143" w:rsidRDefault="00E64143" w:rsidP="00E64143">
      <w:r>
        <w:t xml:space="preserve">        Property InvalidQuestionMessage As String</w:t>
      </w:r>
    </w:p>
    <w:p w:rsidR="00E64143" w:rsidRDefault="00E64143" w:rsidP="00E64143">
      <w:r>
        <w:t xml:space="preserve">        Property InvalidWebAddressMessage As String</w:t>
      </w:r>
    </w:p>
    <w:p w:rsidR="00E64143" w:rsidRDefault="00E64143" w:rsidP="00E64143">
      <w:r>
        <w:t xml:space="preserve">        Property InvalidSearchStringMessage As String</w:t>
      </w:r>
    </w:p>
    <w:p w:rsidR="00E64143" w:rsidRDefault="00E64143" w:rsidP="00E64143"/>
    <w:p w:rsidR="00E64143" w:rsidRDefault="00E64143" w:rsidP="00E64143">
      <w:r>
        <w:t xml:space="preserve">        Property IsValidQuestion As Boolean</w:t>
      </w:r>
    </w:p>
    <w:p w:rsidR="00E64143" w:rsidRDefault="00E64143" w:rsidP="00E64143">
      <w:r>
        <w:t xml:space="preserve">        Private Property IsValidWebAddress As Boolean</w:t>
      </w:r>
    </w:p>
    <w:p w:rsidR="00E64143" w:rsidRDefault="00E64143" w:rsidP="00E64143">
      <w:r>
        <w:t xml:space="preserve">        Property IsValidSerchString As Boolean</w:t>
      </w:r>
    </w:p>
    <w:p w:rsidR="00E64143" w:rsidRDefault="00E64143" w:rsidP="00E64143"/>
    <w:p w:rsidR="00E64143" w:rsidRDefault="00E64143" w:rsidP="00E64143">
      <w:r>
        <w:t xml:space="preserve">        Property CanProceed As Boolean</w:t>
      </w:r>
    </w:p>
    <w:p w:rsidR="00E64143" w:rsidRDefault="00E64143" w:rsidP="00E64143"/>
    <w:p w:rsidR="00E64143" w:rsidRDefault="00E64143" w:rsidP="00E64143">
      <w:r>
        <w:t xml:space="preserve">        ''' &lt;summary&gt;</w:t>
      </w:r>
    </w:p>
    <w:p w:rsidR="00E64143" w:rsidRDefault="00E64143" w:rsidP="00E64143">
      <w:r>
        <w:t xml:space="preserve">        ''' The processor for the class.</w:t>
      </w:r>
    </w:p>
    <w:p w:rsidR="00E64143" w:rsidRDefault="00E64143" w:rsidP="00E64143">
      <w:r>
        <w:t xml:space="preserve">        ''' Declares the variables and defaults.</w:t>
      </w:r>
    </w:p>
    <w:p w:rsidR="00E64143" w:rsidRDefault="00E64143" w:rsidP="00E64143">
      <w:r>
        <w:t xml:space="preserve">        ''' Calls the methods to process the new question.</w:t>
      </w:r>
    </w:p>
    <w:p w:rsidR="00E64143" w:rsidRDefault="00E64143" w:rsidP="00E64143">
      <w:r>
        <w:t xml:space="preserve">        ''' &lt;/summary&gt;</w:t>
      </w:r>
    </w:p>
    <w:p w:rsidR="00E64143" w:rsidRDefault="00E64143" w:rsidP="00E64143">
      <w:r>
        <w:t xml:space="preserve">        ''' &lt;param name="text"&gt;&lt;/param&gt;</w:t>
      </w:r>
    </w:p>
    <w:p w:rsidR="00E64143" w:rsidRDefault="00E64143" w:rsidP="00E64143">
      <w:r>
        <w:t xml:space="preserve">        ''' &lt;param name="webAddress"&gt;&lt;/param&gt;</w:t>
      </w:r>
    </w:p>
    <w:p w:rsidR="00E64143" w:rsidRDefault="00E64143" w:rsidP="00E64143">
      <w:r>
        <w:t xml:space="preserve">        ''' &lt;param name="subject"&gt;&lt;/param&gt;</w:t>
      </w:r>
    </w:p>
    <w:p w:rsidR="00E64143" w:rsidRDefault="00E64143" w:rsidP="00E64143">
      <w:r>
        <w:t xml:space="preserve">        ''' &lt;param name="curriculum"&gt;&lt;/param&gt;</w:t>
      </w:r>
    </w:p>
    <w:p w:rsidR="00E64143" w:rsidRDefault="00E64143" w:rsidP="00E64143">
      <w:r>
        <w:t xml:space="preserve">        ''' &lt;param name="keyStage"&gt;&lt;/param&gt;</w:t>
      </w:r>
    </w:p>
    <w:p w:rsidR="00E64143" w:rsidRDefault="00E64143" w:rsidP="00E64143">
      <w:r>
        <w:t xml:space="preserve">        ''' &lt;param name="explanation"&gt;&lt;/param&gt;</w:t>
      </w:r>
    </w:p>
    <w:p w:rsidR="00E64143" w:rsidRDefault="00E64143" w:rsidP="00E64143">
      <w:r>
        <w:t xml:space="preserve">        ''' &lt;remarks&gt;&lt;/remarks&gt;</w:t>
      </w:r>
    </w:p>
    <w:p w:rsidR="00E64143" w:rsidRDefault="00E64143" w:rsidP="00E64143">
      <w:r>
        <w:lastRenderedPageBreak/>
        <w:t xml:space="preserve">        Public Sub Process(text As String, webAddress As String, subject As String, curriculum As String, keyStage As String, explanation As String)</w:t>
      </w:r>
    </w:p>
    <w:p w:rsidR="00E64143" w:rsidRDefault="00E64143" w:rsidP="00E64143">
      <w:r>
        <w:t xml:space="preserve">            QuestionText = text</w:t>
      </w:r>
    </w:p>
    <w:p w:rsidR="00E64143" w:rsidRDefault="00E64143" w:rsidP="00E64143">
      <w:r>
        <w:t xml:space="preserve">            WebAddressText = webAddress</w:t>
      </w:r>
    </w:p>
    <w:p w:rsidR="00E64143" w:rsidRDefault="00E64143" w:rsidP="00E64143">
      <w:r>
        <w:t xml:space="preserve">            SearchString = String.Empty</w:t>
      </w:r>
    </w:p>
    <w:p w:rsidR="00E64143" w:rsidRDefault="00E64143" w:rsidP="00E64143"/>
    <w:p w:rsidR="00E64143" w:rsidRDefault="00E64143" w:rsidP="00E64143">
      <w:r>
        <w:t xml:space="preserve">            _subjectText = subject</w:t>
      </w:r>
    </w:p>
    <w:p w:rsidR="00E64143" w:rsidRDefault="00E64143" w:rsidP="00E64143">
      <w:r>
        <w:t xml:space="preserve">            _curriculumText = curriculum</w:t>
      </w:r>
    </w:p>
    <w:p w:rsidR="00E64143" w:rsidRDefault="00E64143" w:rsidP="00E64143">
      <w:r>
        <w:t xml:space="preserve">            _keyStageText = keyStage</w:t>
      </w:r>
    </w:p>
    <w:p w:rsidR="00E64143" w:rsidRDefault="00E64143" w:rsidP="00E64143">
      <w:r>
        <w:t xml:space="preserve">            _explanationText = explanation</w:t>
      </w:r>
    </w:p>
    <w:p w:rsidR="00E64143" w:rsidRDefault="00E64143" w:rsidP="00E64143"/>
    <w:p w:rsidR="00E64143" w:rsidRDefault="00E64143" w:rsidP="00E64143">
      <w:r>
        <w:t xml:space="preserve">            IsValidQuestion = False</w:t>
      </w:r>
    </w:p>
    <w:p w:rsidR="00E64143" w:rsidRDefault="00E64143" w:rsidP="00E64143">
      <w:r>
        <w:t xml:space="preserve">            IsValidSerchString = False</w:t>
      </w:r>
    </w:p>
    <w:p w:rsidR="00E64143" w:rsidRDefault="00E64143" w:rsidP="00E64143"/>
    <w:p w:rsidR="00E64143" w:rsidRDefault="00E64143" w:rsidP="00E64143">
      <w:r>
        <w:t xml:space="preserve">            SetTextFlag()</w:t>
      </w:r>
    </w:p>
    <w:p w:rsidR="00E64143" w:rsidRDefault="00E64143" w:rsidP="00E64143">
      <w:r>
        <w:t xml:space="preserve">            SetSearchString()</w:t>
      </w:r>
    </w:p>
    <w:p w:rsidR="00E64143" w:rsidRDefault="00E64143" w:rsidP="00E64143">
      <w:r>
        <w:t xml:space="preserve">            SetSearchFlag()</w:t>
      </w:r>
    </w:p>
    <w:p w:rsidR="00E64143" w:rsidRDefault="00E64143" w:rsidP="00E64143">
      <w:r>
        <w:t xml:space="preserve">            SetValidWebAddres()</w:t>
      </w:r>
    </w:p>
    <w:p w:rsidR="00E64143" w:rsidRDefault="00E64143" w:rsidP="00E64143">
      <w:r>
        <w:t xml:space="preserve">            SetInvalidMessages()</w:t>
      </w:r>
    </w:p>
    <w:p w:rsidR="00E64143" w:rsidRDefault="00E64143" w:rsidP="00E64143">
      <w:r>
        <w:t xml:space="preserve">            SetCanProceed()</w:t>
      </w:r>
    </w:p>
    <w:p w:rsidR="00E64143" w:rsidRDefault="00E64143" w:rsidP="00E64143">
      <w:r>
        <w:t xml:space="preserve">        End Sub</w:t>
      </w:r>
    </w:p>
    <w:p w:rsidR="00E64143" w:rsidRDefault="00E64143" w:rsidP="00E64143"/>
    <w:p w:rsidR="00E64143" w:rsidRDefault="00E64143" w:rsidP="00E64143">
      <w:r>
        <w:t xml:space="preserve">        ''' &lt;summary&gt;</w:t>
      </w:r>
    </w:p>
    <w:p w:rsidR="00E64143" w:rsidRDefault="00E64143" w:rsidP="00E64143">
      <w:r>
        <w:t xml:space="preserve">        ''' Sets the text flag.</w:t>
      </w:r>
    </w:p>
    <w:p w:rsidR="00E64143" w:rsidRDefault="00E64143" w:rsidP="00E64143">
      <w:r>
        <w:t xml:space="preserve">        ''' &lt;/summary&gt;</w:t>
      </w:r>
    </w:p>
    <w:p w:rsidR="00E64143" w:rsidRDefault="00E64143" w:rsidP="00E64143">
      <w:r>
        <w:t xml:space="preserve">        ''' &lt;remarks&gt;&lt;/remarks&gt;</w:t>
      </w:r>
    </w:p>
    <w:p w:rsidR="00E64143" w:rsidRDefault="00E64143" w:rsidP="00E64143">
      <w:r>
        <w:t xml:space="preserve">        Private Sub SetTextFlag()</w:t>
      </w:r>
    </w:p>
    <w:p w:rsidR="00E64143" w:rsidRDefault="00E64143" w:rsidP="00E64143">
      <w:r>
        <w:t xml:space="preserve">            IsValidQuestion = Helpers.IsTextNotNull(QuestionText)</w:t>
      </w:r>
    </w:p>
    <w:p w:rsidR="00E64143" w:rsidRDefault="00E64143" w:rsidP="00E64143">
      <w:r>
        <w:t xml:space="preserve">        End Sub</w:t>
      </w:r>
    </w:p>
    <w:p w:rsidR="00E64143" w:rsidRDefault="00E64143" w:rsidP="00E64143"/>
    <w:p w:rsidR="00E64143" w:rsidRDefault="00E64143" w:rsidP="00E64143">
      <w:r>
        <w:t xml:space="preserve">        ''' &lt;summary&gt;</w:t>
      </w:r>
    </w:p>
    <w:p w:rsidR="00E64143" w:rsidRDefault="00E64143" w:rsidP="00E64143">
      <w:r>
        <w:t xml:space="preserve">        ''' Sets the search string, and formats it.</w:t>
      </w:r>
    </w:p>
    <w:p w:rsidR="00E64143" w:rsidRDefault="00E64143" w:rsidP="00E64143">
      <w:r>
        <w:t xml:space="preserve">        ''' &lt;/summary&gt;</w:t>
      </w:r>
    </w:p>
    <w:p w:rsidR="00E64143" w:rsidRDefault="00E64143" w:rsidP="00E64143">
      <w:r>
        <w:t xml:space="preserve">        ''' &lt;remarks&gt;&lt;/remarks&gt;</w:t>
      </w:r>
    </w:p>
    <w:p w:rsidR="00E64143" w:rsidRDefault="00E64143" w:rsidP="00E64143">
      <w:r>
        <w:t xml:space="preserve">        Private Sub SetSearchString()</w:t>
      </w:r>
    </w:p>
    <w:p w:rsidR="00E64143" w:rsidRDefault="00E64143" w:rsidP="00E64143">
      <w:r>
        <w:t xml:space="preserve">            ' Send the inputs to a string formatter.</w:t>
      </w:r>
    </w:p>
    <w:p w:rsidR="00E64143" w:rsidRDefault="00E64143" w:rsidP="00E64143">
      <w:r>
        <w:t xml:space="preserve">            Dim arrayOfStrings(3) As String</w:t>
      </w:r>
    </w:p>
    <w:p w:rsidR="00E64143" w:rsidRDefault="00E64143" w:rsidP="00E64143">
      <w:r>
        <w:t xml:space="preserve">            arrayOfStrings(0) = _subjectText</w:t>
      </w:r>
    </w:p>
    <w:p w:rsidR="00E64143" w:rsidRDefault="00E64143" w:rsidP="00E64143">
      <w:r>
        <w:t xml:space="preserve">            arrayOfStrings(1) = _curriculumText</w:t>
      </w:r>
    </w:p>
    <w:p w:rsidR="00E64143" w:rsidRDefault="00E64143" w:rsidP="00E64143">
      <w:r>
        <w:t xml:space="preserve">            arrayOfStrings(2) = _keyStageText</w:t>
      </w:r>
    </w:p>
    <w:p w:rsidR="00E64143" w:rsidRDefault="00E64143" w:rsidP="00E64143">
      <w:r>
        <w:t xml:space="preserve">            arrayOfStrings(3) = _explanationText</w:t>
      </w:r>
    </w:p>
    <w:p w:rsidR="00E64143" w:rsidRDefault="00E64143" w:rsidP="00E64143">
      <w:r>
        <w:t xml:space="preserve">            SearchString = Helpers.FormatSearchString(arrayOfStrings).ToString()</w:t>
      </w:r>
    </w:p>
    <w:p w:rsidR="00E64143" w:rsidRDefault="00E64143" w:rsidP="00E64143">
      <w:r>
        <w:t xml:space="preserve">        End Sub</w:t>
      </w:r>
    </w:p>
    <w:p w:rsidR="00E64143" w:rsidRDefault="00E64143" w:rsidP="00E64143"/>
    <w:p w:rsidR="00E64143" w:rsidRDefault="00E64143" w:rsidP="00E64143">
      <w:r>
        <w:t xml:space="preserve">        ''' &lt;summary&gt;</w:t>
      </w:r>
    </w:p>
    <w:p w:rsidR="00E64143" w:rsidRDefault="00E64143" w:rsidP="00E64143">
      <w:r>
        <w:t xml:space="preserve">        ''' Sets the search flag in the string is okay.</w:t>
      </w:r>
    </w:p>
    <w:p w:rsidR="00E64143" w:rsidRDefault="00E64143" w:rsidP="00E64143">
      <w:r>
        <w:t xml:space="preserve">        ''' &lt;/summary&gt;</w:t>
      </w:r>
    </w:p>
    <w:p w:rsidR="00E64143" w:rsidRDefault="00E64143" w:rsidP="00E64143">
      <w:r>
        <w:t xml:space="preserve">        ''' &lt;remarks&gt;&lt;/remarks&gt;</w:t>
      </w:r>
    </w:p>
    <w:p w:rsidR="00E64143" w:rsidRDefault="00E64143" w:rsidP="00E64143">
      <w:r>
        <w:t xml:space="preserve">        Private Sub SetSearchFlag()</w:t>
      </w:r>
    </w:p>
    <w:p w:rsidR="00E64143" w:rsidRDefault="00E64143" w:rsidP="00E64143">
      <w:r>
        <w:t xml:space="preserve">            Dim arrayOfFlags(3) As Boolean</w:t>
      </w:r>
    </w:p>
    <w:p w:rsidR="00E64143" w:rsidRDefault="00E64143" w:rsidP="00E64143">
      <w:r>
        <w:t xml:space="preserve">            arrayOfFlags(0) = Helpers.IsTextNotNull(_subjectText)</w:t>
      </w:r>
    </w:p>
    <w:p w:rsidR="00E64143" w:rsidRDefault="00E64143" w:rsidP="00E64143">
      <w:r>
        <w:lastRenderedPageBreak/>
        <w:t xml:space="preserve">            arrayOfFlags(1) = Helpers.IsTextNotNull(_curriculumText)</w:t>
      </w:r>
    </w:p>
    <w:p w:rsidR="00E64143" w:rsidRDefault="00E64143" w:rsidP="00E64143">
      <w:r>
        <w:t xml:space="preserve">            arrayOfFlags(2) = Helpers.IsTextNotNull(_keyStageText)</w:t>
      </w:r>
    </w:p>
    <w:p w:rsidR="00E64143" w:rsidRDefault="00E64143" w:rsidP="00E64143">
      <w:r>
        <w:t xml:space="preserve">            arrayOfFlags(3) = Helpers.IsTextNotNull(_explanationText)</w:t>
      </w:r>
    </w:p>
    <w:p w:rsidR="00E64143" w:rsidRDefault="00E64143" w:rsidP="00E64143">
      <w:r>
        <w:t xml:space="preserve">            IsValidSerchString = Helpers.IsThereAFalseInArray(arrayOfFlags)</w:t>
      </w:r>
    </w:p>
    <w:p w:rsidR="00E64143" w:rsidRDefault="00E64143" w:rsidP="00E64143">
      <w:r>
        <w:t xml:space="preserve">        End Sub</w:t>
      </w:r>
    </w:p>
    <w:p w:rsidR="00E64143" w:rsidRDefault="00E64143" w:rsidP="00E64143"/>
    <w:p w:rsidR="00E64143" w:rsidRDefault="00E64143" w:rsidP="00E64143">
      <w:r>
        <w:t xml:space="preserve">        ''' &lt;summary&gt;</w:t>
      </w:r>
    </w:p>
    <w:p w:rsidR="00E64143" w:rsidRDefault="00E64143" w:rsidP="00E64143">
      <w:r>
        <w:t xml:space="preserve">        ''' Checks the web addres is a valid address, based on its formatting.</w:t>
      </w:r>
    </w:p>
    <w:p w:rsidR="00E64143" w:rsidRDefault="00E64143" w:rsidP="00E64143">
      <w:r>
        <w:t xml:space="preserve">        ''' &lt;/summary&gt;</w:t>
      </w:r>
    </w:p>
    <w:p w:rsidR="00E64143" w:rsidRDefault="00E64143" w:rsidP="00E64143">
      <w:r>
        <w:t xml:space="preserve">        ''' &lt;remarks&gt;&lt;/remarks&gt;</w:t>
      </w:r>
    </w:p>
    <w:p w:rsidR="00E64143" w:rsidRDefault="00E64143" w:rsidP="00E64143">
      <w:r>
        <w:t xml:space="preserve">        Private Sub SetValidWebAddres()</w:t>
      </w:r>
    </w:p>
    <w:p w:rsidR="00E64143" w:rsidRDefault="00E64143" w:rsidP="00E64143">
      <w:r>
        <w:t xml:space="preserve">            ' We don't care if it is null.</w:t>
      </w:r>
    </w:p>
    <w:p w:rsidR="00E64143" w:rsidRDefault="00E64143" w:rsidP="00E64143">
      <w:r>
        <w:t xml:space="preserve">            If (Helpers.IsTextNotNull(WebAddressText)) Then</w:t>
      </w:r>
    </w:p>
    <w:p w:rsidR="00E64143" w:rsidRDefault="00E64143" w:rsidP="00E64143">
      <w:r>
        <w:t xml:space="preserve">                Dim regexObj As Regex = New Regex(CommonConstants.ValidWebAddresRegEx)</w:t>
      </w:r>
    </w:p>
    <w:p w:rsidR="00E64143" w:rsidRDefault="00E64143" w:rsidP="00E64143">
      <w:r>
        <w:t xml:space="preserve">                IsValidWebAddress = regexObj.IsMatch(WebAddressText)</w:t>
      </w:r>
    </w:p>
    <w:p w:rsidR="00E64143" w:rsidRDefault="00E64143" w:rsidP="00E64143">
      <w:r>
        <w:t xml:space="preserve">            Else</w:t>
      </w:r>
    </w:p>
    <w:p w:rsidR="00E64143" w:rsidRDefault="00E64143" w:rsidP="00E64143">
      <w:r>
        <w:t xml:space="preserve">                IsValidWebAddress = True</w:t>
      </w:r>
    </w:p>
    <w:p w:rsidR="00E64143" w:rsidRDefault="00E64143" w:rsidP="00E64143">
      <w:r>
        <w:t xml:space="preserve">            End If</w:t>
      </w:r>
    </w:p>
    <w:p w:rsidR="00E64143" w:rsidRDefault="00E64143" w:rsidP="00E64143">
      <w:r>
        <w:t xml:space="preserve">        End Sub</w:t>
      </w:r>
    </w:p>
    <w:p w:rsidR="00E64143" w:rsidRDefault="00E64143" w:rsidP="00E64143"/>
    <w:p w:rsidR="00E64143" w:rsidRDefault="00E64143" w:rsidP="00E64143">
      <w:r>
        <w:t xml:space="preserve">        ''' &lt;summary&gt;</w:t>
      </w:r>
    </w:p>
    <w:p w:rsidR="00E64143" w:rsidRDefault="00E64143" w:rsidP="00E64143">
      <w:r>
        <w:t xml:space="preserve">        ''' Sets the invalid messages.</w:t>
      </w:r>
    </w:p>
    <w:p w:rsidR="00E64143" w:rsidRDefault="00E64143" w:rsidP="00E64143">
      <w:r>
        <w:t xml:space="preserve">        ''' &lt;/summary&gt;</w:t>
      </w:r>
    </w:p>
    <w:p w:rsidR="00E64143" w:rsidRDefault="00E64143" w:rsidP="00E64143">
      <w:r>
        <w:t xml:space="preserve">        ''' &lt;remarks&gt;&lt;/remarks&gt;</w:t>
      </w:r>
    </w:p>
    <w:p w:rsidR="00E64143" w:rsidRDefault="00E64143" w:rsidP="00E64143">
      <w:r>
        <w:t xml:space="preserve">        Private Sub SetInvalidMessages()</w:t>
      </w:r>
    </w:p>
    <w:p w:rsidR="00E64143" w:rsidRDefault="00E64143" w:rsidP="00E64143">
      <w:r>
        <w:t xml:space="preserve">            InvalidQuestionMessage = If(IsValidQuestion, String.Empty, CommonConstants.NotAValidInput)</w:t>
      </w:r>
    </w:p>
    <w:p w:rsidR="00E64143" w:rsidRDefault="00E64143" w:rsidP="00E64143">
      <w:r>
        <w:t xml:space="preserve">            InvalidWebAddressMessage = If(IsValidWebAddress, String.Empty, CommonConstants.WebAddressNotValid)</w:t>
      </w:r>
    </w:p>
    <w:p w:rsidR="00E64143" w:rsidRDefault="00E64143" w:rsidP="00E64143">
      <w:r>
        <w:t xml:space="preserve">            InvalidSearchStringMessage = If(IsValidSerchString, String.Empty, CommonConstants.NotAValidInput)</w:t>
      </w:r>
    </w:p>
    <w:p w:rsidR="00E64143" w:rsidRDefault="00E64143" w:rsidP="00E64143">
      <w:r>
        <w:t xml:space="preserve">        End Sub</w:t>
      </w:r>
    </w:p>
    <w:p w:rsidR="00E64143" w:rsidRDefault="00E64143" w:rsidP="00E64143"/>
    <w:p w:rsidR="00E64143" w:rsidRDefault="00E64143" w:rsidP="00E64143">
      <w:r>
        <w:t xml:space="preserve">        ''' &lt;summary&gt;</w:t>
      </w:r>
    </w:p>
    <w:p w:rsidR="00E64143" w:rsidRDefault="00E64143" w:rsidP="00E64143">
      <w:r>
        <w:t xml:space="preserve">        ''' Sets the can proceed flag if all is okay.</w:t>
      </w:r>
    </w:p>
    <w:p w:rsidR="00E64143" w:rsidRDefault="00E64143" w:rsidP="00E64143">
      <w:r>
        <w:t xml:space="preserve">        ''' &lt;/summary&gt;</w:t>
      </w:r>
    </w:p>
    <w:p w:rsidR="00E64143" w:rsidRDefault="00E64143" w:rsidP="00E64143">
      <w:r>
        <w:t xml:space="preserve">        ''' &lt;remarks&gt;&lt;/remarks&gt;</w:t>
      </w:r>
    </w:p>
    <w:p w:rsidR="00E64143" w:rsidRDefault="00E64143" w:rsidP="00E64143">
      <w:r>
        <w:t xml:space="preserve">        Private Sub SetCanProceed()</w:t>
      </w:r>
    </w:p>
    <w:p w:rsidR="00E64143" w:rsidRDefault="00E64143" w:rsidP="00E64143">
      <w:r>
        <w:t xml:space="preserve">            Dim arrayOfBools(2) As Boolean</w:t>
      </w:r>
    </w:p>
    <w:p w:rsidR="00E64143" w:rsidRDefault="00E64143" w:rsidP="00E64143">
      <w:r>
        <w:t xml:space="preserve">            arrayOfBools(0) = IsValidQuestion</w:t>
      </w:r>
    </w:p>
    <w:p w:rsidR="00E64143" w:rsidRDefault="00E64143" w:rsidP="00E64143">
      <w:r>
        <w:t xml:space="preserve">            arrayOfBools(1) = IsValidWebAddress</w:t>
      </w:r>
    </w:p>
    <w:p w:rsidR="00E64143" w:rsidRDefault="00E64143" w:rsidP="00E64143">
      <w:r>
        <w:t xml:space="preserve">            arrayOfBools(2) = IsValidSerchString</w:t>
      </w:r>
    </w:p>
    <w:p w:rsidR="00E64143" w:rsidRDefault="00E64143" w:rsidP="00E64143">
      <w:r>
        <w:t xml:space="preserve">            CanProceed = Helpers.IsThereAFalseInArray(arrayOfBools)</w:t>
      </w:r>
    </w:p>
    <w:p w:rsidR="00E64143" w:rsidRDefault="00E64143" w:rsidP="00E64143">
      <w:r>
        <w:t xml:space="preserve">        End Sub</w:t>
      </w:r>
    </w:p>
    <w:p w:rsidR="00E64143" w:rsidRDefault="00E64143" w:rsidP="00E64143">
      <w:r>
        <w:t xml:space="preserve">    End Class</w:t>
      </w:r>
    </w:p>
    <w:p w:rsidR="001F051A" w:rsidRDefault="00E64143" w:rsidP="00E64143">
      <w:r>
        <w:t>End Namespace</w:t>
      </w:r>
    </w:p>
    <w:p w:rsidR="00E64143" w:rsidRDefault="00E64143" w:rsidP="00E64143"/>
    <w:p w:rsidR="00E64143" w:rsidRDefault="0066707F" w:rsidP="0066707F">
      <w:pPr>
        <w:pStyle w:val="Heading5"/>
      </w:pPr>
      <w:r>
        <w:t>SubjectTypeInput.vb</w:t>
      </w:r>
    </w:p>
    <w:p w:rsidR="0066707F" w:rsidRDefault="0066707F" w:rsidP="0066707F"/>
    <w:p w:rsidR="0066707F" w:rsidRDefault="0066707F" w:rsidP="0066707F">
      <w:r>
        <w:t>Imports ExampleProg.Constants</w:t>
      </w:r>
    </w:p>
    <w:p w:rsidR="0066707F" w:rsidRDefault="0066707F" w:rsidP="0066707F">
      <w:r>
        <w:lastRenderedPageBreak/>
        <w:t>Imports ExampleProg.ProcedureReturnTypes</w:t>
      </w:r>
    </w:p>
    <w:p w:rsidR="0066707F" w:rsidRDefault="0066707F" w:rsidP="0066707F"/>
    <w:p w:rsidR="0066707F" w:rsidRDefault="0066707F" w:rsidP="0066707F">
      <w:r>
        <w:t>Namespace InputClasses.NewQuestionTypes</w:t>
      </w:r>
    </w:p>
    <w:p w:rsidR="0066707F" w:rsidRDefault="0066707F" w:rsidP="0066707F">
      <w:r>
        <w:t xml:space="preserve">    ''' &lt;summary&gt;</w:t>
      </w:r>
    </w:p>
    <w:p w:rsidR="0066707F" w:rsidRDefault="0066707F" w:rsidP="0066707F">
      <w:r>
        <w:t xml:space="preserve">    ''' The new subject type input class.</w:t>
      </w:r>
    </w:p>
    <w:p w:rsidR="0066707F" w:rsidRDefault="0066707F" w:rsidP="0066707F">
      <w:r>
        <w:t xml:space="preserve">    ''' &lt;/summary&gt;</w:t>
      </w:r>
    </w:p>
    <w:p w:rsidR="0066707F" w:rsidRDefault="0066707F" w:rsidP="0066707F">
      <w:r>
        <w:t xml:space="preserve">    ''' &lt;remarks&gt;&lt;/remarks&gt;</w:t>
      </w:r>
    </w:p>
    <w:p w:rsidR="0066707F" w:rsidRDefault="0066707F" w:rsidP="0066707F">
      <w:r>
        <w:t xml:space="preserve">    Public Class SubjectTypeInput</w:t>
      </w:r>
    </w:p>
    <w:p w:rsidR="0066707F" w:rsidRDefault="0066707F" w:rsidP="0066707F"/>
    <w:p w:rsidR="0066707F" w:rsidRDefault="0066707F" w:rsidP="0066707F">
      <w:r>
        <w:t xml:space="preserve">        Property SubjectID As Integer</w:t>
      </w:r>
    </w:p>
    <w:p w:rsidR="0066707F" w:rsidRDefault="0066707F" w:rsidP="0066707F">
      <w:r>
        <w:t xml:space="preserve">        Property SubjectText As String</w:t>
      </w:r>
    </w:p>
    <w:p w:rsidR="0066707F" w:rsidRDefault="0066707F" w:rsidP="0066707F"/>
    <w:p w:rsidR="0066707F" w:rsidRDefault="0066707F" w:rsidP="0066707F">
      <w:r>
        <w:t xml:space="preserve">        Property IsNewSubject As Boolean</w:t>
      </w:r>
    </w:p>
    <w:p w:rsidR="0066707F" w:rsidRDefault="0066707F" w:rsidP="0066707F">
      <w:r>
        <w:t xml:space="preserve">        Property InvalidMessage As String</w:t>
      </w:r>
    </w:p>
    <w:p w:rsidR="0066707F" w:rsidRDefault="0066707F" w:rsidP="0066707F">
      <w:r>
        <w:t xml:space="preserve">        Property CanProceed As Boolean</w:t>
      </w:r>
    </w:p>
    <w:p w:rsidR="0066707F" w:rsidRDefault="0066707F" w:rsidP="0066707F"/>
    <w:p w:rsidR="0066707F" w:rsidRDefault="0066707F" w:rsidP="0066707F">
      <w:r>
        <w:t xml:space="preserve">        Property SubjectList As IEnumerable(Of SubjectListType)</w:t>
      </w:r>
    </w:p>
    <w:p w:rsidR="0066707F" w:rsidRDefault="0066707F" w:rsidP="0066707F"/>
    <w:p w:rsidR="0066707F" w:rsidRDefault="0066707F" w:rsidP="0066707F">
      <w:r>
        <w:t xml:space="preserve">        ''' &lt;summary&gt;</w:t>
      </w:r>
    </w:p>
    <w:p w:rsidR="0066707F" w:rsidRDefault="0066707F" w:rsidP="0066707F">
      <w:r>
        <w:t xml:space="preserve">        ''' The processor for the class.</w:t>
      </w:r>
    </w:p>
    <w:p w:rsidR="0066707F" w:rsidRDefault="0066707F" w:rsidP="0066707F">
      <w:r>
        <w:t xml:space="preserve">        ''' Declares the variables.</w:t>
      </w:r>
    </w:p>
    <w:p w:rsidR="0066707F" w:rsidRDefault="0066707F" w:rsidP="0066707F">
      <w:r>
        <w:t xml:space="preserve">        ''' Calls the methods to set it up.</w:t>
      </w:r>
    </w:p>
    <w:p w:rsidR="0066707F" w:rsidRDefault="0066707F" w:rsidP="0066707F">
      <w:r>
        <w:t xml:space="preserve">        ''' &lt;/summary&gt;</w:t>
      </w:r>
    </w:p>
    <w:p w:rsidR="0066707F" w:rsidRDefault="0066707F" w:rsidP="0066707F">
      <w:r>
        <w:t xml:space="preserve">        ''' &lt;param name="text"&gt;&lt;/param&gt;</w:t>
      </w:r>
    </w:p>
    <w:p w:rsidR="0066707F" w:rsidRDefault="0066707F" w:rsidP="0066707F">
      <w:r>
        <w:t xml:space="preserve">        ''' &lt;remarks&gt;&lt;/remarks&gt;</w:t>
      </w:r>
    </w:p>
    <w:p w:rsidR="0066707F" w:rsidRDefault="0066707F" w:rsidP="0066707F">
      <w:r>
        <w:t xml:space="preserve">        Public Sub Process(text As String)</w:t>
      </w:r>
    </w:p>
    <w:p w:rsidR="0066707F" w:rsidRDefault="0066707F" w:rsidP="0066707F">
      <w:r>
        <w:t xml:space="preserve">            SubjectText = text</w:t>
      </w:r>
    </w:p>
    <w:p w:rsidR="0066707F" w:rsidRDefault="0066707F" w:rsidP="0066707F"/>
    <w:p w:rsidR="0066707F" w:rsidRDefault="0066707F" w:rsidP="0066707F">
      <w:r>
        <w:t xml:space="preserve">            SubjectID = 0</w:t>
      </w:r>
    </w:p>
    <w:p w:rsidR="0066707F" w:rsidRDefault="0066707F" w:rsidP="0066707F">
      <w:r>
        <w:t xml:space="preserve">            IsNewSubject = False</w:t>
      </w:r>
    </w:p>
    <w:p w:rsidR="0066707F" w:rsidRDefault="0066707F" w:rsidP="0066707F">
      <w:r>
        <w:t xml:space="preserve">            InvalidMessage = String.Empty</w:t>
      </w:r>
    </w:p>
    <w:p w:rsidR="0066707F" w:rsidRDefault="0066707F" w:rsidP="0066707F">
      <w:r>
        <w:t xml:space="preserve">            CanProceed = False</w:t>
      </w:r>
    </w:p>
    <w:p w:rsidR="0066707F" w:rsidRDefault="0066707F" w:rsidP="0066707F"/>
    <w:p w:rsidR="0066707F" w:rsidRDefault="0066707F" w:rsidP="0066707F">
      <w:r>
        <w:t xml:space="preserve">            SetSubjectAndMessageFlags()</w:t>
      </w:r>
    </w:p>
    <w:p w:rsidR="0066707F" w:rsidRDefault="0066707F" w:rsidP="0066707F">
      <w:r>
        <w:t xml:space="preserve">            SetSubjectID()</w:t>
      </w:r>
    </w:p>
    <w:p w:rsidR="0066707F" w:rsidRDefault="0066707F" w:rsidP="0066707F">
      <w:r>
        <w:t xml:space="preserve">        End Sub</w:t>
      </w:r>
    </w:p>
    <w:p w:rsidR="0066707F" w:rsidRDefault="0066707F" w:rsidP="0066707F"/>
    <w:p w:rsidR="0066707F" w:rsidRDefault="0066707F" w:rsidP="0066707F">
      <w:r>
        <w:t xml:space="preserve">        ''' &lt;summary&gt;</w:t>
      </w:r>
    </w:p>
    <w:p w:rsidR="0066707F" w:rsidRDefault="0066707F" w:rsidP="0066707F">
      <w:r>
        <w:t xml:space="preserve">        ''' Sets the falgs.</w:t>
      </w:r>
    </w:p>
    <w:p w:rsidR="0066707F" w:rsidRDefault="0066707F" w:rsidP="0066707F">
      <w:r>
        <w:t xml:space="preserve">        ''' &lt;/summary&gt;</w:t>
      </w:r>
    </w:p>
    <w:p w:rsidR="0066707F" w:rsidRDefault="0066707F" w:rsidP="0066707F">
      <w:r>
        <w:t xml:space="preserve">        ''' &lt;remarks&gt;&lt;/remarks&gt;</w:t>
      </w:r>
    </w:p>
    <w:p w:rsidR="0066707F" w:rsidRDefault="0066707F" w:rsidP="0066707F">
      <w:r>
        <w:t xml:space="preserve">        Private Sub SetSubjectAndMessageFlags()</w:t>
      </w:r>
    </w:p>
    <w:p w:rsidR="0066707F" w:rsidRDefault="0066707F" w:rsidP="0066707F">
      <w:r>
        <w:t xml:space="preserve">            CanProceed = Helpers.Helpers.IsTextNotNull(SubjectText)</w:t>
      </w:r>
    </w:p>
    <w:p w:rsidR="0066707F" w:rsidRDefault="0066707F" w:rsidP="0066707F">
      <w:r>
        <w:t xml:space="preserve">            InvalidMessage = If(CanProceed, String.Empty, CommonConstants.NotAValidInput)</w:t>
      </w:r>
    </w:p>
    <w:p w:rsidR="0066707F" w:rsidRDefault="0066707F" w:rsidP="0066707F">
      <w:r>
        <w:t xml:space="preserve">        End Sub</w:t>
      </w:r>
    </w:p>
    <w:p w:rsidR="0066707F" w:rsidRDefault="0066707F" w:rsidP="0066707F"/>
    <w:p w:rsidR="0066707F" w:rsidRDefault="0066707F" w:rsidP="0066707F">
      <w:r>
        <w:t xml:space="preserve">        ''' &lt;summary&gt;</w:t>
      </w:r>
    </w:p>
    <w:p w:rsidR="0066707F" w:rsidRDefault="0066707F" w:rsidP="0066707F">
      <w:r>
        <w:t xml:space="preserve">        ''' Sets the subject id from the details in the database.</w:t>
      </w:r>
    </w:p>
    <w:p w:rsidR="0066707F" w:rsidRDefault="0066707F" w:rsidP="0066707F">
      <w:r>
        <w:t xml:space="preserve">        ''' &lt;/summary&gt;</w:t>
      </w:r>
    </w:p>
    <w:p w:rsidR="0066707F" w:rsidRDefault="0066707F" w:rsidP="0066707F">
      <w:r>
        <w:t xml:space="preserve">        ''' &lt;remarks&gt;&lt;/remarks&gt;</w:t>
      </w:r>
    </w:p>
    <w:p w:rsidR="0066707F" w:rsidRDefault="0066707F" w:rsidP="0066707F">
      <w:r>
        <w:lastRenderedPageBreak/>
        <w:t xml:space="preserve">        Private Sub SetSubjectID()</w:t>
      </w:r>
    </w:p>
    <w:p w:rsidR="0066707F" w:rsidRDefault="0066707F" w:rsidP="0066707F">
      <w:r>
        <w:t xml:space="preserve">            SubjectID = (From subject In SubjectList</w:t>
      </w:r>
    </w:p>
    <w:p w:rsidR="0066707F" w:rsidRDefault="0066707F" w:rsidP="0066707F">
      <w:r>
        <w:t xml:space="preserve">                Where subject.SubjectDetail.ToLower().Equals(SubjectText.ToLower())</w:t>
      </w:r>
    </w:p>
    <w:p w:rsidR="0066707F" w:rsidRDefault="0066707F" w:rsidP="0066707F">
      <w:r>
        <w:t xml:space="preserve">                Select subject.ID).FirstOrDefault()</w:t>
      </w:r>
    </w:p>
    <w:p w:rsidR="0066707F" w:rsidRDefault="0066707F" w:rsidP="0066707F"/>
    <w:p w:rsidR="0066707F" w:rsidRDefault="0066707F" w:rsidP="0066707F">
      <w:r>
        <w:t xml:space="preserve">            If (SubjectID = 0) Then</w:t>
      </w:r>
    </w:p>
    <w:p w:rsidR="0066707F" w:rsidRDefault="0066707F" w:rsidP="0066707F">
      <w:r>
        <w:t xml:space="preserve">                IsNewSubject = True</w:t>
      </w:r>
    </w:p>
    <w:p w:rsidR="0066707F" w:rsidRDefault="0066707F" w:rsidP="0066707F">
      <w:r>
        <w:t xml:space="preserve">            End If</w:t>
      </w:r>
    </w:p>
    <w:p w:rsidR="0066707F" w:rsidRDefault="0066707F" w:rsidP="0066707F">
      <w:r>
        <w:t xml:space="preserve">        End Sub</w:t>
      </w:r>
    </w:p>
    <w:p w:rsidR="0066707F" w:rsidRDefault="0066707F" w:rsidP="0066707F">
      <w:r>
        <w:t xml:space="preserve">    End Class</w:t>
      </w:r>
    </w:p>
    <w:p w:rsidR="0066707F" w:rsidRDefault="0066707F" w:rsidP="0066707F">
      <w:r>
        <w:t>End Namespace</w:t>
      </w:r>
    </w:p>
    <w:p w:rsidR="0066707F" w:rsidRDefault="0066707F" w:rsidP="0066707F"/>
    <w:p w:rsidR="0066707F" w:rsidRDefault="00595BCD" w:rsidP="00595BCD">
      <w:pPr>
        <w:pStyle w:val="Heading4"/>
      </w:pPr>
      <w:r>
        <w:t>Training</w:t>
      </w:r>
    </w:p>
    <w:p w:rsidR="00595BCD" w:rsidRDefault="00595BCD" w:rsidP="00595BCD"/>
    <w:p w:rsidR="00595BCD" w:rsidRDefault="00595BCD" w:rsidP="00595BCD">
      <w:pPr>
        <w:pStyle w:val="Heading5"/>
      </w:pPr>
      <w:r>
        <w:t>DemonstrationTraining.vb</w:t>
      </w:r>
    </w:p>
    <w:p w:rsidR="00595BCD" w:rsidRDefault="00595BCD" w:rsidP="00595BCD"/>
    <w:p w:rsidR="00595BCD" w:rsidRDefault="00595BCD" w:rsidP="00595BCD">
      <w:r>
        <w:t>Imports ExampleProg.Interfaces</w:t>
      </w:r>
    </w:p>
    <w:p w:rsidR="00595BCD" w:rsidRDefault="00595BCD" w:rsidP="00595BCD"/>
    <w:p w:rsidR="00595BCD" w:rsidRDefault="00595BCD" w:rsidP="00595BCD">
      <w:r>
        <w:t>Namespace InputClasses.Training</w:t>
      </w:r>
    </w:p>
    <w:p w:rsidR="00595BCD" w:rsidRDefault="00595BCD" w:rsidP="00595BCD">
      <w:r>
        <w:t xml:space="preserve">    ''' &lt;summary&gt;</w:t>
      </w:r>
    </w:p>
    <w:p w:rsidR="00595BCD" w:rsidRDefault="00595BCD" w:rsidP="00595BCD">
      <w:r>
        <w:t xml:space="preserve">    ''' The Demonstration stage of the training section.</w:t>
      </w:r>
    </w:p>
    <w:p w:rsidR="00595BCD" w:rsidRDefault="00595BCD" w:rsidP="00595BCD">
      <w:r>
        <w:t xml:space="preserve">    ''' &lt;/summary&gt;</w:t>
      </w:r>
    </w:p>
    <w:p w:rsidR="00595BCD" w:rsidRDefault="00595BCD" w:rsidP="00595BCD">
      <w:r>
        <w:t xml:space="preserve">    ''' &lt;remarks&gt;Needs to keep track of the question ID and pass it up for the next stage.&lt;/remarks&gt;</w:t>
      </w:r>
    </w:p>
    <w:p w:rsidR="00595BCD" w:rsidRDefault="00595BCD" w:rsidP="00595BCD">
      <w:r>
        <w:t xml:space="preserve">    Public Class DemonstrationTraining</w:t>
      </w:r>
    </w:p>
    <w:p w:rsidR="00595BCD" w:rsidRDefault="00595BCD" w:rsidP="00595BCD">
      <w:r>
        <w:t xml:space="preserve">        Private Property DBConnection As IDbConnector</w:t>
      </w:r>
    </w:p>
    <w:p w:rsidR="00595BCD" w:rsidRDefault="00595BCD" w:rsidP="00595BCD">
      <w:r>
        <w:t xml:space="preserve">        Private _subjectID As Integer</w:t>
      </w:r>
    </w:p>
    <w:p w:rsidR="00595BCD" w:rsidRDefault="00595BCD" w:rsidP="00595BCD">
      <w:r>
        <w:t xml:space="preserve">        Private _curriculumID As Integer</w:t>
      </w:r>
    </w:p>
    <w:p w:rsidR="00595BCD" w:rsidRDefault="00595BCD" w:rsidP="00595BCD">
      <w:r>
        <w:t xml:space="preserve">        Private _keyStageID As Integer</w:t>
      </w:r>
    </w:p>
    <w:p w:rsidR="00595BCD" w:rsidRDefault="00595BCD" w:rsidP="00595BCD">
      <w:r>
        <w:t xml:space="preserve">        Private _explanationID As Integer</w:t>
      </w:r>
    </w:p>
    <w:p w:rsidR="00595BCD" w:rsidRDefault="00595BCD" w:rsidP="00595BCD"/>
    <w:p w:rsidR="00595BCD" w:rsidRDefault="00595BCD" w:rsidP="00595BCD">
      <w:r>
        <w:t xml:space="preserve">        Property QuestionID As Integer</w:t>
      </w:r>
    </w:p>
    <w:p w:rsidR="00595BCD" w:rsidRDefault="00595BCD" w:rsidP="00595BCD">
      <w:r>
        <w:t xml:space="preserve">        Private _questionsList As IEnumerable(Of Integer)</w:t>
      </w:r>
    </w:p>
    <w:p w:rsidR="00595BCD" w:rsidRDefault="00595BCD" w:rsidP="00595BCD"/>
    <w:p w:rsidR="00595BCD" w:rsidRDefault="00595BCD" w:rsidP="00595BCD">
      <w:r>
        <w:t xml:space="preserve">        Private _demonstrationList As IEnumerable(Of String)</w:t>
      </w:r>
    </w:p>
    <w:p w:rsidR="00595BCD" w:rsidRDefault="00595BCD" w:rsidP="00595BCD">
      <w:r>
        <w:t xml:space="preserve">        Property DemonstrationStep As Integer</w:t>
      </w:r>
    </w:p>
    <w:p w:rsidR="00595BCD" w:rsidRDefault="00595BCD" w:rsidP="00595BCD">
      <w:r>
        <w:t xml:space="preserve">        Property DemonstrationStepDetails As String</w:t>
      </w:r>
    </w:p>
    <w:p w:rsidR="00595BCD" w:rsidRDefault="00595BCD" w:rsidP="00595BCD">
      <w:r>
        <w:t xml:space="preserve">        Property CountOfDemonstrationSteps As Integer</w:t>
      </w:r>
    </w:p>
    <w:p w:rsidR="00595BCD" w:rsidRDefault="00595BCD" w:rsidP="00595BCD"/>
    <w:p w:rsidR="00595BCD" w:rsidRDefault="00595BCD" w:rsidP="00595BCD">
      <w:r>
        <w:t xml:space="preserve">        Property HasDemoStepsBeenSetUp As Boolean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The constructor.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&lt;param name="dbConnector"&gt;The database connection.&lt;/param&gt;</w:t>
      </w:r>
    </w:p>
    <w:p w:rsidR="00595BCD" w:rsidRDefault="00595BCD" w:rsidP="00595BCD">
      <w:r>
        <w:t xml:space="preserve">        ''' &lt;remarks&gt;Sets the variables.&lt;/remarks&gt;</w:t>
      </w:r>
    </w:p>
    <w:p w:rsidR="00595BCD" w:rsidRDefault="00595BCD" w:rsidP="00595BCD">
      <w:r>
        <w:t xml:space="preserve">        Public Sub New(dbConnector As IDbConnector)</w:t>
      </w:r>
    </w:p>
    <w:p w:rsidR="00595BCD" w:rsidRDefault="00595BCD" w:rsidP="00595BCD">
      <w:r>
        <w:t xml:space="preserve">            DBConnection = dbConnector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Initialises the variables.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&lt;param name="subjectId"&gt;&lt;/param&gt;</w:t>
      </w:r>
    </w:p>
    <w:p w:rsidR="00595BCD" w:rsidRDefault="00595BCD" w:rsidP="00595BCD">
      <w:r>
        <w:t xml:space="preserve">        ''' &lt;param name="curriculumId"&gt;&lt;/param&gt;</w:t>
      </w:r>
    </w:p>
    <w:p w:rsidR="00595BCD" w:rsidRDefault="00595BCD" w:rsidP="00595BCD">
      <w:r>
        <w:t xml:space="preserve">        ''' &lt;param name="keyStageId"&gt;&lt;/param&gt;</w:t>
      </w:r>
    </w:p>
    <w:p w:rsidR="00595BCD" w:rsidRDefault="00595BCD" w:rsidP="00595BCD">
      <w:r>
        <w:t xml:space="preserve">        ''' &lt;param name="explanationId"&gt;&lt;/param&gt;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Sub Initialise(subjectId As Integer, curriculumId As Integer, keyStageId As Integer, explanationId As Integer)</w:t>
      </w:r>
    </w:p>
    <w:p w:rsidR="00595BCD" w:rsidRDefault="00595BCD" w:rsidP="00595BCD">
      <w:r>
        <w:t xml:space="preserve">            _subjectID = subjectId</w:t>
      </w:r>
    </w:p>
    <w:p w:rsidR="00595BCD" w:rsidRDefault="00595BCD" w:rsidP="00595BCD">
      <w:r>
        <w:t xml:space="preserve">            _curriculumID = curriculumId</w:t>
      </w:r>
    </w:p>
    <w:p w:rsidR="00595BCD" w:rsidRDefault="00595BCD" w:rsidP="00595BCD">
      <w:r>
        <w:t xml:space="preserve">            _keyStageID = keyStageId</w:t>
      </w:r>
    </w:p>
    <w:p w:rsidR="00595BCD" w:rsidRDefault="00595BCD" w:rsidP="00595BCD">
      <w:r>
        <w:t xml:space="preserve">            _explanationID = explanationId</w:t>
      </w:r>
    </w:p>
    <w:p w:rsidR="00595BCD" w:rsidRDefault="00595BCD" w:rsidP="00595BCD"/>
    <w:p w:rsidR="00595BCD" w:rsidRDefault="00595BCD" w:rsidP="00595BCD">
      <w:r>
        <w:t xml:space="preserve">            HasDemoStepsBeenSetUp = False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Set the random question id that will be used for the rest of the steps.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&lt;remarks&gt;Finds the question id for the demo we are going to use.&lt;/remarks&gt;</w:t>
      </w:r>
    </w:p>
    <w:p w:rsidR="00595BCD" w:rsidRDefault="00595BCD" w:rsidP="00595BCD">
      <w:r>
        <w:t xml:space="preserve">        Public Sub SetRandomQuestionID()</w:t>
      </w:r>
    </w:p>
    <w:p w:rsidR="00595BCD" w:rsidRDefault="00595BCD" w:rsidP="00595BCD">
      <w:r>
        <w:t xml:space="preserve">            ' First we need to get a list of question ID's based on the other variables.</w:t>
      </w:r>
    </w:p>
    <w:p w:rsidR="00595BCD" w:rsidRDefault="00595BCD" w:rsidP="00595BCD">
      <w:r>
        <w:t xml:space="preserve">            _questionsList = DBConnection.GetListOfQuestionIdsForTraining(_subjectID, _curriculumID, _keyStageID, _explanationID)</w:t>
      </w:r>
    </w:p>
    <w:p w:rsidR="00595BCD" w:rsidRDefault="00595BCD" w:rsidP="00595BCD"/>
    <w:p w:rsidR="00595BCD" w:rsidRDefault="00595BCD" w:rsidP="00595BCD">
      <w:r>
        <w:t xml:space="preserve">            ' Then we need to randomise the list and select only 1.</w:t>
      </w:r>
    </w:p>
    <w:p w:rsidR="00595BCD" w:rsidRDefault="00595BCD" w:rsidP="00595BCD">
      <w:r>
        <w:t xml:space="preserve">            Dim randomiser As New Random()</w:t>
      </w:r>
    </w:p>
    <w:p w:rsidR="00595BCD" w:rsidRDefault="00595BCD" w:rsidP="00595BCD">
      <w:r>
        <w:t xml:space="preserve">            Dim randomId = randomiser.Next(0, _questionsList.Count())</w:t>
      </w:r>
    </w:p>
    <w:p w:rsidR="00595BCD" w:rsidRDefault="00595BCD" w:rsidP="00595BCD"/>
    <w:p w:rsidR="00595BCD" w:rsidRDefault="00595BCD" w:rsidP="00595BCD">
      <w:r>
        <w:t xml:space="preserve">            ' We then set that to the QuestionID.</w:t>
      </w:r>
    </w:p>
    <w:p w:rsidR="00595BCD" w:rsidRDefault="00595BCD" w:rsidP="00595BCD">
      <w:r>
        <w:t xml:space="preserve">            QuestionID = _questionsList.ElementAt(randomId)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Sets up the demonstration list, steps and details ready for training.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Sub SetUpDemoSteps()</w:t>
      </w:r>
    </w:p>
    <w:p w:rsidR="00595BCD" w:rsidRDefault="00595BCD" w:rsidP="00595BCD">
      <w:r>
        <w:t xml:space="preserve">            ' Check that QuestionID has been set.</w:t>
      </w:r>
    </w:p>
    <w:p w:rsidR="00595BCD" w:rsidRDefault="00595BCD" w:rsidP="00595BCD">
      <w:r>
        <w:t xml:space="preserve">            If (QuestionID &gt; 0) Then</w:t>
      </w:r>
    </w:p>
    <w:p w:rsidR="00595BCD" w:rsidRDefault="00595BCD" w:rsidP="00595BCD">
      <w:r>
        <w:t xml:space="preserve">                _demonstrationList = DBConnection.GetListOfDemoStepDetails(QuestionID)</w:t>
      </w:r>
    </w:p>
    <w:p w:rsidR="00595BCD" w:rsidRDefault="00595BCD" w:rsidP="00595BCD">
      <w:r>
        <w:t xml:space="preserve">                If (_demonstrationList.Any()) Then</w:t>
      </w:r>
    </w:p>
    <w:p w:rsidR="00595BCD" w:rsidRDefault="00595BCD" w:rsidP="00595BCD">
      <w:r>
        <w:t xml:space="preserve">                    CountOfDemonstrationSteps = _demonstrationList.Count()</w:t>
      </w:r>
    </w:p>
    <w:p w:rsidR="00595BCD" w:rsidRDefault="00595BCD" w:rsidP="00595BCD">
      <w:r>
        <w:t xml:space="preserve">                    DemonstrationStep = 0</w:t>
      </w:r>
    </w:p>
    <w:p w:rsidR="00595BCD" w:rsidRDefault="00595BCD" w:rsidP="00595BCD">
      <w:r>
        <w:lastRenderedPageBreak/>
        <w:t xml:space="preserve">                    DemonstrationStepDetails = _demonstrationList.ElementAt(DemonstrationStep)</w:t>
      </w:r>
    </w:p>
    <w:p w:rsidR="00595BCD" w:rsidRDefault="00595BCD" w:rsidP="00595BCD">
      <w:r>
        <w:t xml:space="preserve">                    HasDemoStepsBeenSetUp = True</w:t>
      </w:r>
    </w:p>
    <w:p w:rsidR="00595BCD" w:rsidRDefault="00595BCD" w:rsidP="00595BCD">
      <w:r>
        <w:t xml:space="preserve">                End If</w:t>
      </w:r>
    </w:p>
    <w:p w:rsidR="00595BCD" w:rsidRDefault="00595BCD" w:rsidP="00595BCD">
      <w:r>
        <w:t xml:space="preserve">            Else</w:t>
      </w:r>
    </w:p>
    <w:p w:rsidR="00595BCD" w:rsidRDefault="00595BCD" w:rsidP="00595BCD">
      <w:r>
        <w:t xml:space="preserve">                HasDemoStepsBeenSetUp = False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Updating the step details for the next one in the list.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Sub NextStep()</w:t>
      </w:r>
    </w:p>
    <w:p w:rsidR="00595BCD" w:rsidRDefault="00595BCD" w:rsidP="00595BCD">
      <w:r>
        <w:t xml:space="preserve">            If (DemonstrationStep &lt; (CountOfDemonstrationSteps - 1)) Then</w:t>
      </w:r>
    </w:p>
    <w:p w:rsidR="00595BCD" w:rsidRDefault="00595BCD" w:rsidP="00595BCD">
      <w:r>
        <w:t xml:space="preserve">                DemonstrationStep = DemonstrationStep + 1</w:t>
      </w:r>
    </w:p>
    <w:p w:rsidR="00595BCD" w:rsidRDefault="00595BCD" w:rsidP="00595BCD">
      <w:r>
        <w:t xml:space="preserve">                DemonstrationStepDetails = _demonstrationList.ElementAt(DemonstrationStep)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Updating the step details for the previous one in the list.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Sub PreviousStep()</w:t>
      </w:r>
    </w:p>
    <w:p w:rsidR="00595BCD" w:rsidRDefault="00595BCD" w:rsidP="00595BCD">
      <w:r>
        <w:t xml:space="preserve">            If (DemonstrationStep &gt; 0) Then</w:t>
      </w:r>
    </w:p>
    <w:p w:rsidR="00595BCD" w:rsidRDefault="00595BCD" w:rsidP="00595BCD">
      <w:r>
        <w:t xml:space="preserve">                DemonstrationStep = DemonstrationStep - 1</w:t>
      </w:r>
    </w:p>
    <w:p w:rsidR="00595BCD" w:rsidRDefault="00595BCD" w:rsidP="00595BCD">
      <w:r>
        <w:t xml:space="preserve">                DemonstrationStepDetails = _demonstrationList.ElementAt(DemonstrationStep)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Checking to see if we have viewed all of the demo steps.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&lt;returns&gt;True or False.&lt;/returns&gt;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Function CanProceed() As Boolean</w:t>
      </w:r>
    </w:p>
    <w:p w:rsidR="00595BCD" w:rsidRDefault="00595BCD" w:rsidP="00595BCD">
      <w:r>
        <w:t xml:space="preserve">            Dim result As Boolean</w:t>
      </w:r>
    </w:p>
    <w:p w:rsidR="00595BCD" w:rsidRDefault="00595BCD" w:rsidP="00595BCD">
      <w:r>
        <w:t xml:space="preserve">            If (DemonstrationStep = (CountOfDemonstrationSteps - 1)) Then</w:t>
      </w:r>
    </w:p>
    <w:p w:rsidR="00595BCD" w:rsidRDefault="00595BCD" w:rsidP="00595BCD">
      <w:r>
        <w:t xml:space="preserve">                result = True</w:t>
      </w:r>
    </w:p>
    <w:p w:rsidR="00595BCD" w:rsidRDefault="00595BCD" w:rsidP="00595BCD">
      <w:r>
        <w:t xml:space="preserve">            Else</w:t>
      </w:r>
    </w:p>
    <w:p w:rsidR="00595BCD" w:rsidRDefault="00595BCD" w:rsidP="00595BCD">
      <w:r>
        <w:t xml:space="preserve">                result = False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    Return result</w:t>
      </w:r>
    </w:p>
    <w:p w:rsidR="00595BCD" w:rsidRDefault="00595BCD" w:rsidP="00595BCD">
      <w:r>
        <w:t xml:space="preserve">        End Function</w:t>
      </w:r>
    </w:p>
    <w:p w:rsidR="00595BCD" w:rsidRDefault="00595BCD" w:rsidP="00595BCD"/>
    <w:p w:rsidR="00595BCD" w:rsidRDefault="00595BCD" w:rsidP="00595BCD">
      <w:r>
        <w:t xml:space="preserve">    End Class</w:t>
      </w:r>
    </w:p>
    <w:p w:rsidR="00595BCD" w:rsidRDefault="00595BCD" w:rsidP="00595BCD">
      <w:r>
        <w:t>End Namespace</w:t>
      </w:r>
    </w:p>
    <w:p w:rsidR="00595BCD" w:rsidRDefault="00595BCD" w:rsidP="00595BCD"/>
    <w:p w:rsidR="00595BCD" w:rsidRDefault="00595BCD" w:rsidP="00595BCD">
      <w:pPr>
        <w:pStyle w:val="Heading5"/>
      </w:pPr>
      <w:r>
        <w:lastRenderedPageBreak/>
        <w:t>ExplanationTraining.vb</w:t>
      </w:r>
    </w:p>
    <w:p w:rsidR="00595BCD" w:rsidRDefault="00595BCD" w:rsidP="00595BCD"/>
    <w:p w:rsidR="00595BCD" w:rsidRDefault="00595BCD" w:rsidP="00595BCD">
      <w:r>
        <w:t>Imports ExampleProg.Constants</w:t>
      </w:r>
    </w:p>
    <w:p w:rsidR="00595BCD" w:rsidRDefault="00595BCD" w:rsidP="00595BCD">
      <w:r>
        <w:t>Imports ExampleProg.Interfaces</w:t>
      </w:r>
    </w:p>
    <w:p w:rsidR="00595BCD" w:rsidRDefault="00595BCD" w:rsidP="00595BCD"/>
    <w:p w:rsidR="00595BCD" w:rsidRDefault="00595BCD" w:rsidP="00595BCD">
      <w:r>
        <w:t>Namespace InputClasses.Training</w:t>
      </w:r>
    </w:p>
    <w:p w:rsidR="00595BCD" w:rsidRDefault="00595BCD" w:rsidP="00595BCD"/>
    <w:p w:rsidR="00595BCD" w:rsidRDefault="00595BCD" w:rsidP="00595BCD">
      <w:r>
        <w:t xml:space="preserve">    ''' &lt;summary&gt;</w:t>
      </w:r>
    </w:p>
    <w:p w:rsidR="00595BCD" w:rsidRDefault="00595BCD" w:rsidP="00595BCD">
      <w:r>
        <w:t xml:space="preserve">    ''' Gets the explanation details for the training.</w:t>
      </w:r>
    </w:p>
    <w:p w:rsidR="00595BCD" w:rsidRDefault="00595BCD" w:rsidP="00595BCD">
      <w:r>
        <w:t xml:space="preserve">    ''' &lt;/summary&gt;</w:t>
      </w:r>
    </w:p>
    <w:p w:rsidR="00595BCD" w:rsidRDefault="00595BCD" w:rsidP="00595BCD">
      <w:r>
        <w:t xml:space="preserve">    ''' &lt;remarks&gt;A simple class.&lt;/remarks&gt;</w:t>
      </w:r>
    </w:p>
    <w:p w:rsidR="00595BCD" w:rsidRDefault="00595BCD" w:rsidP="00595BCD">
      <w:r>
        <w:t xml:space="preserve">    Public Class ExplanationTraining</w:t>
      </w:r>
    </w:p>
    <w:p w:rsidR="00595BCD" w:rsidRDefault="00595BCD" w:rsidP="00595BCD">
      <w:r>
        <w:t xml:space="preserve">        Property ExplanationTitle As String</w:t>
      </w:r>
    </w:p>
    <w:p w:rsidR="00595BCD" w:rsidRDefault="00595BCD" w:rsidP="00595BCD">
      <w:r>
        <w:t xml:space="preserve">        Property ExplanationDetails As String</w:t>
      </w:r>
    </w:p>
    <w:p w:rsidR="00595BCD" w:rsidRDefault="00595BCD" w:rsidP="00595BCD"/>
    <w:p w:rsidR="00595BCD" w:rsidRDefault="00595BCD" w:rsidP="00595BCD">
      <w:r>
        <w:t xml:space="preserve">        Private Property DBConnection As IDbConnector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Basic constructor for the training explanation class.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&lt;param name="explanationID"&gt;The id of the explanation to be displayed.&lt;/param&gt;</w:t>
      </w:r>
    </w:p>
    <w:p w:rsidR="00595BCD" w:rsidRDefault="00595BCD" w:rsidP="00595BCD">
      <w:r>
        <w:t xml:space="preserve">        ''' &lt;param name="dbConnector"&gt;The database connection.&lt;/param&gt;</w:t>
      </w:r>
    </w:p>
    <w:p w:rsidR="00595BCD" w:rsidRDefault="00595BCD" w:rsidP="00595BCD">
      <w:r>
        <w:t xml:space="preserve">        ''' &lt;remarks&gt;Sets the title and details based on the explanation id.&lt;/remarks&gt;</w:t>
      </w:r>
    </w:p>
    <w:p w:rsidR="00595BCD" w:rsidRDefault="00595BCD" w:rsidP="00595BCD">
      <w:r>
        <w:t xml:space="preserve">        Public Sub New(explanationID As Integer, dbConnector As IDbConnector)</w:t>
      </w:r>
    </w:p>
    <w:p w:rsidR="00595BCD" w:rsidRDefault="00595BCD" w:rsidP="00595BCD">
      <w:r>
        <w:t xml:space="preserve">            DBConnection = dbConnector</w:t>
      </w:r>
    </w:p>
    <w:p w:rsidR="00595BCD" w:rsidRDefault="00595BCD" w:rsidP="00595BCD"/>
    <w:p w:rsidR="00595BCD" w:rsidRDefault="00595BCD" w:rsidP="00595BCD">
      <w:r>
        <w:t xml:space="preserve">            If (explanationID &gt; 0) Then</w:t>
      </w:r>
    </w:p>
    <w:p w:rsidR="00595BCD" w:rsidRDefault="00595BCD" w:rsidP="00595BCD">
      <w:r>
        <w:t xml:space="preserve">                SetExplanationDetailsFromId(explanationID)</w:t>
      </w:r>
    </w:p>
    <w:p w:rsidR="00595BCD" w:rsidRDefault="00595BCD" w:rsidP="00595BCD">
      <w:r>
        <w:t xml:space="preserve">            Else</w:t>
      </w:r>
    </w:p>
    <w:p w:rsidR="00595BCD" w:rsidRDefault="00595BCD" w:rsidP="00595BCD">
      <w:r>
        <w:t xml:space="preserve">                ExplanationTitle = CommonConstants.TrainingExplanationIdNotSuppliedError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Gets the details from the database and sets the properties.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&lt;param name="explanationID"&gt;The id of the explanation to be displayed.&lt;/param&gt;</w:t>
      </w:r>
    </w:p>
    <w:p w:rsidR="00595BCD" w:rsidRDefault="00595BCD" w:rsidP="00595BCD">
      <w:r>
        <w:t xml:space="preserve">        ''' &lt;remarks&gt;Sets the details of the explanation.&lt;/remarks&gt;</w:t>
      </w:r>
    </w:p>
    <w:p w:rsidR="00595BCD" w:rsidRDefault="00595BCD" w:rsidP="00595BCD">
      <w:r>
        <w:t xml:space="preserve">        Private Sub SetExplanationDetailsFromId(explanationID As Integer)</w:t>
      </w:r>
    </w:p>
    <w:p w:rsidR="00595BCD" w:rsidRDefault="00595BCD" w:rsidP="00595BCD">
      <w:r>
        <w:t xml:space="preserve">            Dim explanationDetailsType = DBConnection.GetExplanationDetailsForTraining(explanationID)</w:t>
      </w:r>
    </w:p>
    <w:p w:rsidR="00595BCD" w:rsidRDefault="00595BCD" w:rsidP="00595BCD">
      <w:r>
        <w:t xml:space="preserve">            ExplanationTitle = explanationDetailsType.Title</w:t>
      </w:r>
    </w:p>
    <w:p w:rsidR="00595BCD" w:rsidRDefault="00595BCD" w:rsidP="00595BCD">
      <w:r>
        <w:t xml:space="preserve">            ExplanationDetails = explanationDetailsType.DescriptionOfExplanation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End Class</w:t>
      </w:r>
    </w:p>
    <w:p w:rsidR="00595BCD" w:rsidRDefault="00595BCD" w:rsidP="00595BCD">
      <w:r>
        <w:t>End Namespace</w:t>
      </w:r>
    </w:p>
    <w:p w:rsidR="00595BCD" w:rsidRDefault="00595BCD" w:rsidP="00595BCD"/>
    <w:p w:rsidR="00595BCD" w:rsidRDefault="00595BCD" w:rsidP="00595BCD">
      <w:pPr>
        <w:pStyle w:val="Heading5"/>
      </w:pPr>
      <w:r>
        <w:t>ImmitationTraining.vb</w:t>
      </w:r>
    </w:p>
    <w:p w:rsidR="00595BCD" w:rsidRDefault="00595BCD" w:rsidP="00595BCD"/>
    <w:p w:rsidR="00595BCD" w:rsidRDefault="00595BCD" w:rsidP="00595BCD">
      <w:r>
        <w:t>Imports ExampleProg.Interfaces</w:t>
      </w:r>
    </w:p>
    <w:p w:rsidR="00595BCD" w:rsidRDefault="00595BCD" w:rsidP="00595BCD">
      <w:r>
        <w:t>Imports ExampleProg.ProcedureReturnTypes</w:t>
      </w:r>
    </w:p>
    <w:p w:rsidR="00595BCD" w:rsidRDefault="00595BCD" w:rsidP="00595BCD">
      <w:r>
        <w:t>Imports System.Text.RegularExpressions</w:t>
      </w:r>
    </w:p>
    <w:p w:rsidR="00595BCD" w:rsidRDefault="00595BCD" w:rsidP="00595BCD"/>
    <w:p w:rsidR="00595BCD" w:rsidRDefault="00595BCD" w:rsidP="00595BCD">
      <w:r>
        <w:t>Namespace InputClasses.Training</w:t>
      </w:r>
    </w:p>
    <w:p w:rsidR="00595BCD" w:rsidRDefault="00595BCD" w:rsidP="00595BCD">
      <w:r>
        <w:t xml:space="preserve">    ''' &lt;summary&gt;</w:t>
      </w:r>
    </w:p>
    <w:p w:rsidR="00595BCD" w:rsidRDefault="00595BCD" w:rsidP="00595BCD">
      <w:r>
        <w:t xml:space="preserve">    ''' The immitation section of training.</w:t>
      </w:r>
    </w:p>
    <w:p w:rsidR="00595BCD" w:rsidRDefault="00595BCD" w:rsidP="00595BCD">
      <w:r>
        <w:t xml:space="preserve">    ''' &lt;/summary&gt;</w:t>
      </w:r>
    </w:p>
    <w:p w:rsidR="00595BCD" w:rsidRDefault="00595BCD" w:rsidP="00595BCD">
      <w:r>
        <w:t xml:space="preserve">    ''' &lt;remarks&gt;&lt;/remarks&gt;</w:t>
      </w:r>
    </w:p>
    <w:p w:rsidR="00595BCD" w:rsidRDefault="00595BCD" w:rsidP="00595BCD">
      <w:r>
        <w:t xml:space="preserve">    Public Class ImmitationTraining</w:t>
      </w:r>
    </w:p>
    <w:p w:rsidR="00595BCD" w:rsidRDefault="00595BCD" w:rsidP="00595BCD">
      <w:r>
        <w:t xml:space="preserve">        Private ReadOnly _dbConnection As IDbConnector</w:t>
      </w:r>
    </w:p>
    <w:p w:rsidR="00595BCD" w:rsidRDefault="00595BCD" w:rsidP="00595BCD"/>
    <w:p w:rsidR="00595BCD" w:rsidRDefault="00595BCD" w:rsidP="00595BCD">
      <w:r>
        <w:t xml:space="preserve">        Private _questionID As Integer</w:t>
      </w:r>
    </w:p>
    <w:p w:rsidR="00595BCD" w:rsidRDefault="00595BCD" w:rsidP="00595BCD"/>
    <w:p w:rsidR="00595BCD" w:rsidRDefault="00595BCD" w:rsidP="00595BCD">
      <w:r>
        <w:t xml:space="preserve">        Property DemonstrationList As IEnumerable(Of ImmitationStageListType)</w:t>
      </w:r>
    </w:p>
    <w:p w:rsidR="00595BCD" w:rsidRDefault="00595BCD" w:rsidP="00595BCD">
      <w:r>
        <w:t xml:space="preserve">        Property DemonstrationStep As Integer</w:t>
      </w:r>
    </w:p>
    <w:p w:rsidR="00595BCD" w:rsidRDefault="00595BCD" w:rsidP="00595BCD">
      <w:r>
        <w:t xml:space="preserve">        Property DemonstrationStepDetails As String</w:t>
      </w:r>
    </w:p>
    <w:p w:rsidR="00595BCD" w:rsidRDefault="00595BCD" w:rsidP="00595BCD">
      <w:r>
        <w:t xml:space="preserve">        Property DemonstrationStepRegEx As String</w:t>
      </w:r>
    </w:p>
    <w:p w:rsidR="00595BCD" w:rsidRDefault="00595BCD" w:rsidP="00595BCD">
      <w:r>
        <w:t xml:space="preserve">        Property DemonstrationStepMark As Integer</w:t>
      </w:r>
    </w:p>
    <w:p w:rsidR="00595BCD" w:rsidRDefault="00595BCD" w:rsidP="00595BCD">
      <w:r>
        <w:t xml:space="preserve">        Property CountOfDemonstrationSteps As Integer</w:t>
      </w:r>
    </w:p>
    <w:p w:rsidR="00595BCD" w:rsidRDefault="00595BCD" w:rsidP="00595BCD">
      <w:r>
        <w:t xml:space="preserve">        Property HasDemoStepsBeenSetUp As Boolean</w:t>
      </w:r>
    </w:p>
    <w:p w:rsidR="00595BCD" w:rsidRDefault="00595BCD" w:rsidP="00595BCD"/>
    <w:p w:rsidR="00595BCD" w:rsidRDefault="00595BCD" w:rsidP="00595BCD">
      <w:r>
        <w:t xml:space="preserve">        Property DemoInput As String</w:t>
      </w:r>
    </w:p>
    <w:p w:rsidR="00595BCD" w:rsidRDefault="00595BCD" w:rsidP="00595BCD">
      <w:r>
        <w:t xml:space="preserve">        Property IsDemoInputCorrect As Boolean</w:t>
      </w:r>
    </w:p>
    <w:p w:rsidR="00595BCD" w:rsidRDefault="00595BCD" w:rsidP="00595BCD"/>
    <w:p w:rsidR="00595BCD" w:rsidRDefault="00595BCD" w:rsidP="00595BCD">
      <w:r>
        <w:t xml:space="preserve">        Property HasImmitationBeenCompleted As Boolean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The basic constructor.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&lt;param name="dbConnection"&gt;The db connection.&lt;/param&gt;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Sub New(dbConnection As IDbConnector)</w:t>
      </w:r>
    </w:p>
    <w:p w:rsidR="00595BCD" w:rsidRDefault="00595BCD" w:rsidP="00595BCD">
      <w:r>
        <w:t xml:space="preserve">            _dbConnection = dbConnection</w:t>
      </w:r>
    </w:p>
    <w:p w:rsidR="00595BCD" w:rsidRDefault="00595BCD" w:rsidP="00595BCD">
      <w:r>
        <w:t xml:space="preserve">            HasImmitationBeenCompleted = False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Gets the demo steps for the immitation stage.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Sub GetDemonstrationList(questionID As Integer)</w:t>
      </w:r>
    </w:p>
    <w:p w:rsidR="00595BCD" w:rsidRDefault="00595BCD" w:rsidP="00595BCD">
      <w:r>
        <w:t xml:space="preserve">            _questionID = questionID</w:t>
      </w:r>
    </w:p>
    <w:p w:rsidR="00595BCD" w:rsidRDefault="00595BCD" w:rsidP="00595BCD">
      <w:r>
        <w:t xml:space="preserve">            If (_questionID &gt; 0) Then</w:t>
      </w:r>
    </w:p>
    <w:p w:rsidR="00595BCD" w:rsidRDefault="00595BCD" w:rsidP="00595BCD">
      <w:r>
        <w:lastRenderedPageBreak/>
        <w:t xml:space="preserve">                _DemonstrationList = _dbConnection.GetImmitationStageSteps(_questionID)</w:t>
      </w:r>
    </w:p>
    <w:p w:rsidR="00595BCD" w:rsidRDefault="00595BCD" w:rsidP="00595BCD">
      <w:r>
        <w:t xml:space="preserve">                HasDemoStepsBeenSetUp = SetImmitationStage()</w:t>
      </w:r>
    </w:p>
    <w:p w:rsidR="00595BCD" w:rsidRDefault="00595BCD" w:rsidP="00595BCD">
      <w:r>
        <w:t xml:space="preserve">            Else</w:t>
      </w:r>
    </w:p>
    <w:p w:rsidR="00595BCD" w:rsidRDefault="00595BCD" w:rsidP="00595BCD">
      <w:r>
        <w:t xml:space="preserve">                HasDemoStepsBeenSetUp = False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Sets the items from the entry in the list.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&lt;returns&gt;If possible, it returns true, else false.&lt;/returns&gt;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Private Function SetImmitationStage() As Boolean</w:t>
      </w:r>
    </w:p>
    <w:p w:rsidR="00595BCD" w:rsidRDefault="00595BCD" w:rsidP="00595BCD">
      <w:r>
        <w:t xml:space="preserve">            Dim result As Boolean</w:t>
      </w:r>
    </w:p>
    <w:p w:rsidR="00595BCD" w:rsidRDefault="00595BCD" w:rsidP="00595BCD">
      <w:r>
        <w:t xml:space="preserve">            If (_demonstrationList.Any()) Then</w:t>
      </w:r>
    </w:p>
    <w:p w:rsidR="00595BCD" w:rsidRDefault="00595BCD" w:rsidP="00595BCD">
      <w:r>
        <w:t xml:space="preserve">                CountOfDemonstrationSteps = _demonstrationList.Count()</w:t>
      </w:r>
    </w:p>
    <w:p w:rsidR="00595BCD" w:rsidRDefault="00595BCD" w:rsidP="00595BCD">
      <w:r>
        <w:t xml:space="preserve">                DemonstrationStep = 0</w:t>
      </w:r>
    </w:p>
    <w:p w:rsidR="00595BCD" w:rsidRDefault="00595BCD" w:rsidP="00595BCD">
      <w:r>
        <w:t xml:space="preserve">                SetImmitationValues(DemonstrationStep)</w:t>
      </w:r>
    </w:p>
    <w:p w:rsidR="00595BCD" w:rsidRDefault="00595BCD" w:rsidP="00595BCD">
      <w:r>
        <w:t xml:space="preserve">                result = True</w:t>
      </w:r>
    </w:p>
    <w:p w:rsidR="00595BCD" w:rsidRDefault="00595BCD" w:rsidP="00595BCD">
      <w:r>
        <w:t xml:space="preserve">            Else</w:t>
      </w:r>
    </w:p>
    <w:p w:rsidR="00595BCD" w:rsidRDefault="00595BCD" w:rsidP="00595BCD">
      <w:r>
        <w:t xml:space="preserve">                result = False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    Return result</w:t>
      </w:r>
    </w:p>
    <w:p w:rsidR="00595BCD" w:rsidRDefault="00595BCD" w:rsidP="00595BCD">
      <w:r>
        <w:t xml:space="preserve">        End Function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Processes the input from the user.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&lt;param name="userInput"&gt;The string input from the user.&lt;/param&gt;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Public Sub ProcessInput(userInput As String)</w:t>
      </w:r>
    </w:p>
    <w:p w:rsidR="00595BCD" w:rsidRDefault="00595BCD" w:rsidP="00595BCD">
      <w:r>
        <w:t xml:space="preserve">            DemoInput = userInput</w:t>
      </w:r>
    </w:p>
    <w:p w:rsidR="00595BCD" w:rsidRDefault="00595BCD" w:rsidP="00595BCD">
      <w:r>
        <w:t xml:space="preserve">            If (HasDemoStepsBeenSetUp) Then</w:t>
      </w:r>
    </w:p>
    <w:p w:rsidR="00595BCD" w:rsidRDefault="00595BCD" w:rsidP="00595BCD">
      <w:r>
        <w:t xml:space="preserve">                IsDemoInputCorrect = Regex.IsMatch(DemoInput, DemonstrationStepRegEx)</w:t>
      </w:r>
    </w:p>
    <w:p w:rsidR="00595BCD" w:rsidRDefault="00595BCD" w:rsidP="00595BCD">
      <w:r>
        <w:t xml:space="preserve">                If (IsDemoInputCorrect) Then</w:t>
      </w:r>
    </w:p>
    <w:p w:rsidR="00595BCD" w:rsidRDefault="00595BCD" w:rsidP="00595BCD">
      <w:r>
        <w:t xml:space="preserve">                    NextStep()</w:t>
      </w:r>
    </w:p>
    <w:p w:rsidR="00595BCD" w:rsidRDefault="00595BCD" w:rsidP="00595BCD">
      <w:r>
        <w:t xml:space="preserve">                End If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Sets up the next step of immitation.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Private Sub NextStep()</w:t>
      </w:r>
    </w:p>
    <w:p w:rsidR="00595BCD" w:rsidRDefault="00595BCD" w:rsidP="00595BCD">
      <w:r>
        <w:t xml:space="preserve">            If (DemonstrationStep &lt; (CountOfDemonstrationSteps - 1)) Then</w:t>
      </w:r>
    </w:p>
    <w:p w:rsidR="00595BCD" w:rsidRDefault="00595BCD" w:rsidP="00595BCD">
      <w:r>
        <w:t xml:space="preserve">                DemonstrationStep = DemonstrationStep + 1</w:t>
      </w:r>
    </w:p>
    <w:p w:rsidR="00595BCD" w:rsidRDefault="00595BCD" w:rsidP="00595BCD">
      <w:r>
        <w:t xml:space="preserve">                SetImmitationValues(DemonstrationStep)</w:t>
      </w:r>
    </w:p>
    <w:p w:rsidR="00595BCD" w:rsidRDefault="00595BCD" w:rsidP="00595BCD">
      <w:r>
        <w:t xml:space="preserve">            Else</w:t>
      </w:r>
    </w:p>
    <w:p w:rsidR="00595BCD" w:rsidRDefault="00595BCD" w:rsidP="00595BCD">
      <w:r>
        <w:lastRenderedPageBreak/>
        <w:t xml:space="preserve">                HasImmitationBeenCompleted = True</w:t>
      </w:r>
    </w:p>
    <w:p w:rsidR="00595BCD" w:rsidRDefault="00595BCD" w:rsidP="00595BCD">
      <w:r>
        <w:t xml:space="preserve">            End If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    ''' &lt;summary&gt;</w:t>
      </w:r>
    </w:p>
    <w:p w:rsidR="00595BCD" w:rsidRDefault="00595BCD" w:rsidP="00595BCD">
      <w:r>
        <w:t xml:space="preserve">        ''' Sets up the items based on the current step.</w:t>
      </w:r>
    </w:p>
    <w:p w:rsidR="00595BCD" w:rsidRDefault="00595BCD" w:rsidP="00595BCD">
      <w:r>
        <w:t xml:space="preserve">        ''' &lt;/summary&gt;</w:t>
      </w:r>
    </w:p>
    <w:p w:rsidR="00595BCD" w:rsidRDefault="00595BCD" w:rsidP="00595BCD">
      <w:r>
        <w:t xml:space="preserve">        ''' &lt;param name="currentStep"&gt;The specific step in the list.&lt;/param&gt;</w:t>
      </w:r>
    </w:p>
    <w:p w:rsidR="00595BCD" w:rsidRDefault="00595BCD" w:rsidP="00595BCD">
      <w:r>
        <w:t xml:space="preserve">        ''' &lt;remarks&gt;&lt;/remarks&gt;</w:t>
      </w:r>
    </w:p>
    <w:p w:rsidR="00595BCD" w:rsidRDefault="00595BCD" w:rsidP="00595BCD">
      <w:r>
        <w:t xml:space="preserve">        Private Sub SetImmitationValues(currentStep As Integer)</w:t>
      </w:r>
    </w:p>
    <w:p w:rsidR="00595BCD" w:rsidRDefault="00595BCD" w:rsidP="00595BCD">
      <w:r>
        <w:t xml:space="preserve">            DemonstrationStepDetails = _demonstrationList.ElementAt(currentStep).DescriptionOfStage</w:t>
      </w:r>
    </w:p>
    <w:p w:rsidR="00595BCD" w:rsidRDefault="00595BCD" w:rsidP="00595BCD">
      <w:r>
        <w:t xml:space="preserve">            DemonstrationStepRegEx = _demonstrationList.ElementAt(currentStep).RegEx</w:t>
      </w:r>
    </w:p>
    <w:p w:rsidR="00595BCD" w:rsidRDefault="00595BCD" w:rsidP="00595BCD">
      <w:r>
        <w:t xml:space="preserve">            DemonstrationStepMark = _demonstrationList.ElementAt(currentStep).StageMark</w:t>
      </w:r>
    </w:p>
    <w:p w:rsidR="00595BCD" w:rsidRDefault="00595BCD" w:rsidP="00595BCD">
      <w:r>
        <w:t xml:space="preserve">        End Sub</w:t>
      </w:r>
    </w:p>
    <w:p w:rsidR="00595BCD" w:rsidRDefault="00595BCD" w:rsidP="00595BCD"/>
    <w:p w:rsidR="00595BCD" w:rsidRDefault="00595BCD" w:rsidP="00595BCD">
      <w:r>
        <w:t xml:space="preserve">    End Class</w:t>
      </w:r>
    </w:p>
    <w:p w:rsidR="00595BCD" w:rsidRDefault="00595BCD" w:rsidP="00595BCD">
      <w:r>
        <w:t>End Namespace</w:t>
      </w:r>
    </w:p>
    <w:p w:rsidR="00595BCD" w:rsidRDefault="00595BCD" w:rsidP="00595BCD"/>
    <w:p w:rsidR="00595BCD" w:rsidRDefault="00595BCD" w:rsidP="00595BCD">
      <w:pPr>
        <w:pStyle w:val="Heading5"/>
      </w:pPr>
      <w:r>
        <w:t>SelectTrainingInput.vb</w:t>
      </w:r>
    </w:p>
    <w:p w:rsidR="00595BCD" w:rsidRDefault="00595BCD" w:rsidP="00595BCD"/>
    <w:p w:rsidR="007827A8" w:rsidRDefault="007827A8" w:rsidP="007827A8">
      <w:r>
        <w:t>Imports ExampleProg.Interfaces</w:t>
      </w:r>
    </w:p>
    <w:p w:rsidR="007827A8" w:rsidRDefault="007827A8" w:rsidP="007827A8">
      <w:r>
        <w:t>Imports ExampleProg.ProcedureReturnTypes</w:t>
      </w:r>
    </w:p>
    <w:p w:rsidR="007827A8" w:rsidRDefault="007827A8" w:rsidP="007827A8"/>
    <w:p w:rsidR="007827A8" w:rsidRDefault="007827A8" w:rsidP="007827A8">
      <w:r>
        <w:t>Namespace InputClasses.Training</w:t>
      </w:r>
    </w:p>
    <w:p w:rsidR="007827A8" w:rsidRDefault="007827A8" w:rsidP="007827A8">
      <w:r>
        <w:t xml:space="preserve">    ''' &lt;summary&gt;</w:t>
      </w:r>
    </w:p>
    <w:p w:rsidR="007827A8" w:rsidRDefault="007827A8" w:rsidP="007827A8">
      <w:r>
        <w:t xml:space="preserve">    ''' Select the training from the list of options.</w:t>
      </w:r>
    </w:p>
    <w:p w:rsidR="007827A8" w:rsidRDefault="007827A8" w:rsidP="007827A8">
      <w:r>
        <w:t xml:space="preserve">    ''' &lt;/summary&gt;</w:t>
      </w:r>
    </w:p>
    <w:p w:rsidR="007827A8" w:rsidRDefault="007827A8" w:rsidP="007827A8">
      <w:r>
        <w:t xml:space="preserve">    ''' &lt;remarks&gt;&lt;/remarks&gt;</w:t>
      </w:r>
    </w:p>
    <w:p w:rsidR="007827A8" w:rsidRDefault="007827A8" w:rsidP="007827A8">
      <w:r>
        <w:t xml:space="preserve">    Public Class SelectTrainingInput</w:t>
      </w:r>
    </w:p>
    <w:p w:rsidR="007827A8" w:rsidRDefault="007827A8" w:rsidP="007827A8">
      <w:r>
        <w:t xml:space="preserve">        Implements ISelectTrainingInput</w:t>
      </w:r>
    </w:p>
    <w:p w:rsidR="007827A8" w:rsidRDefault="007827A8" w:rsidP="007827A8"/>
    <w:p w:rsidR="007827A8" w:rsidRDefault="007827A8" w:rsidP="007827A8">
      <w:r>
        <w:t xml:space="preserve">        Property SubjectList As IEnumerable(Of SubjectListType) Implements ISelectTrainingInput.SubjectList</w:t>
      </w:r>
    </w:p>
    <w:p w:rsidR="007827A8" w:rsidRDefault="007827A8" w:rsidP="007827A8">
      <w:r>
        <w:t xml:space="preserve">        Property CurriculumList As IEnumerable(Of CurriculumListType) Implements ISelectTrainingInput.CurriculumList</w:t>
      </w:r>
    </w:p>
    <w:p w:rsidR="007827A8" w:rsidRDefault="007827A8" w:rsidP="007827A8">
      <w:r>
        <w:t xml:space="preserve">        Property KeyStageList As IEnumerable(Of KeyStageListType) Implements ISelectTrainingInput.KeyStageList</w:t>
      </w:r>
    </w:p>
    <w:p w:rsidR="007827A8" w:rsidRDefault="007827A8" w:rsidP="007827A8">
      <w:r>
        <w:t xml:space="preserve">        Property ExplanationList As IEnumerable(Of ExplanationListType) Implements ISelectTrainingInput.ExplanationList</w:t>
      </w:r>
    </w:p>
    <w:p w:rsidR="007827A8" w:rsidRDefault="007827A8" w:rsidP="007827A8">
      <w:r>
        <w:t xml:space="preserve">        Private Property DBConnection As IDbConnector</w:t>
      </w:r>
    </w:p>
    <w:p w:rsidR="007827A8" w:rsidRDefault="007827A8" w:rsidP="007827A8"/>
    <w:p w:rsidR="007827A8" w:rsidRDefault="007827A8" w:rsidP="007827A8">
      <w:r>
        <w:t xml:space="preserve">        Property SelectedSubjectID As Integer Implements ISelectTrainingInput.SelectedSubjectID</w:t>
      </w:r>
    </w:p>
    <w:p w:rsidR="007827A8" w:rsidRDefault="007827A8" w:rsidP="007827A8">
      <w:r>
        <w:t xml:space="preserve">        Property SelectedCurriculumID As Integer Implements ISelectTrainingInput.SelectedCurriculumID</w:t>
      </w:r>
    </w:p>
    <w:p w:rsidR="007827A8" w:rsidRDefault="007827A8" w:rsidP="007827A8">
      <w:r>
        <w:t xml:space="preserve">        Property SelectedKeyStageID As Integer Implements ISelectTrainingInput.SelectedKeyStageID</w:t>
      </w:r>
    </w:p>
    <w:p w:rsidR="007827A8" w:rsidRDefault="007827A8" w:rsidP="007827A8">
      <w:r>
        <w:lastRenderedPageBreak/>
        <w:t xml:space="preserve">        Property SelectedExplanationID As Integer Implements ISelectTrainingInput.SelectedExplanationID</w:t>
      </w:r>
    </w:p>
    <w:p w:rsidR="007827A8" w:rsidRDefault="007827A8" w:rsidP="007827A8"/>
    <w:p w:rsidR="007827A8" w:rsidRDefault="007827A8" w:rsidP="007827A8">
      <w:r>
        <w:t xml:space="preserve">        Property SelectedSubjectText As String Implements ISelectTrainingInput.SelectedSubjectText</w:t>
      </w:r>
    </w:p>
    <w:p w:rsidR="007827A8" w:rsidRDefault="007827A8" w:rsidP="007827A8">
      <w:r>
        <w:t xml:space="preserve">        Property SelectedCurriculumText As String Implements ISelectTrainingInput.SelectedCurriculumText</w:t>
      </w:r>
    </w:p>
    <w:p w:rsidR="007827A8" w:rsidRDefault="007827A8" w:rsidP="007827A8">
      <w:r>
        <w:t xml:space="preserve">        Property SelectedKeyStageText As String Implements ISelectTrainingInput.SelectedKeyStageText</w:t>
      </w:r>
    </w:p>
    <w:p w:rsidR="007827A8" w:rsidRDefault="007827A8" w:rsidP="007827A8">
      <w:r>
        <w:t xml:space="preserve">        Property SelectedExplanationText As String Implements ISelectTrainingInput.SelectedExplanationText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The basic constructor.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&lt;param name="dbConnector"&gt;&lt;/param&gt;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New(dbConnector As IDbConnector)</w:t>
      </w:r>
    </w:p>
    <w:p w:rsidR="007827A8" w:rsidRDefault="007827A8" w:rsidP="007827A8">
      <w:r>
        <w:t xml:space="preserve">            DBConnection = dbConnector</w:t>
      </w:r>
    </w:p>
    <w:p w:rsidR="007827A8" w:rsidRDefault="007827A8" w:rsidP="007827A8">
      <w:r>
        <w:t xml:space="preserve">            InitialiseVariables()</w:t>
      </w:r>
    </w:p>
    <w:p w:rsidR="007827A8" w:rsidRDefault="007827A8" w:rsidP="007827A8">
      <w:r>
        <w:t xml:space="preserve">            PopulateSubjectList()</w:t>
      </w:r>
    </w:p>
    <w:p w:rsidR="007827A8" w:rsidRDefault="007827A8" w:rsidP="007827A8">
      <w:r>
        <w:t xml:space="preserve">            PopulateKeyStageList()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Initalises all the variables.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Private Sub InitialiseVariables()</w:t>
      </w:r>
    </w:p>
    <w:p w:rsidR="007827A8" w:rsidRDefault="007827A8" w:rsidP="007827A8">
      <w:r>
        <w:t xml:space="preserve">            SelectedSubjectID = 0</w:t>
      </w:r>
    </w:p>
    <w:p w:rsidR="007827A8" w:rsidRDefault="007827A8" w:rsidP="007827A8">
      <w:r>
        <w:t xml:space="preserve">            SelectedCurriculumID = 0</w:t>
      </w:r>
    </w:p>
    <w:p w:rsidR="007827A8" w:rsidRDefault="007827A8" w:rsidP="007827A8">
      <w:r>
        <w:t xml:space="preserve">            SelectedKeyStageID = 0</w:t>
      </w:r>
    </w:p>
    <w:p w:rsidR="007827A8" w:rsidRDefault="007827A8" w:rsidP="007827A8">
      <w:r>
        <w:t xml:space="preserve">            SelectedExplanationID = 0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/>
    <w:p w:rsidR="007827A8" w:rsidRDefault="007827A8" w:rsidP="007827A8">
      <w:r>
        <w:t>#Region "Set up lists"</w:t>
      </w:r>
    </w:p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Gets the list of subjects from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PopulateSubjectList() Implements ISelectTrainingInput.PopulateSubjectList</w:t>
      </w:r>
    </w:p>
    <w:p w:rsidR="007827A8" w:rsidRDefault="007827A8" w:rsidP="007827A8">
      <w:r>
        <w:t xml:space="preserve">            SubjectList = DBConnection.GetListOfSubjects()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Gets the list of curriculum from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lastRenderedPageBreak/>
        <w:t xml:space="preserve">        Public Sub PopulateCurriculumList() Implements ISelectTrainingInput.PopulateCurriculumList</w:t>
      </w:r>
    </w:p>
    <w:p w:rsidR="007827A8" w:rsidRDefault="007827A8" w:rsidP="007827A8">
      <w:r>
        <w:t xml:space="preserve">            CurriculumList = DBConnection.GetListOfCurriculum()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Gets the list of key stages from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PopulateKeyStageList() Implements ISelectTrainingInput.PopulateKeyStageList</w:t>
      </w:r>
    </w:p>
    <w:p w:rsidR="007827A8" w:rsidRDefault="007827A8" w:rsidP="007827A8">
      <w:r>
        <w:t xml:space="preserve">            KeyStageList = DBConnection.GetListOfKeyStages()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Gets the list of explanations from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PopulateExplanationList() Implements ISelectTrainingInput.PopulateExplanationList</w:t>
      </w:r>
    </w:p>
    <w:p w:rsidR="007827A8" w:rsidRDefault="007827A8" w:rsidP="007827A8">
      <w:r>
        <w:t xml:space="preserve">            ExplanationList = DBConnection.GetListOfExplanations()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Gets the updated curriculum list from the subject selected.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PopulateUpdatedCurriculumList() Implements ISelectTrainingInput.PopulateUpdatedCurriculumList</w:t>
      </w:r>
    </w:p>
    <w:p w:rsidR="007827A8" w:rsidRDefault="007827A8" w:rsidP="007827A8">
      <w:r>
        <w:t xml:space="preserve">            CurriculumList = DBConnection.GetUpdatedListOfCurriculum(SelectedSubjectID)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Gets the updated explanation list from the curriculum selected.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PopulateUpdatedExplanationList() Implements ISelectTrainingInput.PopulateUpdatedExplanationList</w:t>
      </w:r>
    </w:p>
    <w:p w:rsidR="007827A8" w:rsidRDefault="007827A8" w:rsidP="007827A8">
      <w:r>
        <w:t xml:space="preserve">            ExplanationList = DBConnection.GetUpdatedExplanationsByCurriculum(SelectedCurriculumID)</w:t>
      </w:r>
    </w:p>
    <w:p w:rsidR="007827A8" w:rsidRDefault="007827A8" w:rsidP="007827A8">
      <w:r>
        <w:t xml:space="preserve">        End Sub</w:t>
      </w:r>
    </w:p>
    <w:p w:rsidR="007827A8" w:rsidRDefault="007827A8" w:rsidP="007827A8">
      <w:r>
        <w:t>#End Region</w:t>
      </w:r>
    </w:p>
    <w:p w:rsidR="007827A8" w:rsidRDefault="007827A8" w:rsidP="007827A8"/>
    <w:p w:rsidR="007827A8" w:rsidRDefault="007827A8" w:rsidP="007827A8">
      <w:r>
        <w:t>#Region "Set ID's"</w:t>
      </w:r>
    </w:p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Sets the subject id from the details in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lastRenderedPageBreak/>
        <w:t xml:space="preserve">        Public Sub SetSubjectID() Implements ISelectTrainingInput.SetSubjectID</w:t>
      </w:r>
    </w:p>
    <w:p w:rsidR="007827A8" w:rsidRDefault="007827A8" w:rsidP="007827A8">
      <w:r>
        <w:t xml:space="preserve">            SelectedSubjectID = (From subject In SubjectList</w:t>
      </w:r>
    </w:p>
    <w:p w:rsidR="007827A8" w:rsidRDefault="007827A8" w:rsidP="007827A8">
      <w:r>
        <w:t xml:space="preserve">                Where subject.SubjectDetail.ToLower().Equals(SelectedSubjectText.ToLower())</w:t>
      </w:r>
    </w:p>
    <w:p w:rsidR="007827A8" w:rsidRDefault="007827A8" w:rsidP="007827A8">
      <w:r>
        <w:t xml:space="preserve">                Select subject.ID).FirstOrDefault()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Sets the curriculum id from the details in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SetCurriculumID() Implements ISelectTrainingInput.SetCurriculumID</w:t>
      </w:r>
    </w:p>
    <w:p w:rsidR="007827A8" w:rsidRDefault="007827A8" w:rsidP="007827A8">
      <w:r>
        <w:t xml:space="preserve">            SelectedCurriculumID = (From curric In CurriculumList</w:t>
      </w:r>
    </w:p>
    <w:p w:rsidR="007827A8" w:rsidRDefault="007827A8" w:rsidP="007827A8">
      <w:r>
        <w:t xml:space="preserve">                                    Where curric.CurriculumDetails.ToLower().Equals(SelectedCurriculumText.ToLower())</w:t>
      </w:r>
    </w:p>
    <w:p w:rsidR="007827A8" w:rsidRDefault="007827A8" w:rsidP="007827A8">
      <w:r>
        <w:t xml:space="preserve">                                    Select curric.ID).FirstOrDefault()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Sets the key stage id from the details in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SetKeyStageID() Implements ISelectTrainingInput.SetKeyStageID</w:t>
      </w:r>
    </w:p>
    <w:p w:rsidR="007827A8" w:rsidRDefault="007827A8" w:rsidP="007827A8">
      <w:r>
        <w:t xml:space="preserve">            SelectedKeyStageID = (From keyStage In KeyStageList</w:t>
      </w:r>
    </w:p>
    <w:p w:rsidR="007827A8" w:rsidRDefault="007827A8" w:rsidP="007827A8">
      <w:r>
        <w:t xml:space="preserve">                        Where keyStage.KeyStageDetail.ToLower().Equals(SelectedKeyStageText.ToLower())</w:t>
      </w:r>
    </w:p>
    <w:p w:rsidR="007827A8" w:rsidRDefault="007827A8" w:rsidP="007827A8">
      <w:r>
        <w:t xml:space="preserve">                        Select keyStage.ID).FirstOrDefault()</w:t>
      </w:r>
    </w:p>
    <w:p w:rsidR="007827A8" w:rsidRDefault="007827A8" w:rsidP="007827A8">
      <w:r>
        <w:t xml:space="preserve">        End Sub</w:t>
      </w:r>
    </w:p>
    <w:p w:rsidR="007827A8" w:rsidRDefault="007827A8" w:rsidP="007827A8"/>
    <w:p w:rsidR="007827A8" w:rsidRDefault="007827A8" w:rsidP="007827A8">
      <w:r>
        <w:t xml:space="preserve">        ''' &lt;summary&gt;</w:t>
      </w:r>
    </w:p>
    <w:p w:rsidR="007827A8" w:rsidRDefault="007827A8" w:rsidP="007827A8">
      <w:r>
        <w:t xml:space="preserve">        ''' Sets the explanation id from the details in the database.</w:t>
      </w:r>
    </w:p>
    <w:p w:rsidR="007827A8" w:rsidRDefault="007827A8" w:rsidP="007827A8">
      <w:r>
        <w:t xml:space="preserve">        ''' &lt;/summary&gt;</w:t>
      </w:r>
    </w:p>
    <w:p w:rsidR="007827A8" w:rsidRDefault="007827A8" w:rsidP="007827A8">
      <w:r>
        <w:t xml:space="preserve">        ''' &lt;remarks&gt;&lt;/remarks&gt;</w:t>
      </w:r>
    </w:p>
    <w:p w:rsidR="007827A8" w:rsidRDefault="007827A8" w:rsidP="007827A8">
      <w:r>
        <w:t xml:space="preserve">        Public Sub SetExplanationID() Implements ISelectTrainingInput.SetExplanationID</w:t>
      </w:r>
    </w:p>
    <w:p w:rsidR="007827A8" w:rsidRDefault="007827A8" w:rsidP="007827A8">
      <w:r>
        <w:t xml:space="preserve">            SelectedExplanationID = (From explanation In ExplanationList</w:t>
      </w:r>
    </w:p>
    <w:p w:rsidR="007827A8" w:rsidRDefault="007827A8" w:rsidP="007827A8">
      <w:r>
        <w:t xml:space="preserve">            Where explanation.ExplanationDetail.ToLower().Equals(SelectedExplanationText.ToLower())</w:t>
      </w:r>
    </w:p>
    <w:p w:rsidR="007827A8" w:rsidRDefault="007827A8" w:rsidP="007827A8">
      <w:r>
        <w:t xml:space="preserve">            Select explanation.ID).FirstOrDefault()</w:t>
      </w:r>
    </w:p>
    <w:p w:rsidR="007827A8" w:rsidRDefault="007827A8" w:rsidP="007827A8">
      <w:r>
        <w:t xml:space="preserve">        End Sub</w:t>
      </w:r>
    </w:p>
    <w:p w:rsidR="007827A8" w:rsidRDefault="007827A8" w:rsidP="007827A8">
      <w:r>
        <w:t>#End Region</w:t>
      </w:r>
    </w:p>
    <w:p w:rsidR="007827A8" w:rsidRDefault="007827A8" w:rsidP="007827A8"/>
    <w:p w:rsidR="007827A8" w:rsidRDefault="007827A8" w:rsidP="007827A8">
      <w:r>
        <w:t xml:space="preserve">    End Class</w:t>
      </w:r>
    </w:p>
    <w:p w:rsidR="00595BCD" w:rsidRDefault="007827A8" w:rsidP="007827A8">
      <w:r>
        <w:t>End Namespace</w:t>
      </w:r>
    </w:p>
    <w:p w:rsidR="007827A8" w:rsidRDefault="007827A8" w:rsidP="007827A8"/>
    <w:p w:rsidR="007827A8" w:rsidRDefault="000714C9" w:rsidP="000714C9">
      <w:pPr>
        <w:pStyle w:val="Heading4"/>
      </w:pPr>
      <w:r>
        <w:lastRenderedPageBreak/>
        <w:t>Logininput.vb</w:t>
      </w:r>
    </w:p>
    <w:p w:rsidR="000714C9" w:rsidRDefault="000714C9" w:rsidP="000714C9"/>
    <w:p w:rsidR="000714C9" w:rsidRDefault="000714C9" w:rsidP="000714C9">
      <w:r>
        <w:t>Imports ExampleProg.Constants</w:t>
      </w:r>
    </w:p>
    <w:p w:rsidR="000714C9" w:rsidRDefault="000714C9" w:rsidP="000714C9">
      <w:r>
        <w:t>Imports ExampleProg.Interfaces</w:t>
      </w:r>
    </w:p>
    <w:p w:rsidR="000714C9" w:rsidRDefault="000714C9" w:rsidP="000714C9"/>
    <w:p w:rsidR="000714C9" w:rsidRDefault="000714C9" w:rsidP="000714C9">
      <w:r>
        <w:t>Namespace InputClasses</w:t>
      </w:r>
    </w:p>
    <w:p w:rsidR="000714C9" w:rsidRDefault="000714C9" w:rsidP="000714C9">
      <w:r>
        <w:t xml:space="preserve">    ''' &lt;summary&gt;</w:t>
      </w:r>
    </w:p>
    <w:p w:rsidR="000714C9" w:rsidRDefault="000714C9" w:rsidP="000714C9">
      <w:r>
        <w:t xml:space="preserve">    ''' The Log In Input class.</w:t>
      </w:r>
    </w:p>
    <w:p w:rsidR="000714C9" w:rsidRDefault="000714C9" w:rsidP="000714C9">
      <w:r>
        <w:t xml:space="preserve">    ''' Used to validate the user name and password.</w:t>
      </w:r>
    </w:p>
    <w:p w:rsidR="000714C9" w:rsidRDefault="000714C9" w:rsidP="000714C9">
      <w:r>
        <w:t xml:space="preserve">    ''' ToDo: sort out the encryption of the password.</w:t>
      </w:r>
    </w:p>
    <w:p w:rsidR="000714C9" w:rsidRDefault="000714C9" w:rsidP="000714C9">
      <w:r>
        <w:t xml:space="preserve">    ''' &lt;/summary&gt;</w:t>
      </w:r>
    </w:p>
    <w:p w:rsidR="000714C9" w:rsidRDefault="000714C9" w:rsidP="000714C9">
      <w:r>
        <w:t xml:space="preserve">    ''' &lt;remarks&gt;Validates the user name and password.&lt;/remarks&gt;</w:t>
      </w:r>
    </w:p>
    <w:p w:rsidR="000714C9" w:rsidRDefault="000714C9" w:rsidP="000714C9">
      <w:r>
        <w:t xml:space="preserve">    Public Class LogInInput</w:t>
      </w:r>
    </w:p>
    <w:p w:rsidR="000714C9" w:rsidRDefault="000714C9" w:rsidP="000714C9">
      <w:r>
        <w:t xml:space="preserve">        Property LoginUserName As String</w:t>
      </w:r>
    </w:p>
    <w:p w:rsidR="000714C9" w:rsidRDefault="000714C9" w:rsidP="000714C9">
      <w:r>
        <w:t xml:space="preserve">        Property LoginPassword As String</w:t>
      </w:r>
    </w:p>
    <w:p w:rsidR="000714C9" w:rsidRDefault="000714C9" w:rsidP="000714C9"/>
    <w:p w:rsidR="000714C9" w:rsidRDefault="000714C9" w:rsidP="000714C9">
      <w:r>
        <w:t xml:space="preserve">        Private Property LogInUserId As Integer</w:t>
      </w:r>
    </w:p>
    <w:p w:rsidR="000714C9" w:rsidRDefault="000714C9" w:rsidP="000714C9"/>
    <w:p w:rsidR="000714C9" w:rsidRDefault="000714C9" w:rsidP="000714C9">
      <w:r>
        <w:t xml:space="preserve">        Property IsUserNameValid As Boolean</w:t>
      </w:r>
    </w:p>
    <w:p w:rsidR="000714C9" w:rsidRDefault="000714C9" w:rsidP="000714C9">
      <w:r>
        <w:t xml:space="preserve">        Property IsUserNameInDatabase As Boolean</w:t>
      </w:r>
    </w:p>
    <w:p w:rsidR="000714C9" w:rsidRDefault="000714C9" w:rsidP="000714C9">
      <w:r>
        <w:t xml:space="preserve">        Property IsPasswordValid As Boolean</w:t>
      </w:r>
    </w:p>
    <w:p w:rsidR="000714C9" w:rsidRDefault="000714C9" w:rsidP="000714C9"/>
    <w:p w:rsidR="000714C9" w:rsidRDefault="000714C9" w:rsidP="000714C9">
      <w:r>
        <w:t xml:space="preserve">        Property DoUserNameAndPasswordMatch As Boolean</w:t>
      </w:r>
    </w:p>
    <w:p w:rsidR="000714C9" w:rsidRDefault="000714C9" w:rsidP="000714C9"/>
    <w:p w:rsidR="000714C9" w:rsidRDefault="000714C9" w:rsidP="000714C9">
      <w:r>
        <w:t xml:space="preserve">        Property UserNameInvalidMessage As String</w:t>
      </w:r>
    </w:p>
    <w:p w:rsidR="000714C9" w:rsidRDefault="000714C9" w:rsidP="000714C9">
      <w:r>
        <w:t xml:space="preserve">        Property PasswordInvalidMessage As String</w:t>
      </w:r>
    </w:p>
    <w:p w:rsidR="000714C9" w:rsidRDefault="000714C9" w:rsidP="000714C9">
      <w:r>
        <w:t xml:space="preserve">        Property OverallInvalidMessage As String</w:t>
      </w:r>
    </w:p>
    <w:p w:rsidR="000714C9" w:rsidRDefault="000714C9" w:rsidP="000714C9">
      <w:r>
        <w:t xml:space="preserve">        </w:t>
      </w:r>
    </w:p>
    <w:p w:rsidR="000714C9" w:rsidRDefault="000714C9" w:rsidP="000714C9">
      <w:r>
        <w:t xml:space="preserve">        Private _arrayOfValidity(3) As Boolean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The validity of the log in details.</w:t>
      </w:r>
    </w:p>
    <w:p w:rsidR="000714C9" w:rsidRDefault="000714C9" w:rsidP="000714C9">
      <w:r>
        <w:t xml:space="preserve">        ''' Sets an array and then checks them.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&lt;param name="p1"&gt;&lt;/param&gt;</w:t>
      </w:r>
    </w:p>
    <w:p w:rsidR="000714C9" w:rsidRDefault="000714C9" w:rsidP="000714C9">
      <w:r>
        <w:t xml:space="preserve">        ''' &lt;value&gt;&lt;/value&gt;</w:t>
      </w:r>
    </w:p>
    <w:p w:rsidR="000714C9" w:rsidRDefault="000714C9" w:rsidP="000714C9">
      <w:r>
        <w:t xml:space="preserve">        ''' &lt;returns&gt;&lt;/returns&gt;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Property ArrayOfValidity(p1 As Integer) As Boolean</w:t>
      </w:r>
    </w:p>
    <w:p w:rsidR="000714C9" w:rsidRDefault="000714C9" w:rsidP="000714C9">
      <w:r>
        <w:t xml:space="preserve">            Get</w:t>
      </w:r>
    </w:p>
    <w:p w:rsidR="000714C9" w:rsidRDefault="000714C9" w:rsidP="000714C9">
      <w:r>
        <w:t xml:space="preserve">                Return _arrayOfValidity(p1)</w:t>
      </w:r>
    </w:p>
    <w:p w:rsidR="000714C9" w:rsidRDefault="000714C9" w:rsidP="000714C9">
      <w:r>
        <w:t xml:space="preserve">            End Get</w:t>
      </w:r>
    </w:p>
    <w:p w:rsidR="000714C9" w:rsidRDefault="000714C9" w:rsidP="000714C9">
      <w:r>
        <w:t xml:space="preserve">            Private Set(value As Boolean)</w:t>
      </w:r>
    </w:p>
    <w:p w:rsidR="000714C9" w:rsidRDefault="000714C9" w:rsidP="000714C9">
      <w:r>
        <w:t xml:space="preserve">                _arrayOfValidity(p1) = value</w:t>
      </w:r>
    </w:p>
    <w:p w:rsidR="000714C9" w:rsidRDefault="000714C9" w:rsidP="000714C9">
      <w:r>
        <w:t xml:space="preserve">            End Set</w:t>
      </w:r>
    </w:p>
    <w:p w:rsidR="000714C9" w:rsidRDefault="000714C9" w:rsidP="000714C9">
      <w:r>
        <w:t xml:space="preserve">        End Property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The basic constructor.</w:t>
      </w:r>
    </w:p>
    <w:p w:rsidR="000714C9" w:rsidRDefault="000714C9" w:rsidP="000714C9">
      <w:r>
        <w:t xml:space="preserve">        ''' Declares the variables.</w:t>
      </w:r>
    </w:p>
    <w:p w:rsidR="000714C9" w:rsidRDefault="000714C9" w:rsidP="000714C9">
      <w:r>
        <w:t xml:space="preserve">        ''' Sets the flags.</w:t>
      </w:r>
    </w:p>
    <w:p w:rsidR="000714C9" w:rsidRDefault="000714C9" w:rsidP="000714C9">
      <w:r>
        <w:lastRenderedPageBreak/>
        <w:t xml:space="preserve">        ''' Calls the methods to set everything up.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&lt;param name="username"&gt;&lt;/param&gt;</w:t>
      </w:r>
    </w:p>
    <w:p w:rsidR="000714C9" w:rsidRDefault="000714C9" w:rsidP="000714C9">
      <w:r>
        <w:t xml:space="preserve">        ''' &lt;param name="password"&gt;&lt;/param&gt;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Sub New(username As String, password As String)</w:t>
      </w:r>
    </w:p>
    <w:p w:rsidR="000714C9" w:rsidRDefault="000714C9" w:rsidP="000714C9">
      <w:r>
        <w:t xml:space="preserve">            Dim array(3) As Boolean</w:t>
      </w:r>
    </w:p>
    <w:p w:rsidR="000714C9" w:rsidRDefault="000714C9" w:rsidP="000714C9">
      <w:r>
        <w:t xml:space="preserve">            _arrayOfValidity(3) = array(3)</w:t>
      </w:r>
    </w:p>
    <w:p w:rsidR="000714C9" w:rsidRDefault="000714C9" w:rsidP="000714C9"/>
    <w:p w:rsidR="000714C9" w:rsidRDefault="000714C9" w:rsidP="000714C9">
      <w:r>
        <w:t xml:space="preserve">            LoginUserName = username</w:t>
      </w:r>
    </w:p>
    <w:p w:rsidR="000714C9" w:rsidRDefault="000714C9" w:rsidP="000714C9">
      <w:r>
        <w:t xml:space="preserve">            LoginPassword = password</w:t>
      </w:r>
    </w:p>
    <w:p w:rsidR="000714C9" w:rsidRDefault="000714C9" w:rsidP="000714C9">
      <w:r>
        <w:t xml:space="preserve">            LogInUserId = 0</w:t>
      </w:r>
    </w:p>
    <w:p w:rsidR="000714C9" w:rsidRDefault="000714C9" w:rsidP="000714C9"/>
    <w:p w:rsidR="000714C9" w:rsidRDefault="000714C9" w:rsidP="000714C9">
      <w:r>
        <w:t xml:space="preserve">            IsUserNameValid = False</w:t>
      </w:r>
    </w:p>
    <w:p w:rsidR="000714C9" w:rsidRDefault="000714C9" w:rsidP="000714C9">
      <w:r>
        <w:t xml:space="preserve">            IsUserNameInDatabase = False</w:t>
      </w:r>
    </w:p>
    <w:p w:rsidR="000714C9" w:rsidRDefault="000714C9" w:rsidP="000714C9">
      <w:r>
        <w:t xml:space="preserve">            IsPasswordValid = False</w:t>
      </w:r>
    </w:p>
    <w:p w:rsidR="000714C9" w:rsidRDefault="000714C9" w:rsidP="000714C9">
      <w:r>
        <w:t xml:space="preserve">            DoUserNameAndPasswordMatch = False</w:t>
      </w:r>
    </w:p>
    <w:p w:rsidR="000714C9" w:rsidRDefault="000714C9" w:rsidP="000714C9"/>
    <w:p w:rsidR="000714C9" w:rsidRDefault="000714C9" w:rsidP="000714C9">
      <w:r>
        <w:t xml:space="preserve">            UserNameInvalidMessage = String.Empty</w:t>
      </w:r>
    </w:p>
    <w:p w:rsidR="000714C9" w:rsidRDefault="000714C9" w:rsidP="000714C9">
      <w:r>
        <w:t xml:space="preserve">            PasswordInvalidMessage = String.Empty</w:t>
      </w:r>
    </w:p>
    <w:p w:rsidR="000714C9" w:rsidRDefault="000714C9" w:rsidP="000714C9">
      <w:r>
        <w:t xml:space="preserve">            OverallInvalidMessage = String.Empty</w:t>
      </w:r>
    </w:p>
    <w:p w:rsidR="000714C9" w:rsidRDefault="000714C9" w:rsidP="000714C9">
      <w:r>
        <w:t xml:space="preserve">        End Sub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Sets the basic flags from the input detais.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Sub SetBasicValidStates()</w:t>
      </w:r>
    </w:p>
    <w:p w:rsidR="000714C9" w:rsidRDefault="000714C9" w:rsidP="000714C9">
      <w:r>
        <w:t xml:space="preserve">            IsUserNameValid = Helpers.Helpers.IsTextNotNull(LoginUserName)</w:t>
      </w:r>
    </w:p>
    <w:p w:rsidR="000714C9" w:rsidRDefault="000714C9" w:rsidP="000714C9">
      <w:r>
        <w:t xml:space="preserve">            IsPasswordValid = Helpers.Helpers.IsTextNotNull(LoginPassword)</w:t>
      </w:r>
    </w:p>
    <w:p w:rsidR="000714C9" w:rsidRDefault="000714C9" w:rsidP="000714C9">
      <w:r>
        <w:t xml:space="preserve">        End Sub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Checks if the user name is already in the database.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&lt;param name="dbConnector"&gt;&lt;/param&gt;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Sub SetUserNameInDatabase(dbConnector As IDbConnector)</w:t>
      </w:r>
    </w:p>
    <w:p w:rsidR="000714C9" w:rsidRDefault="000714C9" w:rsidP="000714C9">
      <w:r>
        <w:t xml:space="preserve">            IsUserNameInDatabase = dbConnector.DoesUserNameAlreadyExists(LoginUserName)</w:t>
      </w:r>
    </w:p>
    <w:p w:rsidR="000714C9" w:rsidRDefault="000714C9" w:rsidP="000714C9">
      <w:r>
        <w:t xml:space="preserve">        End Sub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Checks if the user name and password match what is in the database.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&lt;param name="dbConnector"&gt;&lt;/param&gt;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Sub SetDoUserNameAndPasswordMatch(dbConnector As IDbConnector)</w:t>
      </w:r>
    </w:p>
    <w:p w:rsidR="000714C9" w:rsidRDefault="000714C9" w:rsidP="000714C9">
      <w:r>
        <w:lastRenderedPageBreak/>
        <w:t xml:space="preserve">            LogInUserId = dbConnector.GetUserIdOfValidUser(LoginUserName, LoginPassword)</w:t>
      </w:r>
    </w:p>
    <w:p w:rsidR="000714C9" w:rsidRDefault="000714C9" w:rsidP="000714C9"/>
    <w:p w:rsidR="000714C9" w:rsidRDefault="000714C9" w:rsidP="000714C9">
      <w:r>
        <w:t xml:space="preserve">            If (LogInUserId &lt;&gt; 0) Then</w:t>
      </w:r>
    </w:p>
    <w:p w:rsidR="000714C9" w:rsidRDefault="000714C9" w:rsidP="000714C9">
      <w:r>
        <w:t xml:space="preserve">                DoUserNameAndPasswordMatch = True</w:t>
      </w:r>
    </w:p>
    <w:p w:rsidR="000714C9" w:rsidRDefault="000714C9" w:rsidP="000714C9">
      <w:r>
        <w:t xml:space="preserve">            End If</w:t>
      </w:r>
    </w:p>
    <w:p w:rsidR="000714C9" w:rsidRDefault="000714C9" w:rsidP="000714C9">
      <w:r>
        <w:t xml:space="preserve">        End Sub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Sets the array from the boolean flags.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Sub SetArrayOfValidStates()</w:t>
      </w:r>
    </w:p>
    <w:p w:rsidR="000714C9" w:rsidRDefault="000714C9" w:rsidP="000714C9">
      <w:r>
        <w:t xml:space="preserve">            ArrayOfValidity(0) = IsUserNameValid</w:t>
      </w:r>
    </w:p>
    <w:p w:rsidR="000714C9" w:rsidRDefault="000714C9" w:rsidP="000714C9">
      <w:r>
        <w:t xml:space="preserve">            ArrayOfValidity(1) = IsUserNameInDatabase</w:t>
      </w:r>
    </w:p>
    <w:p w:rsidR="000714C9" w:rsidRDefault="000714C9" w:rsidP="000714C9">
      <w:r>
        <w:t xml:space="preserve">            ArrayOfValidity(2) = IsPasswordValid</w:t>
      </w:r>
    </w:p>
    <w:p w:rsidR="000714C9" w:rsidRDefault="000714C9" w:rsidP="000714C9">
      <w:r>
        <w:t xml:space="preserve">            ArrayOfValidity(3) = DoUserNameAndPasswordMatch</w:t>
      </w:r>
    </w:p>
    <w:p w:rsidR="000714C9" w:rsidRDefault="000714C9" w:rsidP="000714C9">
      <w:r>
        <w:t xml:space="preserve">        End Sub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Sets the invalid messages.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Sub SetInvalidMessages()</w:t>
      </w:r>
    </w:p>
    <w:p w:rsidR="000714C9" w:rsidRDefault="000714C9" w:rsidP="000714C9">
      <w:r>
        <w:t xml:space="preserve">            UserNameInvalidMessage = If((IsUserNameValid Or IsUserNameInDatabase), String.Empty, CommonConstants.NotAValidInput)</w:t>
      </w:r>
    </w:p>
    <w:p w:rsidR="000714C9" w:rsidRDefault="000714C9" w:rsidP="000714C9">
      <w:r>
        <w:t xml:space="preserve">            PasswordInvalidMessage = If(IsPasswordValid, String.Empty, CommonConstants.NotAValidInput)</w:t>
      </w:r>
    </w:p>
    <w:p w:rsidR="000714C9" w:rsidRDefault="000714C9" w:rsidP="000714C9">
      <w:r>
        <w:t xml:space="preserve">            OverallInvalidMessage = If(DoUserNameAndPasswordMatch, String.Empty, CommonConstants.UserNameAndPasswordDoNotMatch)</w:t>
      </w:r>
    </w:p>
    <w:p w:rsidR="000714C9" w:rsidRDefault="000714C9" w:rsidP="000714C9">
      <w:r>
        <w:t xml:space="preserve">        End Sub</w:t>
      </w:r>
    </w:p>
    <w:p w:rsidR="000714C9" w:rsidRDefault="000714C9" w:rsidP="000714C9"/>
    <w:p w:rsidR="000714C9" w:rsidRDefault="000714C9" w:rsidP="000714C9">
      <w:r>
        <w:t xml:space="preserve">        ''' &lt;summary&gt;</w:t>
      </w:r>
    </w:p>
    <w:p w:rsidR="000714C9" w:rsidRDefault="000714C9" w:rsidP="000714C9">
      <w:r>
        <w:t xml:space="preserve">        ''' Checks to find any false flags in the array.</w:t>
      </w:r>
    </w:p>
    <w:p w:rsidR="000714C9" w:rsidRDefault="000714C9" w:rsidP="000714C9">
      <w:r>
        <w:t xml:space="preserve">        ''' &lt;/summary&gt;</w:t>
      </w:r>
    </w:p>
    <w:p w:rsidR="000714C9" w:rsidRDefault="000714C9" w:rsidP="000714C9">
      <w:r>
        <w:t xml:space="preserve">        ''' &lt;returns&gt;&lt;/returns&gt;</w:t>
      </w:r>
    </w:p>
    <w:p w:rsidR="000714C9" w:rsidRDefault="000714C9" w:rsidP="000714C9">
      <w:r>
        <w:t xml:space="preserve">        ''' &lt;remarks&gt;&lt;/remarks&gt;</w:t>
      </w:r>
    </w:p>
    <w:p w:rsidR="000714C9" w:rsidRDefault="000714C9" w:rsidP="000714C9">
      <w:r>
        <w:t xml:space="preserve">        Public Function IsThereAFalseInTheInput() As Boolean</w:t>
      </w:r>
    </w:p>
    <w:p w:rsidR="000714C9" w:rsidRDefault="000714C9" w:rsidP="000714C9">
      <w:r>
        <w:t xml:space="preserve">            Dim testArray(3) As Boolean</w:t>
      </w:r>
    </w:p>
    <w:p w:rsidR="000714C9" w:rsidRDefault="000714C9" w:rsidP="000714C9">
      <w:r>
        <w:t xml:space="preserve">            testArray(0) = ArrayOfValidity(0)</w:t>
      </w:r>
    </w:p>
    <w:p w:rsidR="000714C9" w:rsidRDefault="000714C9" w:rsidP="000714C9">
      <w:r>
        <w:t xml:space="preserve">            testArray(1) = ArrayOfValidity(1)</w:t>
      </w:r>
    </w:p>
    <w:p w:rsidR="000714C9" w:rsidRDefault="000714C9" w:rsidP="000714C9">
      <w:r>
        <w:t xml:space="preserve">            testArray(2) = ArrayOfValidity(2)</w:t>
      </w:r>
    </w:p>
    <w:p w:rsidR="000714C9" w:rsidRDefault="000714C9" w:rsidP="000714C9">
      <w:r>
        <w:t xml:space="preserve">            testArray(3) = ArrayOfValidity(3)</w:t>
      </w:r>
    </w:p>
    <w:p w:rsidR="000714C9" w:rsidRDefault="000714C9" w:rsidP="000714C9"/>
    <w:p w:rsidR="000714C9" w:rsidRDefault="000714C9" w:rsidP="000714C9">
      <w:r>
        <w:t xml:space="preserve">            Return Helpers.Helpers.IsThereAFalseInArray(testArray)</w:t>
      </w:r>
    </w:p>
    <w:p w:rsidR="000714C9" w:rsidRDefault="000714C9" w:rsidP="000714C9">
      <w:r>
        <w:t xml:space="preserve">        End Function</w:t>
      </w:r>
    </w:p>
    <w:p w:rsidR="000714C9" w:rsidRDefault="000714C9" w:rsidP="000714C9"/>
    <w:p w:rsidR="000714C9" w:rsidRDefault="000714C9" w:rsidP="000714C9">
      <w:r>
        <w:t xml:space="preserve">    End Class</w:t>
      </w:r>
    </w:p>
    <w:p w:rsidR="000714C9" w:rsidRDefault="000714C9" w:rsidP="000714C9">
      <w:r>
        <w:t>End Namespace</w:t>
      </w:r>
    </w:p>
    <w:p w:rsidR="000714C9" w:rsidRDefault="000714C9" w:rsidP="000714C9"/>
    <w:p w:rsidR="000714C9" w:rsidRDefault="003763FB" w:rsidP="003763FB">
      <w:pPr>
        <w:pStyle w:val="Heading4"/>
      </w:pPr>
      <w:r>
        <w:lastRenderedPageBreak/>
        <w:t>NewQuestionInput.vb</w:t>
      </w:r>
    </w:p>
    <w:p w:rsidR="003763FB" w:rsidRDefault="003763FB" w:rsidP="003763FB"/>
    <w:p w:rsidR="003763FB" w:rsidRDefault="003763FB" w:rsidP="003763FB">
      <w:r>
        <w:t>Imports ExampleProg.InputClasses.NewQuestionTypes</w:t>
      </w:r>
    </w:p>
    <w:p w:rsidR="003763FB" w:rsidRDefault="003763FB" w:rsidP="003763FB">
      <w:r>
        <w:t>Imports ExampleProg.Interfaces</w:t>
      </w:r>
    </w:p>
    <w:p w:rsidR="003763FB" w:rsidRDefault="003763FB" w:rsidP="003763FB">
      <w:r>
        <w:t>Imports System.Threading</w:t>
      </w:r>
    </w:p>
    <w:p w:rsidR="003763FB" w:rsidRDefault="003763FB" w:rsidP="003763FB">
      <w:r>
        <w:t>Imports ExampleProg.Classes</w:t>
      </w:r>
    </w:p>
    <w:p w:rsidR="003763FB" w:rsidRDefault="003763FB" w:rsidP="003763FB">
      <w:r>
        <w:t>Imports ExampleProg.Constants</w:t>
      </w:r>
    </w:p>
    <w:p w:rsidR="003763FB" w:rsidRDefault="003763FB" w:rsidP="003763FB">
      <w:r>
        <w:t>Imports ExampleProg.QuestionTypes</w:t>
      </w:r>
    </w:p>
    <w:p w:rsidR="003763FB" w:rsidRDefault="003763FB" w:rsidP="003763FB"/>
    <w:p w:rsidR="003763FB" w:rsidRDefault="003763FB" w:rsidP="003763FB">
      <w:r>
        <w:t>Namespace InputClasses</w:t>
      </w:r>
    </w:p>
    <w:p w:rsidR="003763FB" w:rsidRDefault="003763FB" w:rsidP="003763FB">
      <w:r>
        <w:t xml:space="preserve">    ''' &lt;summary&gt;</w:t>
      </w:r>
    </w:p>
    <w:p w:rsidR="003763FB" w:rsidRDefault="003763FB" w:rsidP="003763FB">
      <w:r>
        <w:t xml:space="preserve">    ''' The New Question Input class.</w:t>
      </w:r>
    </w:p>
    <w:p w:rsidR="003763FB" w:rsidRDefault="003763FB" w:rsidP="003763FB">
      <w:r>
        <w:t xml:space="preserve">    ''' Uses an interface, so it can be mocked for testing.</w:t>
      </w:r>
    </w:p>
    <w:p w:rsidR="003763FB" w:rsidRDefault="003763FB" w:rsidP="003763FB">
      <w:r>
        <w:t xml:space="preserve">    ''' Instantiates all of the different new question types.</w:t>
      </w:r>
    </w:p>
    <w:p w:rsidR="003763FB" w:rsidRDefault="003763FB" w:rsidP="003763FB">
      <w:r>
        <w:t xml:space="preserve">    ''' Validates using the different types and then inserts the new question into the database.</w:t>
      </w:r>
    </w:p>
    <w:p w:rsidR="003763FB" w:rsidRDefault="003763FB" w:rsidP="003763FB">
      <w:r>
        <w:t xml:space="preserve">    ''' &lt;/summary&gt;</w:t>
      </w:r>
    </w:p>
    <w:p w:rsidR="003763FB" w:rsidRDefault="003763FB" w:rsidP="003763FB">
      <w:r>
        <w:t xml:space="preserve">    ''' &lt;remarks&gt;The New Question Input class.&lt;/remarks&gt;</w:t>
      </w:r>
    </w:p>
    <w:p w:rsidR="003763FB" w:rsidRDefault="003763FB" w:rsidP="003763FB">
      <w:r>
        <w:t xml:space="preserve">    Public Class NewQuestionInput</w:t>
      </w:r>
    </w:p>
    <w:p w:rsidR="003763FB" w:rsidRDefault="003763FB" w:rsidP="003763FB">
      <w:r>
        <w:t xml:space="preserve">        Implements INewQuestionInput</w:t>
      </w:r>
    </w:p>
    <w:p w:rsidR="003763FB" w:rsidRDefault="003763FB" w:rsidP="003763FB"/>
    <w:p w:rsidR="003763FB" w:rsidRDefault="003763FB" w:rsidP="003763FB">
      <w:r>
        <w:t>#Region "Properties"</w:t>
      </w:r>
    </w:p>
    <w:p w:rsidR="003763FB" w:rsidRDefault="003763FB" w:rsidP="003763FB"/>
    <w:p w:rsidR="003763FB" w:rsidRDefault="003763FB" w:rsidP="003763FB">
      <w:r>
        <w:t xml:space="preserve">        Public Property SubjectType As SubjectTypeInput Implements INewQuestionInput.SubjectType</w:t>
      </w:r>
    </w:p>
    <w:p w:rsidR="003763FB" w:rsidRDefault="003763FB" w:rsidP="003763FB">
      <w:r>
        <w:t xml:space="preserve">        Public Property CurriculumType As CurriculumTypeInput Implements INewQuestionInput.CurriculumType</w:t>
      </w:r>
    </w:p>
    <w:p w:rsidR="003763FB" w:rsidRDefault="003763FB" w:rsidP="003763FB">
      <w:r>
        <w:t xml:space="preserve">        Public Property KeyStageType As KeyStageTypeInput Implements INewQuestionInput.KeyStageType</w:t>
      </w:r>
    </w:p>
    <w:p w:rsidR="003763FB" w:rsidRDefault="003763FB" w:rsidP="003763FB">
      <w:r>
        <w:t xml:space="preserve">        Public Property ExplanationType As ExplanationTypeInput Implements INewQuestionInput.ExplanationType</w:t>
      </w:r>
    </w:p>
    <w:p w:rsidR="003763FB" w:rsidRDefault="003763FB" w:rsidP="003763FB">
      <w:r>
        <w:t xml:space="preserve">        Public Property QuestionType As QuestionTypeInput Implements INewQuestionInput.QuestionType</w:t>
      </w:r>
    </w:p>
    <w:p w:rsidR="003763FB" w:rsidRDefault="003763FB" w:rsidP="003763FB">
      <w:r>
        <w:t xml:space="preserve">        Public Property AnswerType As AnswerTypeInput Implements INewQuestionInput.AnswerType</w:t>
      </w:r>
    </w:p>
    <w:p w:rsidR="003763FB" w:rsidRDefault="003763FB" w:rsidP="003763FB">
      <w:r>
        <w:t xml:space="preserve">        Public Property DemonstrationType As DemonstrationTypeInput Implements INewQuestionInput.DemonstrationType</w:t>
      </w:r>
    </w:p>
    <w:p w:rsidR="003763FB" w:rsidRDefault="003763FB" w:rsidP="003763FB"/>
    <w:p w:rsidR="003763FB" w:rsidRDefault="003763FB" w:rsidP="003763FB">
      <w:r>
        <w:t xml:space="preserve">        Private Property DBConnection As IDbConnector</w:t>
      </w:r>
    </w:p>
    <w:p w:rsidR="003763FB" w:rsidRDefault="003763FB" w:rsidP="003763FB"/>
    <w:p w:rsidR="003763FB" w:rsidRDefault="003763FB" w:rsidP="003763FB">
      <w:r>
        <w:t xml:space="preserve">        Public Property CanSubmit As Boolean Implements INewQuestionInput.CanSubmit</w:t>
      </w:r>
    </w:p>
    <w:p w:rsidR="003763FB" w:rsidRDefault="003763FB" w:rsidP="003763FB"/>
    <w:p w:rsidR="003763FB" w:rsidRDefault="003763FB" w:rsidP="003763FB">
      <w:r>
        <w:t xml:space="preserve">        Public Property NewQuestionInsertMessage As String Implements INewQuestionInput.NewQuestionInsertMessage</w:t>
      </w:r>
    </w:p>
    <w:p w:rsidR="003763FB" w:rsidRDefault="003763FB" w:rsidP="003763FB">
      <w:r>
        <w:t xml:space="preserve">        Public Property InsertedSuccessfully As Boolean Implements INewQuestionInput.InsertedSuccessfully</w:t>
      </w:r>
    </w:p>
    <w:p w:rsidR="003763FB" w:rsidRDefault="003763FB" w:rsidP="003763FB">
      <w:r>
        <w:t>#End Region</w:t>
      </w:r>
    </w:p>
    <w:p w:rsidR="003763FB" w:rsidRDefault="003763FB" w:rsidP="003763FB"/>
    <w:p w:rsidR="003763FB" w:rsidRDefault="003763FB" w:rsidP="003763FB">
      <w:r>
        <w:t>#Region "Constructor and setup of lists"</w:t>
      </w:r>
    </w:p>
    <w:p w:rsidR="003763FB" w:rsidRDefault="003763FB" w:rsidP="003763FB">
      <w:r>
        <w:t xml:space="preserve">        ''' &lt;summary&gt;</w:t>
      </w:r>
    </w:p>
    <w:p w:rsidR="003763FB" w:rsidRDefault="003763FB" w:rsidP="003763FB">
      <w:r>
        <w:lastRenderedPageBreak/>
        <w:t xml:space="preserve">        ''' The basic constructor.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&lt;param name="dbConnector"&gt;&lt;/param&gt;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Public Sub New(dbConnector As IDbConnector)</w:t>
      </w:r>
    </w:p>
    <w:p w:rsidR="003763FB" w:rsidRDefault="003763FB" w:rsidP="003763FB">
      <w:r>
        <w:t xml:space="preserve">            DBConnection = dbConnector</w:t>
      </w:r>
    </w:p>
    <w:p w:rsidR="003763FB" w:rsidRDefault="003763FB" w:rsidP="003763FB">
      <w:r>
        <w:t xml:space="preserve">            SetInputTypes()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Sets up the different input classes.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SetInputTypes()</w:t>
      </w:r>
    </w:p>
    <w:p w:rsidR="003763FB" w:rsidRDefault="003763FB" w:rsidP="003763FB">
      <w:r>
        <w:t xml:space="preserve">            SubjectType = New SubjectTypeInput()</w:t>
      </w:r>
    </w:p>
    <w:p w:rsidR="003763FB" w:rsidRDefault="003763FB" w:rsidP="003763FB">
      <w:r>
        <w:t xml:space="preserve">            CurriculumType = New CurriculumTypeInput()</w:t>
      </w:r>
    </w:p>
    <w:p w:rsidR="003763FB" w:rsidRDefault="003763FB" w:rsidP="003763FB">
      <w:r>
        <w:t xml:space="preserve">            KeyStageType = New KeyStageTypeInput()</w:t>
      </w:r>
    </w:p>
    <w:p w:rsidR="003763FB" w:rsidRDefault="003763FB" w:rsidP="003763FB">
      <w:r>
        <w:t xml:space="preserve">            ExplanationType = New ExplanationTypeInput(DBConnection)</w:t>
      </w:r>
    </w:p>
    <w:p w:rsidR="003763FB" w:rsidRDefault="003763FB" w:rsidP="003763FB">
      <w:r>
        <w:t xml:space="preserve">            QuestionType = New QuestionTypeInput()</w:t>
      </w:r>
    </w:p>
    <w:p w:rsidR="003763FB" w:rsidRDefault="003763FB" w:rsidP="003763FB">
      <w:r>
        <w:t xml:space="preserve">            AnswerType = New AnswerTypeInput()</w:t>
      </w:r>
    </w:p>
    <w:p w:rsidR="003763FB" w:rsidRDefault="003763FB" w:rsidP="003763FB">
      <w:r>
        <w:t xml:space="preserve">            DemonstrationType = New DemonstrationTypeInput()</w:t>
      </w:r>
    </w:p>
    <w:p w:rsidR="003763FB" w:rsidRDefault="003763FB" w:rsidP="003763FB">
      <w:r>
        <w:t xml:space="preserve">            DemonstrationType.ResetValuesToDefaults()</w:t>
      </w:r>
    </w:p>
    <w:p w:rsidR="003763FB" w:rsidRDefault="003763FB" w:rsidP="003763FB">
      <w:r>
        <w:t xml:space="preserve">            CanSubmit = False</w:t>
      </w:r>
    </w:p>
    <w:p w:rsidR="003763FB" w:rsidRDefault="003763FB" w:rsidP="003763FB">
      <w:r>
        <w:t xml:space="preserve">            NewQuestionInsertMessage = String.Empty</w:t>
      </w:r>
    </w:p>
    <w:p w:rsidR="003763FB" w:rsidRDefault="003763FB" w:rsidP="003763FB">
      <w:r>
        <w:t xml:space="preserve">            InsertedSuccessfully = False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Sets the lists from the database.</w:t>
      </w:r>
    </w:p>
    <w:p w:rsidR="003763FB" w:rsidRDefault="003763FB" w:rsidP="003763FB">
      <w:r>
        <w:t xml:space="preserve">        ''' Uses multi-threading to populate the lists.</w:t>
      </w:r>
    </w:p>
    <w:p w:rsidR="003763FB" w:rsidRDefault="003763FB" w:rsidP="003763FB">
      <w:r>
        <w:t xml:space="preserve">        ''' :-)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Public Sub SetListsFromDatabase() Implements INewQuestionInput.SetListsFromDatabase</w:t>
      </w:r>
    </w:p>
    <w:p w:rsidR="003763FB" w:rsidRDefault="003763FB" w:rsidP="003763FB">
      <w:r>
        <w:t xml:space="preserve">            Dim thread1 As New Thread(AddressOf PopulateSubjectList)</w:t>
      </w:r>
    </w:p>
    <w:p w:rsidR="003763FB" w:rsidRDefault="003763FB" w:rsidP="003763FB">
      <w:r>
        <w:t xml:space="preserve">            Dim thread2 As New Thread(AddressOf PopulateCurriculumList)</w:t>
      </w:r>
    </w:p>
    <w:p w:rsidR="003763FB" w:rsidRDefault="003763FB" w:rsidP="003763FB">
      <w:r>
        <w:t xml:space="preserve">            Dim thread3 As New Thread(AddressOf PopulateKeyStageList)</w:t>
      </w:r>
    </w:p>
    <w:p w:rsidR="003763FB" w:rsidRDefault="003763FB" w:rsidP="003763FB">
      <w:r>
        <w:t xml:space="preserve">            Dim thread4 As New Thread(AddressOf PopulateExplanationList)</w:t>
      </w:r>
    </w:p>
    <w:p w:rsidR="003763FB" w:rsidRDefault="003763FB" w:rsidP="003763FB"/>
    <w:p w:rsidR="003763FB" w:rsidRDefault="003763FB" w:rsidP="003763FB">
      <w:r>
        <w:t xml:space="preserve">            thread1.Start()</w:t>
      </w:r>
    </w:p>
    <w:p w:rsidR="003763FB" w:rsidRDefault="003763FB" w:rsidP="003763FB">
      <w:r>
        <w:t xml:space="preserve">            thread2.Start()</w:t>
      </w:r>
    </w:p>
    <w:p w:rsidR="003763FB" w:rsidRDefault="003763FB" w:rsidP="003763FB">
      <w:r>
        <w:t xml:space="preserve">            thread3.Start()</w:t>
      </w:r>
    </w:p>
    <w:p w:rsidR="003763FB" w:rsidRDefault="003763FB" w:rsidP="003763FB">
      <w:r>
        <w:t xml:space="preserve">            thread4.Start()</w:t>
      </w:r>
    </w:p>
    <w:p w:rsidR="003763FB" w:rsidRDefault="003763FB" w:rsidP="003763FB">
      <w:r>
        <w:t xml:space="preserve">            thread1.Join()</w:t>
      </w:r>
    </w:p>
    <w:p w:rsidR="003763FB" w:rsidRDefault="003763FB" w:rsidP="003763FB">
      <w:r>
        <w:t xml:space="preserve">            thread2.Join()</w:t>
      </w:r>
    </w:p>
    <w:p w:rsidR="003763FB" w:rsidRDefault="003763FB" w:rsidP="003763FB">
      <w:r>
        <w:t xml:space="preserve">            thread3.Join()</w:t>
      </w:r>
    </w:p>
    <w:p w:rsidR="003763FB" w:rsidRDefault="003763FB" w:rsidP="003763FB">
      <w:r>
        <w:t xml:space="preserve">            thread4.Join()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lastRenderedPageBreak/>
        <w:t xml:space="preserve">        ''' Populates the subject list from thread 1.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PopulateSubjectList()</w:t>
      </w:r>
    </w:p>
    <w:p w:rsidR="003763FB" w:rsidRDefault="003763FB" w:rsidP="003763FB">
      <w:r>
        <w:t xml:space="preserve">            SubjectType.SubjectList = DBConnection.GetListOfSubjects()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Populates the curriculum list from thread 2.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PopulateCurriculumList()</w:t>
      </w:r>
    </w:p>
    <w:p w:rsidR="003763FB" w:rsidRDefault="003763FB" w:rsidP="003763FB">
      <w:r>
        <w:t xml:space="preserve">            CurriculumType.CurriculumList = DBConnection.GetListOfCurriculum()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Populates the key stage list from thread 3.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PopulateKeyStageList()</w:t>
      </w:r>
    </w:p>
    <w:p w:rsidR="003763FB" w:rsidRDefault="003763FB" w:rsidP="003763FB">
      <w:r>
        <w:t xml:space="preserve">            KeyStageType.KeyStageList = DBConnection.GetListOfKeyStages()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Populates the explanation list from thread 4.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PopulateExplanationList()</w:t>
      </w:r>
    </w:p>
    <w:p w:rsidR="003763FB" w:rsidRDefault="003763FB" w:rsidP="003763FB">
      <w:r>
        <w:t xml:space="preserve">            ExplanationType.ExplanationList = DBConnection.GetListOfExplanations()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>#End Region</w:t>
      </w:r>
    </w:p>
    <w:p w:rsidR="003763FB" w:rsidRDefault="003763FB" w:rsidP="003763FB"/>
    <w:p w:rsidR="003763FB" w:rsidRDefault="003763FB" w:rsidP="003763FB">
      <w:r>
        <w:t>#Region "Subject Changes"</w:t>
      </w:r>
    </w:p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Updates the lists from the subjects.</w:t>
      </w:r>
    </w:p>
    <w:p w:rsidR="003763FB" w:rsidRDefault="003763FB" w:rsidP="003763FB">
      <w:r>
        <w:t xml:space="preserve">        ''' Uses multi-threading again.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Public Sub UpdateOtherLists() Implements INewQuestionInput.UpdateOtherLists</w:t>
      </w:r>
    </w:p>
    <w:p w:rsidR="003763FB" w:rsidRDefault="003763FB" w:rsidP="003763FB">
      <w:r>
        <w:t xml:space="preserve">            Dim thread1 As New Thread(AddressOf UpdateCurriculumList)</w:t>
      </w:r>
    </w:p>
    <w:p w:rsidR="003763FB" w:rsidRDefault="003763FB" w:rsidP="003763FB">
      <w:r>
        <w:t xml:space="preserve">            Dim thread2 As New Thread(AddressOf UpdateExplanationList)</w:t>
      </w:r>
    </w:p>
    <w:p w:rsidR="003763FB" w:rsidRDefault="003763FB" w:rsidP="003763FB"/>
    <w:p w:rsidR="003763FB" w:rsidRDefault="003763FB" w:rsidP="003763FB">
      <w:r>
        <w:t xml:space="preserve">            thread1.Start()</w:t>
      </w:r>
    </w:p>
    <w:p w:rsidR="003763FB" w:rsidRDefault="003763FB" w:rsidP="003763FB">
      <w:r>
        <w:t xml:space="preserve">            thread2.Start()</w:t>
      </w:r>
    </w:p>
    <w:p w:rsidR="003763FB" w:rsidRDefault="003763FB" w:rsidP="003763FB">
      <w:r>
        <w:t xml:space="preserve">            thread1.Join()</w:t>
      </w:r>
    </w:p>
    <w:p w:rsidR="003763FB" w:rsidRDefault="003763FB" w:rsidP="003763FB">
      <w:r>
        <w:t xml:space="preserve">            thread2.Join()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Updates the curriculum list.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UpdateCurriculumList()</w:t>
      </w:r>
    </w:p>
    <w:p w:rsidR="003763FB" w:rsidRDefault="003763FB" w:rsidP="003763FB">
      <w:r>
        <w:t xml:space="preserve">            CurriculumType.CurriculumList = DBConnection.GetUpdatedListOfCurriculum(SubjectType.SubjectID)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Updates the explanation list.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UpdateExplanationList()</w:t>
      </w:r>
    </w:p>
    <w:p w:rsidR="003763FB" w:rsidRDefault="003763FB" w:rsidP="003763FB">
      <w:r>
        <w:t xml:space="preserve">            ExplanationType.ExplanationList = DBConnection.GetUpdatedListOfExplanations(SubjectType.SubjectID)</w:t>
      </w:r>
    </w:p>
    <w:p w:rsidR="003763FB" w:rsidRDefault="003763FB" w:rsidP="003763FB">
      <w:r>
        <w:t xml:space="preserve">        End Sub</w:t>
      </w:r>
    </w:p>
    <w:p w:rsidR="003763FB" w:rsidRDefault="003763FB" w:rsidP="003763FB">
      <w:r>
        <w:t>#End Region</w:t>
      </w:r>
    </w:p>
    <w:p w:rsidR="003763FB" w:rsidRDefault="003763FB" w:rsidP="003763FB"/>
    <w:p w:rsidR="003763FB" w:rsidRDefault="003763FB" w:rsidP="003763FB">
      <w:r>
        <w:t>#Region "Curriculum Changes"</w:t>
      </w:r>
    </w:p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Updates the explanation list from the curriculum selected.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Public Sub UpdateExplanation() Implements INewQuestionInput.UpdateExplanation</w:t>
      </w:r>
    </w:p>
    <w:p w:rsidR="003763FB" w:rsidRDefault="003763FB" w:rsidP="003763FB">
      <w:r>
        <w:t xml:space="preserve">            ExplanationType.ExplanationList = DBConnection.GetUpdatedExplanationsByCurriculum(CurriculumType.CurriculumID)</w:t>
      </w:r>
    </w:p>
    <w:p w:rsidR="003763FB" w:rsidRDefault="003763FB" w:rsidP="003763FB">
      <w:r>
        <w:t xml:space="preserve">        End Sub</w:t>
      </w:r>
    </w:p>
    <w:p w:rsidR="003763FB" w:rsidRDefault="003763FB" w:rsidP="003763FB">
      <w:r>
        <w:t>#End Region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Process the details in the class.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Public Sub Process() Implements INewQuestionInput.Process</w:t>
      </w:r>
    </w:p>
    <w:p w:rsidR="003763FB" w:rsidRDefault="003763FB" w:rsidP="003763FB">
      <w:r>
        <w:t xml:space="preserve">            SetCanSubmit()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Sets the can submit flag from the other class can proceed flags.</w:t>
      </w:r>
    </w:p>
    <w:p w:rsidR="003763FB" w:rsidRDefault="003763FB" w:rsidP="003763FB">
      <w:r>
        <w:t xml:space="preserve">        ''' All need to be true for the can submit flag to be set to true.</w:t>
      </w:r>
    </w:p>
    <w:p w:rsidR="003763FB" w:rsidRDefault="003763FB" w:rsidP="003763FB">
      <w:r>
        <w:t xml:space="preserve">        ''' Otherwise the new question will not be created.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&lt;remarks&gt;&lt;/remarks&gt;</w:t>
      </w:r>
    </w:p>
    <w:p w:rsidR="003763FB" w:rsidRDefault="003763FB" w:rsidP="003763FB">
      <w:r>
        <w:t xml:space="preserve">        Private Sub SetCanSubmit()</w:t>
      </w:r>
    </w:p>
    <w:p w:rsidR="003763FB" w:rsidRDefault="003763FB" w:rsidP="003763FB">
      <w:r>
        <w:t xml:space="preserve">            Dim arrayOfFlags(6) As Boolean</w:t>
      </w:r>
    </w:p>
    <w:p w:rsidR="003763FB" w:rsidRDefault="003763FB" w:rsidP="003763FB">
      <w:r>
        <w:t xml:space="preserve">            arrayOfFlags(0) = SubjectType.CanProceed</w:t>
      </w:r>
    </w:p>
    <w:p w:rsidR="003763FB" w:rsidRDefault="003763FB" w:rsidP="003763FB">
      <w:r>
        <w:t xml:space="preserve">            arrayOfFlags(1) = CurriculumType.CanProceed</w:t>
      </w:r>
    </w:p>
    <w:p w:rsidR="003763FB" w:rsidRDefault="003763FB" w:rsidP="003763FB">
      <w:r>
        <w:lastRenderedPageBreak/>
        <w:t xml:space="preserve">            arrayOfFlags(2) = KeyStageType.CanProceed</w:t>
      </w:r>
    </w:p>
    <w:p w:rsidR="003763FB" w:rsidRDefault="003763FB" w:rsidP="003763FB">
      <w:r>
        <w:t xml:space="preserve">            arrayOfFlags(3) = ExplanationType.CanProceed</w:t>
      </w:r>
    </w:p>
    <w:p w:rsidR="003763FB" w:rsidRDefault="003763FB" w:rsidP="003763FB">
      <w:r>
        <w:t xml:space="preserve">            arrayOfFlags(4) = QuestionType.CanProceed</w:t>
      </w:r>
    </w:p>
    <w:p w:rsidR="003763FB" w:rsidRDefault="003763FB" w:rsidP="003763FB">
      <w:r>
        <w:t xml:space="preserve">            arrayOfFlags(5) = AnswerType.CanProceed</w:t>
      </w:r>
    </w:p>
    <w:p w:rsidR="003763FB" w:rsidRDefault="003763FB" w:rsidP="003763FB">
      <w:r>
        <w:t xml:space="preserve">            arrayOfFlags(6) = DemonstrationType.CanInsertDetailsToList</w:t>
      </w:r>
    </w:p>
    <w:p w:rsidR="003763FB" w:rsidRDefault="003763FB" w:rsidP="003763FB">
      <w:r>
        <w:t xml:space="preserve">            CanSubmit = Helpers.IsThereAFalseInArray(arrayOfFlags)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Inserts the new question into the database with all of the demo steps.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&lt;remarks&gt;Inserts the question.&lt;/remarks&gt;</w:t>
      </w:r>
    </w:p>
    <w:p w:rsidR="003763FB" w:rsidRDefault="003763FB" w:rsidP="003763FB">
      <w:r>
        <w:t xml:space="preserve">        Public Sub InsertNewQuestion() Implements INewQuestionInput.InsertNewQuestion</w:t>
      </w:r>
    </w:p>
    <w:p w:rsidR="003763FB" w:rsidRDefault="003763FB" w:rsidP="003763FB">
      <w:r>
        <w:t xml:space="preserve">            ' Check if parts are new, and insert them.</w:t>
      </w:r>
    </w:p>
    <w:p w:rsidR="003763FB" w:rsidRDefault="003763FB" w:rsidP="003763FB">
      <w:r>
        <w:t xml:space="preserve">            InsertNewQuestionTypes()</w:t>
      </w:r>
    </w:p>
    <w:p w:rsidR="003763FB" w:rsidRDefault="003763FB" w:rsidP="003763FB"/>
    <w:p w:rsidR="003763FB" w:rsidRDefault="003763FB" w:rsidP="003763FB">
      <w:r>
        <w:t xml:space="preserve">            ' Check that we do not have any nulls or 0 in any of the IDs.</w:t>
      </w:r>
    </w:p>
    <w:p w:rsidR="003763FB" w:rsidRDefault="003763FB" w:rsidP="003763FB">
      <w:r>
        <w:t xml:space="preserve">            Dim canContiune As Boolean = SetCanContiune()</w:t>
      </w:r>
    </w:p>
    <w:p w:rsidR="003763FB" w:rsidRDefault="003763FB" w:rsidP="003763FB">
      <w:r>
        <w:t xml:space="preserve">            </w:t>
      </w:r>
    </w:p>
    <w:p w:rsidR="003763FB" w:rsidRDefault="003763FB" w:rsidP="003763FB">
      <w:r>
        <w:t xml:space="preserve">            If (canContiune) Then</w:t>
      </w:r>
    </w:p>
    <w:p w:rsidR="003763FB" w:rsidRDefault="003763FB" w:rsidP="003763FB">
      <w:r>
        <w:t xml:space="preserve">                Dim question = SetUpQuestionInsertTypes()</w:t>
      </w:r>
    </w:p>
    <w:p w:rsidR="003763FB" w:rsidRDefault="003763FB" w:rsidP="003763FB"/>
    <w:p w:rsidR="003763FB" w:rsidRDefault="003763FB" w:rsidP="003763FB">
      <w:r>
        <w:t xml:space="preserve">                ' Insert the new question first and get the id of the record inserted.</w:t>
      </w:r>
    </w:p>
    <w:p w:rsidR="003763FB" w:rsidRDefault="003763FB" w:rsidP="003763FB">
      <w:r>
        <w:t xml:space="preserve">                Dim questionID = DBConnection.InsertNewQuestion(question)</w:t>
      </w:r>
    </w:p>
    <w:p w:rsidR="003763FB" w:rsidRDefault="003763FB" w:rsidP="003763FB">
      <w:r>
        <w:t xml:space="preserve">                Dim isQuestionValid = Helpers.IsDigitNotNullOrZero(questionID)</w:t>
      </w:r>
    </w:p>
    <w:p w:rsidR="003763FB" w:rsidRDefault="003763FB" w:rsidP="003763FB">
      <w:r>
        <w:t xml:space="preserve">                If (isQuestionValid) Then</w:t>
      </w:r>
    </w:p>
    <w:p w:rsidR="003763FB" w:rsidRDefault="003763FB" w:rsidP="003763FB">
      <w:r>
        <w:t xml:space="preserve">                    Dim insertedOkay As Boolean = GetInsertedOkay(questionID)</w:t>
      </w:r>
    </w:p>
    <w:p w:rsidR="003763FB" w:rsidRDefault="003763FB" w:rsidP="003763FB">
      <w:r>
        <w:t xml:space="preserve">                    If Not (insertedOkay) Then</w:t>
      </w:r>
    </w:p>
    <w:p w:rsidR="003763FB" w:rsidRDefault="003763FB" w:rsidP="003763FB">
      <w:r>
        <w:t xml:space="preserve">                        NewQuestionInsertMessage = CommonConstants.InsertNewDemoStepError</w:t>
      </w:r>
    </w:p>
    <w:p w:rsidR="003763FB" w:rsidRDefault="003763FB" w:rsidP="003763FB">
      <w:r>
        <w:t xml:space="preserve">                    Else</w:t>
      </w:r>
    </w:p>
    <w:p w:rsidR="003763FB" w:rsidRDefault="003763FB" w:rsidP="003763FB">
      <w:r>
        <w:t xml:space="preserve">                        NewQuestionInsertMessage = CommonConstants.NewQuestionInsertedCorrectly</w:t>
      </w:r>
    </w:p>
    <w:p w:rsidR="003763FB" w:rsidRDefault="003763FB" w:rsidP="003763FB">
      <w:r>
        <w:t xml:space="preserve">                        InsertedSuccessfully = True</w:t>
      </w:r>
    </w:p>
    <w:p w:rsidR="003763FB" w:rsidRDefault="003763FB" w:rsidP="003763FB">
      <w:r>
        <w:t xml:space="preserve">                    End If</w:t>
      </w:r>
    </w:p>
    <w:p w:rsidR="003763FB" w:rsidRDefault="003763FB" w:rsidP="003763FB">
      <w:r>
        <w:t xml:space="preserve">                Else</w:t>
      </w:r>
    </w:p>
    <w:p w:rsidR="003763FB" w:rsidRDefault="003763FB" w:rsidP="003763FB">
      <w:r>
        <w:t xml:space="preserve">                    NewQuestionInsertMessage = CommonConstants.InsertNewQuestionError</w:t>
      </w:r>
    </w:p>
    <w:p w:rsidR="003763FB" w:rsidRDefault="003763FB" w:rsidP="003763FB">
      <w:r>
        <w:t xml:space="preserve">                End If</w:t>
      </w:r>
    </w:p>
    <w:p w:rsidR="003763FB" w:rsidRDefault="003763FB" w:rsidP="003763FB">
      <w:r>
        <w:t xml:space="preserve">            Else</w:t>
      </w:r>
    </w:p>
    <w:p w:rsidR="003763FB" w:rsidRDefault="003763FB" w:rsidP="003763FB">
      <w:r>
        <w:t xml:space="preserve">                NewQuestionInsertMessage = CommonConstants.InsertNewQuestionError</w:t>
      </w:r>
    </w:p>
    <w:p w:rsidR="003763FB" w:rsidRDefault="003763FB" w:rsidP="003763FB">
      <w:r>
        <w:t xml:space="preserve">            End If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Inserts the new subjects, curriculums, key stage and explanation.</w:t>
      </w:r>
    </w:p>
    <w:p w:rsidR="003763FB" w:rsidRDefault="003763FB" w:rsidP="003763FB">
      <w:r>
        <w:t xml:space="preserve">        ''' If they are not new, it keeps the original ID's set before.</w:t>
      </w:r>
    </w:p>
    <w:p w:rsidR="003763FB" w:rsidRDefault="003763FB" w:rsidP="003763FB">
      <w:r>
        <w:lastRenderedPageBreak/>
        <w:t xml:space="preserve">        ''' &lt;/summary&gt;</w:t>
      </w:r>
    </w:p>
    <w:p w:rsidR="003763FB" w:rsidRDefault="003763FB" w:rsidP="003763FB">
      <w:r>
        <w:t xml:space="preserve">        ''' &lt;remarks&gt;For setting the ID's.&lt;/remarks&gt;</w:t>
      </w:r>
    </w:p>
    <w:p w:rsidR="003763FB" w:rsidRDefault="003763FB" w:rsidP="003763FB">
      <w:r>
        <w:t xml:space="preserve">        Private Sub InsertNewQuestionTypes()</w:t>
      </w:r>
    </w:p>
    <w:p w:rsidR="003763FB" w:rsidRDefault="003763FB" w:rsidP="003763FB">
      <w:r>
        <w:t xml:space="preserve">            If (SubjectType.IsNewSubject) Then</w:t>
      </w:r>
    </w:p>
    <w:p w:rsidR="003763FB" w:rsidRDefault="003763FB" w:rsidP="003763FB">
      <w:r>
        <w:t xml:space="preserve">                SubjectType.SubjectID = DBConnection.InsertNewSubject(SubjectType.SubjectText)</w:t>
      </w:r>
    </w:p>
    <w:p w:rsidR="003763FB" w:rsidRDefault="003763FB" w:rsidP="003763FB">
      <w:r>
        <w:t xml:space="preserve">            End If</w:t>
      </w:r>
    </w:p>
    <w:p w:rsidR="003763FB" w:rsidRDefault="003763FB" w:rsidP="003763FB"/>
    <w:p w:rsidR="003763FB" w:rsidRDefault="003763FB" w:rsidP="003763FB">
      <w:r>
        <w:t xml:space="preserve">            If (CurriculumType.IsNewCurriculum) Then</w:t>
      </w:r>
    </w:p>
    <w:p w:rsidR="003763FB" w:rsidRDefault="003763FB" w:rsidP="003763FB">
      <w:r>
        <w:t xml:space="preserve">                CurriculumType.CurriculumID = DBConnection.InsertNewCurriculum(SubjectType.SubjectID, CurriculumType.CurriculumText)</w:t>
      </w:r>
    </w:p>
    <w:p w:rsidR="003763FB" w:rsidRDefault="003763FB" w:rsidP="003763FB">
      <w:r>
        <w:t xml:space="preserve">            End If</w:t>
      </w:r>
    </w:p>
    <w:p w:rsidR="003763FB" w:rsidRDefault="003763FB" w:rsidP="003763FB"/>
    <w:p w:rsidR="003763FB" w:rsidRDefault="003763FB" w:rsidP="003763FB">
      <w:r>
        <w:t xml:space="preserve">            If (KeyStageType.IsNewKeyStage) Then</w:t>
      </w:r>
    </w:p>
    <w:p w:rsidR="003763FB" w:rsidRDefault="003763FB" w:rsidP="003763FB">
      <w:r>
        <w:t xml:space="preserve">                KeyStageType.KeyStageID = DBConnection.InsertNewKeyStage(KeyStageType.KeyStageText)</w:t>
      </w:r>
    </w:p>
    <w:p w:rsidR="003763FB" w:rsidRDefault="003763FB" w:rsidP="003763FB">
      <w:r>
        <w:t xml:space="preserve">            End If</w:t>
      </w:r>
    </w:p>
    <w:p w:rsidR="003763FB" w:rsidRDefault="003763FB" w:rsidP="003763FB"/>
    <w:p w:rsidR="003763FB" w:rsidRDefault="003763FB" w:rsidP="003763FB">
      <w:r>
        <w:t xml:space="preserve">            If (ExplanationType.IsNewExplanation) Then</w:t>
      </w:r>
    </w:p>
    <w:p w:rsidR="003763FB" w:rsidRDefault="003763FB" w:rsidP="003763FB">
      <w:r>
        <w:t xml:space="preserve">                ExplanationType.ExplanationID = DBConnection.InsertNewExplanation(CurriculumType.CurriculumID, ExplanationType.ExplanationTitle, ExplanationType.ExplanationText)</w:t>
      </w:r>
    </w:p>
    <w:p w:rsidR="003763FB" w:rsidRDefault="003763FB" w:rsidP="003763FB">
      <w:r>
        <w:t xml:space="preserve">            End If</w:t>
      </w:r>
    </w:p>
    <w:p w:rsidR="003763FB" w:rsidRDefault="003763FB" w:rsidP="003763FB">
      <w:r>
        <w:t xml:space="preserve">        End Sub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Checks that all of the ID's are set.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&lt;returns&gt;If OK to carry on.&lt;/returns&gt;</w:t>
      </w:r>
    </w:p>
    <w:p w:rsidR="003763FB" w:rsidRDefault="003763FB" w:rsidP="003763FB">
      <w:r>
        <w:t xml:space="preserve">        ''' &lt;remarks&gt;Getting ready for the rest of the insert steps.&lt;/remarks&gt;</w:t>
      </w:r>
    </w:p>
    <w:p w:rsidR="003763FB" w:rsidRDefault="003763FB" w:rsidP="003763FB">
      <w:r>
        <w:t xml:space="preserve">        Private Function SetCanContiune() As Boolean</w:t>
      </w:r>
    </w:p>
    <w:p w:rsidR="003763FB" w:rsidRDefault="003763FB" w:rsidP="003763FB">
      <w:r>
        <w:t xml:space="preserve">            Dim arrayOfFlags(3) As Boolean</w:t>
      </w:r>
    </w:p>
    <w:p w:rsidR="003763FB" w:rsidRDefault="003763FB" w:rsidP="003763FB">
      <w:r>
        <w:t xml:space="preserve">            arrayOfFlags(0) = Helpers.IsDigitNotNullOrZero(SubjectType.SubjectID)</w:t>
      </w:r>
    </w:p>
    <w:p w:rsidR="003763FB" w:rsidRDefault="003763FB" w:rsidP="003763FB">
      <w:r>
        <w:t xml:space="preserve">            arrayOfFlags(1) = Helpers.IsDigitNotNullOrZero(CurriculumType.CurriculumID)</w:t>
      </w:r>
    </w:p>
    <w:p w:rsidR="003763FB" w:rsidRDefault="003763FB" w:rsidP="003763FB">
      <w:r>
        <w:t xml:space="preserve">            arrayOfFlags(2) = Helpers.IsDigitNotNullOrZero(KeyStageType.KeyStageID)</w:t>
      </w:r>
    </w:p>
    <w:p w:rsidR="003763FB" w:rsidRDefault="003763FB" w:rsidP="003763FB">
      <w:r>
        <w:t xml:space="preserve">            arrayOfFlags(3) = Helpers.IsDigitNotNullOrZero(ExplanationType.ExplanationID)</w:t>
      </w:r>
    </w:p>
    <w:p w:rsidR="003763FB" w:rsidRDefault="003763FB" w:rsidP="003763FB">
      <w:r>
        <w:t xml:space="preserve">            Return Helpers.IsThereAFalseInArray(arrayOfFlags)</w:t>
      </w:r>
    </w:p>
    <w:p w:rsidR="003763FB" w:rsidRDefault="003763FB" w:rsidP="003763FB">
      <w:r>
        <w:t xml:space="preserve">        End Function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Sets up the variables into the database user defined type.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&lt;returns&gt;The question insert type.&lt;/returns&gt;</w:t>
      </w:r>
    </w:p>
    <w:p w:rsidR="003763FB" w:rsidRDefault="003763FB" w:rsidP="003763FB">
      <w:r>
        <w:t xml:space="preserve">        ''' &lt;remarks&gt;Sets it all up from all of the different objects.&lt;/remarks&gt;</w:t>
      </w:r>
    </w:p>
    <w:p w:rsidR="003763FB" w:rsidRDefault="003763FB" w:rsidP="003763FB">
      <w:r>
        <w:t xml:space="preserve">        Private Function SetUpQuestionInsertTypes() As QuestionInsertType</w:t>
      </w:r>
    </w:p>
    <w:p w:rsidR="003763FB" w:rsidRDefault="003763FB" w:rsidP="003763FB">
      <w:r>
        <w:t xml:space="preserve">            Dim newQuestion = New QuestionInsertType</w:t>
      </w:r>
    </w:p>
    <w:p w:rsidR="003763FB" w:rsidRDefault="003763FB" w:rsidP="003763FB">
      <w:r>
        <w:lastRenderedPageBreak/>
        <w:t xml:space="preserve">            newQuestion.SelectedSubjectID = SubjectType.SubjectID</w:t>
      </w:r>
    </w:p>
    <w:p w:rsidR="003763FB" w:rsidRDefault="003763FB" w:rsidP="003763FB">
      <w:r>
        <w:t xml:space="preserve">            newQuestion.SelectedCurriculumID = CurriculumType.CurriculumID</w:t>
      </w:r>
    </w:p>
    <w:p w:rsidR="003763FB" w:rsidRDefault="003763FB" w:rsidP="003763FB">
      <w:r>
        <w:t xml:space="preserve">            newQuestion.SelectedKeyStageID = KeyStageType.KeyStageID</w:t>
      </w:r>
    </w:p>
    <w:p w:rsidR="003763FB" w:rsidRDefault="003763FB" w:rsidP="003763FB">
      <w:r>
        <w:t xml:space="preserve">            newQuestion.SelectedExplanationID = ExplanationType.ExplanationID</w:t>
      </w:r>
    </w:p>
    <w:p w:rsidR="003763FB" w:rsidRDefault="003763FB" w:rsidP="003763FB"/>
    <w:p w:rsidR="003763FB" w:rsidRDefault="003763FB" w:rsidP="003763FB">
      <w:r>
        <w:t xml:space="preserve">            newQuestion.NewQuestion = QuestionType.QuestionText</w:t>
      </w:r>
    </w:p>
    <w:p w:rsidR="003763FB" w:rsidRDefault="003763FB" w:rsidP="003763FB">
      <w:r>
        <w:t xml:space="preserve">            newQuestion.NewAnswer = AnswerType.CorrectAnswer</w:t>
      </w:r>
    </w:p>
    <w:p w:rsidR="003763FB" w:rsidRDefault="003763FB" w:rsidP="003763FB"/>
    <w:p w:rsidR="003763FB" w:rsidRDefault="003763FB" w:rsidP="003763FB">
      <w:r>
        <w:t xml:space="preserve">            newQuestion.AmountOfStepsSet = DemonstrationType.AmountOfSteps</w:t>
      </w:r>
    </w:p>
    <w:p w:rsidR="003763FB" w:rsidRDefault="003763FB" w:rsidP="003763FB">
      <w:r>
        <w:t xml:space="preserve">            newQuestion.TotalMarksSet = DemonstrationType.DemonstrationTotalMarks</w:t>
      </w:r>
    </w:p>
    <w:p w:rsidR="003763FB" w:rsidRDefault="003763FB" w:rsidP="003763FB"/>
    <w:p w:rsidR="003763FB" w:rsidRDefault="003763FB" w:rsidP="003763FB">
      <w:r>
        <w:t xml:space="preserve">            newQuestion.NewFalseAnswerA = AnswerType.InCorrectAnswerA</w:t>
      </w:r>
    </w:p>
    <w:p w:rsidR="003763FB" w:rsidRDefault="003763FB" w:rsidP="003763FB">
      <w:r>
        <w:t xml:space="preserve">            newQuestion.NewFalseAnswerB = AnswerType.InCorrectAnswerB</w:t>
      </w:r>
    </w:p>
    <w:p w:rsidR="003763FB" w:rsidRDefault="003763FB" w:rsidP="003763FB">
      <w:r>
        <w:t xml:space="preserve">            newQuestion.NewFalseAnswerC = AnswerType.InCorrectAnswerC</w:t>
      </w:r>
    </w:p>
    <w:p w:rsidR="003763FB" w:rsidRDefault="003763FB" w:rsidP="003763FB"/>
    <w:p w:rsidR="003763FB" w:rsidRDefault="003763FB" w:rsidP="003763FB">
      <w:r>
        <w:t xml:space="preserve">            newQuestion.NewSearchString = QuestionType.SearchString</w:t>
      </w:r>
    </w:p>
    <w:p w:rsidR="003763FB" w:rsidRDefault="003763FB" w:rsidP="003763FB">
      <w:r>
        <w:t xml:space="preserve">            newQuestion.NewWebLink = QuestionType.WebAddressText</w:t>
      </w:r>
    </w:p>
    <w:p w:rsidR="003763FB" w:rsidRDefault="003763FB" w:rsidP="003763FB">
      <w:r>
        <w:t xml:space="preserve">            Return newQuestion</w:t>
      </w:r>
    </w:p>
    <w:p w:rsidR="003763FB" w:rsidRDefault="003763FB" w:rsidP="003763FB">
      <w:r>
        <w:t xml:space="preserve">        End Function</w:t>
      </w:r>
    </w:p>
    <w:p w:rsidR="003763FB" w:rsidRDefault="003763FB" w:rsidP="003763FB"/>
    <w:p w:rsidR="003763FB" w:rsidRDefault="003763FB" w:rsidP="003763FB">
      <w:r>
        <w:t xml:space="preserve">        ''' &lt;summary&gt;</w:t>
      </w:r>
    </w:p>
    <w:p w:rsidR="003763FB" w:rsidRDefault="003763FB" w:rsidP="003763FB">
      <w:r>
        <w:t xml:space="preserve">        ''' Inserts the demo steps into the database.</w:t>
      </w:r>
    </w:p>
    <w:p w:rsidR="003763FB" w:rsidRDefault="003763FB" w:rsidP="003763FB">
      <w:r>
        <w:t xml:space="preserve">        ''' Keeps a records of any false returns.</w:t>
      </w:r>
    </w:p>
    <w:p w:rsidR="003763FB" w:rsidRDefault="003763FB" w:rsidP="003763FB">
      <w:r>
        <w:t xml:space="preserve">        ''' Then goes through that list to return true or false.</w:t>
      </w:r>
    </w:p>
    <w:p w:rsidR="003763FB" w:rsidRDefault="003763FB" w:rsidP="003763FB">
      <w:r>
        <w:t xml:space="preserve">        ''' &lt;/summary&gt;</w:t>
      </w:r>
    </w:p>
    <w:p w:rsidR="003763FB" w:rsidRDefault="003763FB" w:rsidP="003763FB">
      <w:r>
        <w:t xml:space="preserve">        ''' &lt;param name="questionID"&gt;&lt;/param&gt;</w:t>
      </w:r>
    </w:p>
    <w:p w:rsidR="003763FB" w:rsidRDefault="003763FB" w:rsidP="003763FB">
      <w:r>
        <w:t xml:space="preserve">        ''' &lt;returns&gt;True or false.&lt;/returns&gt;</w:t>
      </w:r>
    </w:p>
    <w:p w:rsidR="003763FB" w:rsidRDefault="003763FB" w:rsidP="003763FB">
      <w:r>
        <w:t xml:space="preserve">        ''' &lt;remarks&gt;Sets the demo steps and checks all is OK.&lt;/remarks&gt;</w:t>
      </w:r>
    </w:p>
    <w:p w:rsidR="003763FB" w:rsidRDefault="003763FB" w:rsidP="003763FB">
      <w:r>
        <w:t xml:space="preserve">        Private Function GetInsertedOkay(questionID As Integer) As Boolean</w:t>
      </w:r>
    </w:p>
    <w:p w:rsidR="003763FB" w:rsidRDefault="003763FB" w:rsidP="003763FB">
      <w:r>
        <w:t xml:space="preserve">            ' Setting up initial checks.</w:t>
      </w:r>
    </w:p>
    <w:p w:rsidR="003763FB" w:rsidRDefault="003763FB" w:rsidP="003763FB">
      <w:r>
        <w:t xml:space="preserve">            Dim insertedList = New List(Of Boolean)</w:t>
      </w:r>
    </w:p>
    <w:p w:rsidR="003763FB" w:rsidRDefault="003763FB" w:rsidP="003763FB">
      <w:r>
        <w:t xml:space="preserve">            'Dim isQuestionValid = Helpers.IsDigitNotNullOrZero(questionID)</w:t>
      </w:r>
    </w:p>
    <w:p w:rsidR="003763FB" w:rsidRDefault="003763FB" w:rsidP="003763FB">
      <w:r>
        <w:t xml:space="preserve">            Dim isDemoStepsCountValid = Helpers.IsDigitNotNullOrZero(DemonstrationType.DemonstrationList.Count)</w:t>
      </w:r>
    </w:p>
    <w:p w:rsidR="003763FB" w:rsidRDefault="003763FB" w:rsidP="003763FB">
      <w:r>
        <w:t xml:space="preserve">            'insertedList.Add(isQuestionValid)</w:t>
      </w:r>
    </w:p>
    <w:p w:rsidR="003763FB" w:rsidRDefault="003763FB" w:rsidP="003763FB">
      <w:r>
        <w:t xml:space="preserve">            insertedList.Add(isDemoStepsCountValid)</w:t>
      </w:r>
    </w:p>
    <w:p w:rsidR="003763FB" w:rsidRDefault="003763FB" w:rsidP="003763FB"/>
    <w:p w:rsidR="003763FB" w:rsidRDefault="003763FB" w:rsidP="003763FB">
      <w:r>
        <w:t xml:space="preserve">            ' Now for the demo inserts.</w:t>
      </w:r>
    </w:p>
    <w:p w:rsidR="003763FB" w:rsidRDefault="003763FB" w:rsidP="003763FB">
      <w:r>
        <w:t xml:space="preserve">            If (isDemoStepsCountValid) Then</w:t>
      </w:r>
    </w:p>
    <w:p w:rsidR="003763FB" w:rsidRDefault="003763FB" w:rsidP="003763FB">
      <w:r>
        <w:t xml:space="preserve">                ' Insert all of the demo steps using the id of the new question.</w:t>
      </w:r>
    </w:p>
    <w:p w:rsidR="003763FB" w:rsidRDefault="003763FB" w:rsidP="003763FB">
      <w:r>
        <w:t xml:space="preserve">                For Each demo As DemonstrationStep In DemonstrationType.DemonstrationList</w:t>
      </w:r>
    </w:p>
    <w:p w:rsidR="003763FB" w:rsidRDefault="003763FB" w:rsidP="003763FB">
      <w:r>
        <w:t xml:space="preserve">                    Dim demoStep = New DemonstrationStepType</w:t>
      </w:r>
    </w:p>
    <w:p w:rsidR="003763FB" w:rsidRDefault="003763FB" w:rsidP="003763FB"/>
    <w:p w:rsidR="003763FB" w:rsidRDefault="003763FB" w:rsidP="003763FB">
      <w:r>
        <w:t xml:space="preserve">                    demoStep.DemonstrationStageInsert = demo.StepDetails</w:t>
      </w:r>
    </w:p>
    <w:p w:rsidR="003763FB" w:rsidRDefault="003763FB" w:rsidP="003763FB">
      <w:r>
        <w:t xml:space="preserve">                    demoStep.RegExInsert = demo.StepRegEx</w:t>
      </w:r>
    </w:p>
    <w:p w:rsidR="003763FB" w:rsidRDefault="003763FB" w:rsidP="003763FB">
      <w:r>
        <w:t xml:space="preserve">                    demoStep.StageMarkInsert = demo.StepMark</w:t>
      </w:r>
    </w:p>
    <w:p w:rsidR="003763FB" w:rsidRDefault="003763FB" w:rsidP="003763FB"/>
    <w:p w:rsidR="003763FB" w:rsidRDefault="003763FB" w:rsidP="003763FB">
      <w:r>
        <w:lastRenderedPageBreak/>
        <w:t xml:space="preserve">                    insertedList.Add(DBConnection.InsertNewDemoStep(demoStep, questionID))</w:t>
      </w:r>
    </w:p>
    <w:p w:rsidR="003763FB" w:rsidRDefault="003763FB" w:rsidP="003763FB">
      <w:r>
        <w:t xml:space="preserve">                Next</w:t>
      </w:r>
    </w:p>
    <w:p w:rsidR="003763FB" w:rsidRDefault="003763FB" w:rsidP="003763FB">
      <w:r>
        <w:t xml:space="preserve">            End If</w:t>
      </w:r>
    </w:p>
    <w:p w:rsidR="003763FB" w:rsidRDefault="003763FB" w:rsidP="003763FB"/>
    <w:p w:rsidR="003763FB" w:rsidRDefault="003763FB" w:rsidP="003763FB">
      <w:r>
        <w:t xml:space="preserve">            ' So now we check that all went ok...</w:t>
      </w:r>
    </w:p>
    <w:p w:rsidR="003763FB" w:rsidRDefault="003763FB" w:rsidP="003763FB">
      <w:r>
        <w:t xml:space="preserve">            Return Helpers.IsThereAFalseInArray(insertedList.ToArray())</w:t>
      </w:r>
    </w:p>
    <w:p w:rsidR="003763FB" w:rsidRDefault="003763FB" w:rsidP="003763FB">
      <w:r>
        <w:t xml:space="preserve">        End Function</w:t>
      </w:r>
    </w:p>
    <w:p w:rsidR="003763FB" w:rsidRDefault="003763FB" w:rsidP="003763FB">
      <w:r>
        <w:t xml:space="preserve">    End Class</w:t>
      </w:r>
    </w:p>
    <w:p w:rsidR="003763FB" w:rsidRDefault="003763FB" w:rsidP="003763FB">
      <w:r>
        <w:t>End Namespace</w:t>
      </w:r>
    </w:p>
    <w:p w:rsidR="00C46967" w:rsidRDefault="00C46967" w:rsidP="003763FB"/>
    <w:p w:rsidR="00C46967" w:rsidRDefault="00C46967" w:rsidP="00C46967">
      <w:pPr>
        <w:pStyle w:val="Heading4"/>
      </w:pPr>
      <w:r>
        <w:t>NewUserInput.vb</w:t>
      </w:r>
    </w:p>
    <w:p w:rsidR="00C46967" w:rsidRDefault="00C46967" w:rsidP="00C46967"/>
    <w:p w:rsidR="00C46967" w:rsidRDefault="00C46967" w:rsidP="00C46967">
      <w:r>
        <w:t>Imports ExampleProg.Constants</w:t>
      </w:r>
    </w:p>
    <w:p w:rsidR="00C46967" w:rsidRDefault="00C46967" w:rsidP="00C46967">
      <w:r>
        <w:t>Imports ExampleProg.Interfaces</w:t>
      </w:r>
    </w:p>
    <w:p w:rsidR="00C46967" w:rsidRDefault="00C46967" w:rsidP="00C46967"/>
    <w:p w:rsidR="00C46967" w:rsidRDefault="00C46967" w:rsidP="00C46967">
      <w:r>
        <w:t>Namespace InputClasses</w:t>
      </w:r>
    </w:p>
    <w:p w:rsidR="00C46967" w:rsidRDefault="00C46967" w:rsidP="00C46967">
      <w:r>
        <w:t xml:space="preserve">    ''' &lt;summary&gt;</w:t>
      </w:r>
    </w:p>
    <w:p w:rsidR="00C46967" w:rsidRDefault="00C46967" w:rsidP="00C46967">
      <w:r>
        <w:t xml:space="preserve">    ''' The New User Input class.</w:t>
      </w:r>
    </w:p>
    <w:p w:rsidR="00C46967" w:rsidRDefault="00C46967" w:rsidP="00C46967">
      <w:r>
        <w:t xml:space="preserve">    ''' Validates all of the inputs for a new user.</w:t>
      </w:r>
    </w:p>
    <w:p w:rsidR="00C46967" w:rsidRDefault="00C46967" w:rsidP="00C46967">
      <w:r>
        <w:t xml:space="preserve">    ''' &lt;/summary&gt;</w:t>
      </w:r>
    </w:p>
    <w:p w:rsidR="00C46967" w:rsidRDefault="00C46967" w:rsidP="00C46967">
      <w:r>
        <w:t xml:space="preserve">    ''' &lt;remarks&gt;The New User class.&lt;/remarks&gt;</w:t>
      </w:r>
    </w:p>
    <w:p w:rsidR="00C46967" w:rsidRDefault="00C46967" w:rsidP="00C46967">
      <w:r>
        <w:t xml:space="preserve">    Public Class NewUserInput</w:t>
      </w:r>
    </w:p>
    <w:p w:rsidR="00C46967" w:rsidRDefault="00C46967" w:rsidP="00C46967">
      <w:r>
        <w:t xml:space="preserve">        Property NewUserName As String</w:t>
      </w:r>
    </w:p>
    <w:p w:rsidR="00C46967" w:rsidRDefault="00C46967" w:rsidP="00C46967">
      <w:r>
        <w:t xml:space="preserve">        Property NewPassword As String</w:t>
      </w:r>
    </w:p>
    <w:p w:rsidR="00C46967" w:rsidRDefault="00C46967" w:rsidP="00C46967">
      <w:r>
        <w:t xml:space="preserve">        Property NewFirstName As String</w:t>
      </w:r>
    </w:p>
    <w:p w:rsidR="00C46967" w:rsidRDefault="00C46967" w:rsidP="00C46967">
      <w:r>
        <w:t xml:space="preserve">        Property NewMiddleName As String</w:t>
      </w:r>
    </w:p>
    <w:p w:rsidR="00C46967" w:rsidRDefault="00C46967" w:rsidP="00C46967">
      <w:r>
        <w:t xml:space="preserve">        Property NewLastName As String</w:t>
      </w:r>
    </w:p>
    <w:p w:rsidR="00C46967" w:rsidRDefault="00C46967" w:rsidP="00C46967"/>
    <w:p w:rsidR="00C46967" w:rsidRDefault="00C46967" w:rsidP="00C46967">
      <w:r>
        <w:t xml:space="preserve">        Property IsUserNameValid As Boolean</w:t>
      </w:r>
    </w:p>
    <w:p w:rsidR="00C46967" w:rsidRDefault="00C46967" w:rsidP="00C46967">
      <w:r>
        <w:t xml:space="preserve">        Property IsUserAvailable As Boolean</w:t>
      </w:r>
    </w:p>
    <w:p w:rsidR="00C46967" w:rsidRDefault="00C46967" w:rsidP="00C46967">
      <w:r>
        <w:t xml:space="preserve">        Property IsPasswordValid As Boolean</w:t>
      </w:r>
    </w:p>
    <w:p w:rsidR="00C46967" w:rsidRDefault="00C46967" w:rsidP="00C46967">
      <w:r>
        <w:t xml:space="preserve">        Property IsFirstNameValid As Boolean</w:t>
      </w:r>
    </w:p>
    <w:p w:rsidR="00C46967" w:rsidRDefault="00C46967" w:rsidP="00C46967">
      <w:r>
        <w:t xml:space="preserve">        Property IsMiddleNameValid As Boolean</w:t>
      </w:r>
    </w:p>
    <w:p w:rsidR="00C46967" w:rsidRDefault="00C46967" w:rsidP="00C46967">
      <w:r>
        <w:t xml:space="preserve">        Property IsLastNameValid As Boolean</w:t>
      </w:r>
    </w:p>
    <w:p w:rsidR="00C46967" w:rsidRDefault="00C46967" w:rsidP="00C46967"/>
    <w:p w:rsidR="00C46967" w:rsidRDefault="00C46967" w:rsidP="00C46967">
      <w:r>
        <w:t xml:space="preserve">        Property UserNameInvalidMessage As String</w:t>
      </w:r>
    </w:p>
    <w:p w:rsidR="00C46967" w:rsidRDefault="00C46967" w:rsidP="00C46967">
      <w:r>
        <w:t xml:space="preserve">        Property PasswordInvalidMessage As String</w:t>
      </w:r>
    </w:p>
    <w:p w:rsidR="00C46967" w:rsidRDefault="00C46967" w:rsidP="00C46967">
      <w:r>
        <w:t xml:space="preserve">        Property FirstNameInvalidMessage As String</w:t>
      </w:r>
    </w:p>
    <w:p w:rsidR="00C46967" w:rsidRDefault="00C46967" w:rsidP="00C46967">
      <w:r>
        <w:t xml:space="preserve">        Property MiddleNameInvalidmessage As String</w:t>
      </w:r>
    </w:p>
    <w:p w:rsidR="00C46967" w:rsidRDefault="00C46967" w:rsidP="00C46967">
      <w:r>
        <w:t xml:space="preserve">        Property LastNameInvalidMessage As String</w:t>
      </w:r>
    </w:p>
    <w:p w:rsidR="00C46967" w:rsidRDefault="00C46967" w:rsidP="00C46967"/>
    <w:p w:rsidR="00C46967" w:rsidRDefault="00C46967" w:rsidP="00C46967">
      <w:r>
        <w:t xml:space="preserve">        Private ReadOnly _arrayOfValidity(5) As Boolean</w:t>
      </w:r>
    </w:p>
    <w:p w:rsidR="00C46967" w:rsidRDefault="00C46967" w:rsidP="00C46967">
      <w:r>
        <w:t xml:space="preserve">        ''' &lt;summary&gt;</w:t>
      </w:r>
    </w:p>
    <w:p w:rsidR="00C46967" w:rsidRDefault="00C46967" w:rsidP="00C46967">
      <w:r>
        <w:t xml:space="preserve">        ''' The validity array property.</w:t>
      </w:r>
    </w:p>
    <w:p w:rsidR="00C46967" w:rsidRDefault="00C46967" w:rsidP="00C46967">
      <w:r>
        <w:t xml:space="preserve">        ''' &lt;/summary&gt;</w:t>
      </w:r>
    </w:p>
    <w:p w:rsidR="00C46967" w:rsidRDefault="00C46967" w:rsidP="00C46967">
      <w:r>
        <w:t xml:space="preserve">        ''' &lt;param name="p1"&gt;&lt;/param&gt;</w:t>
      </w:r>
    </w:p>
    <w:p w:rsidR="00C46967" w:rsidRDefault="00C46967" w:rsidP="00C46967">
      <w:r>
        <w:t xml:space="preserve">        ''' &lt;value&gt;&lt;/value&gt;</w:t>
      </w:r>
    </w:p>
    <w:p w:rsidR="00C46967" w:rsidRDefault="00C46967" w:rsidP="00C46967">
      <w:r>
        <w:t xml:space="preserve">        ''' &lt;returns&gt;&lt;/returns&gt;</w:t>
      </w:r>
    </w:p>
    <w:p w:rsidR="00C46967" w:rsidRDefault="00C46967" w:rsidP="00C46967">
      <w:r>
        <w:t xml:space="preserve">        ''' &lt;remarks&gt;&lt;/remarks&gt;</w:t>
      </w:r>
    </w:p>
    <w:p w:rsidR="00C46967" w:rsidRDefault="00C46967" w:rsidP="00C46967">
      <w:r>
        <w:lastRenderedPageBreak/>
        <w:t xml:space="preserve">        Public Property ArrayOfValidity(p1 As Integer) As Boolean</w:t>
      </w:r>
    </w:p>
    <w:p w:rsidR="00C46967" w:rsidRDefault="00C46967" w:rsidP="00C46967">
      <w:r>
        <w:t xml:space="preserve">            Get</w:t>
      </w:r>
    </w:p>
    <w:p w:rsidR="00C46967" w:rsidRDefault="00C46967" w:rsidP="00C46967">
      <w:r>
        <w:t xml:space="preserve">                Return _arrayOfValidity(p1)</w:t>
      </w:r>
    </w:p>
    <w:p w:rsidR="00C46967" w:rsidRDefault="00C46967" w:rsidP="00C46967">
      <w:r>
        <w:t xml:space="preserve">            End Get</w:t>
      </w:r>
    </w:p>
    <w:p w:rsidR="00C46967" w:rsidRDefault="00C46967" w:rsidP="00C46967">
      <w:r>
        <w:t xml:space="preserve">            Private Set(value As Boolean)</w:t>
      </w:r>
    </w:p>
    <w:p w:rsidR="00C46967" w:rsidRDefault="00C46967" w:rsidP="00C46967">
      <w:r>
        <w:t xml:space="preserve">                _arrayOfValidity(p1) = value</w:t>
      </w:r>
    </w:p>
    <w:p w:rsidR="00C46967" w:rsidRDefault="00C46967" w:rsidP="00C46967">
      <w:r>
        <w:t xml:space="preserve">            End Set</w:t>
      </w:r>
    </w:p>
    <w:p w:rsidR="00C46967" w:rsidRDefault="00C46967" w:rsidP="00C46967">
      <w:r>
        <w:t xml:space="preserve">        End Property</w:t>
      </w:r>
    </w:p>
    <w:p w:rsidR="00C46967" w:rsidRDefault="00C46967" w:rsidP="00C46967"/>
    <w:p w:rsidR="00C46967" w:rsidRDefault="00C46967" w:rsidP="00C46967">
      <w:r>
        <w:t xml:space="preserve">        ''' &lt;summary&gt;</w:t>
      </w:r>
    </w:p>
    <w:p w:rsidR="00C46967" w:rsidRDefault="00C46967" w:rsidP="00C46967">
      <w:r>
        <w:t xml:space="preserve">        ''' The basic constructor.</w:t>
      </w:r>
    </w:p>
    <w:p w:rsidR="00C46967" w:rsidRDefault="00C46967" w:rsidP="00C46967">
      <w:r>
        <w:t xml:space="preserve">        ''' Declares all the variables.</w:t>
      </w:r>
    </w:p>
    <w:p w:rsidR="00C46967" w:rsidRDefault="00C46967" w:rsidP="00C46967">
      <w:r>
        <w:t xml:space="preserve">        ''' Sets the default flags.</w:t>
      </w:r>
    </w:p>
    <w:p w:rsidR="00C46967" w:rsidRDefault="00C46967" w:rsidP="00C46967">
      <w:r>
        <w:t xml:space="preserve">        ''' calls the other methods to create the new user.</w:t>
      </w:r>
    </w:p>
    <w:p w:rsidR="00C46967" w:rsidRDefault="00C46967" w:rsidP="00C46967">
      <w:r>
        <w:t xml:space="preserve">        ''' &lt;/summary&gt;</w:t>
      </w:r>
    </w:p>
    <w:p w:rsidR="00C46967" w:rsidRDefault="00C46967" w:rsidP="00C46967">
      <w:r>
        <w:t xml:space="preserve">        ''' &lt;param name="userName"&gt;&lt;/param&gt;</w:t>
      </w:r>
    </w:p>
    <w:p w:rsidR="00C46967" w:rsidRDefault="00C46967" w:rsidP="00C46967">
      <w:r>
        <w:t xml:space="preserve">        ''' &lt;param name="password"&gt;&lt;/param&gt;</w:t>
      </w:r>
    </w:p>
    <w:p w:rsidR="00C46967" w:rsidRDefault="00C46967" w:rsidP="00C46967">
      <w:r>
        <w:t xml:space="preserve">        ''' &lt;param name="firstName"&gt;&lt;/param&gt;</w:t>
      </w:r>
    </w:p>
    <w:p w:rsidR="00C46967" w:rsidRDefault="00C46967" w:rsidP="00C46967">
      <w:r>
        <w:t xml:space="preserve">        ''' &lt;param name="middleName"&gt;&lt;/param&gt;</w:t>
      </w:r>
    </w:p>
    <w:p w:rsidR="00C46967" w:rsidRDefault="00C46967" w:rsidP="00C46967">
      <w:r>
        <w:t xml:space="preserve">        ''' &lt;param name="lastName"&gt;&lt;/param&gt;</w:t>
      </w:r>
    </w:p>
    <w:p w:rsidR="00C46967" w:rsidRDefault="00C46967" w:rsidP="00C46967">
      <w:r>
        <w:t xml:space="preserve">        ''' &lt;remarks&gt;&lt;/remarks&gt;</w:t>
      </w:r>
    </w:p>
    <w:p w:rsidR="00C46967" w:rsidRDefault="00C46967" w:rsidP="00C46967">
      <w:r>
        <w:t xml:space="preserve">        Public Sub New(userName As String, password As String, firstName As String, middleName As String, lastName As String)</w:t>
      </w:r>
    </w:p>
    <w:p w:rsidR="00C46967" w:rsidRDefault="00C46967" w:rsidP="00C46967">
      <w:r>
        <w:t xml:space="preserve">            Dim array(5) As Boolean</w:t>
      </w:r>
    </w:p>
    <w:p w:rsidR="00C46967" w:rsidRDefault="00C46967" w:rsidP="00C46967">
      <w:r>
        <w:t xml:space="preserve">            _arrayOfValidity(5) = array(5)</w:t>
      </w:r>
    </w:p>
    <w:p w:rsidR="00C46967" w:rsidRDefault="00C46967" w:rsidP="00C46967"/>
    <w:p w:rsidR="00C46967" w:rsidRDefault="00C46967" w:rsidP="00C46967">
      <w:r>
        <w:t xml:space="preserve">            NewUserName = userName</w:t>
      </w:r>
    </w:p>
    <w:p w:rsidR="00C46967" w:rsidRDefault="00C46967" w:rsidP="00C46967">
      <w:r>
        <w:t xml:space="preserve">            NewPassword = password</w:t>
      </w:r>
    </w:p>
    <w:p w:rsidR="00C46967" w:rsidRDefault="00C46967" w:rsidP="00C46967">
      <w:r>
        <w:t xml:space="preserve">            NewFirstName = firstName</w:t>
      </w:r>
    </w:p>
    <w:p w:rsidR="00C46967" w:rsidRDefault="00C46967" w:rsidP="00C46967">
      <w:r>
        <w:t xml:space="preserve">            NewMiddleName = middleName</w:t>
      </w:r>
    </w:p>
    <w:p w:rsidR="00C46967" w:rsidRDefault="00C46967" w:rsidP="00C46967">
      <w:r>
        <w:t xml:space="preserve">            NewLastName = lastName</w:t>
      </w:r>
    </w:p>
    <w:p w:rsidR="00C46967" w:rsidRDefault="00C46967" w:rsidP="00C46967"/>
    <w:p w:rsidR="00C46967" w:rsidRDefault="00C46967" w:rsidP="00C46967">
      <w:r>
        <w:t xml:space="preserve">            IsUserNameValid = False</w:t>
      </w:r>
    </w:p>
    <w:p w:rsidR="00C46967" w:rsidRDefault="00C46967" w:rsidP="00C46967">
      <w:r>
        <w:t xml:space="preserve">            IsUserAvailable = False</w:t>
      </w:r>
    </w:p>
    <w:p w:rsidR="00C46967" w:rsidRDefault="00C46967" w:rsidP="00C46967">
      <w:r>
        <w:t xml:space="preserve">            IsPasswordValid = False</w:t>
      </w:r>
    </w:p>
    <w:p w:rsidR="00C46967" w:rsidRDefault="00C46967" w:rsidP="00C46967">
      <w:r>
        <w:t xml:space="preserve">            IsFirstNameValid = False</w:t>
      </w:r>
    </w:p>
    <w:p w:rsidR="00C46967" w:rsidRDefault="00C46967" w:rsidP="00C46967">
      <w:r>
        <w:t xml:space="preserve">            IsMiddleNameValid = True</w:t>
      </w:r>
    </w:p>
    <w:p w:rsidR="00C46967" w:rsidRDefault="00C46967" w:rsidP="00C46967">
      <w:r>
        <w:t xml:space="preserve">            IsLastNameValid = False</w:t>
      </w:r>
    </w:p>
    <w:p w:rsidR="00C46967" w:rsidRDefault="00C46967" w:rsidP="00C46967"/>
    <w:p w:rsidR="00C46967" w:rsidRDefault="00C46967" w:rsidP="00C46967">
      <w:r>
        <w:t xml:space="preserve">            UserNameInvalidMessage = String.Empty</w:t>
      </w:r>
    </w:p>
    <w:p w:rsidR="00C46967" w:rsidRDefault="00C46967" w:rsidP="00C46967">
      <w:r>
        <w:t xml:space="preserve">            PasswordInvalidMessage = String.Empty</w:t>
      </w:r>
    </w:p>
    <w:p w:rsidR="00C46967" w:rsidRDefault="00C46967" w:rsidP="00C46967">
      <w:r>
        <w:t xml:space="preserve">            FirstNameInvalidMessage = String.Empty</w:t>
      </w:r>
    </w:p>
    <w:p w:rsidR="00C46967" w:rsidRDefault="00C46967" w:rsidP="00C46967">
      <w:r>
        <w:t xml:space="preserve">            MiddleNameInvalidmessage = String.Empty</w:t>
      </w:r>
    </w:p>
    <w:p w:rsidR="00C46967" w:rsidRDefault="00C46967" w:rsidP="00C46967">
      <w:r>
        <w:t xml:space="preserve">            LastNameInvalidMessage = String.Empty</w:t>
      </w:r>
    </w:p>
    <w:p w:rsidR="00C46967" w:rsidRDefault="00C46967" w:rsidP="00C46967">
      <w:r>
        <w:t xml:space="preserve">        End Sub</w:t>
      </w:r>
    </w:p>
    <w:p w:rsidR="00C46967" w:rsidRDefault="00C46967" w:rsidP="00C46967"/>
    <w:p w:rsidR="00C46967" w:rsidRDefault="00C46967" w:rsidP="00C46967">
      <w:r>
        <w:t xml:space="preserve">        ''' &lt;summary&gt;</w:t>
      </w:r>
    </w:p>
    <w:p w:rsidR="00C46967" w:rsidRDefault="00C46967" w:rsidP="00C46967">
      <w:r>
        <w:t xml:space="preserve">        ''' Sets the flags from the user inputs.</w:t>
      </w:r>
    </w:p>
    <w:p w:rsidR="00C46967" w:rsidRDefault="00C46967" w:rsidP="00C46967">
      <w:r>
        <w:t xml:space="preserve">        ''' &lt;/summary&gt;</w:t>
      </w:r>
    </w:p>
    <w:p w:rsidR="00C46967" w:rsidRDefault="00C46967" w:rsidP="00C46967">
      <w:r>
        <w:t xml:space="preserve">        ''' &lt;remarks&gt;&lt;/remarks&gt;</w:t>
      </w:r>
    </w:p>
    <w:p w:rsidR="00C46967" w:rsidRDefault="00C46967" w:rsidP="00C46967">
      <w:r>
        <w:t xml:space="preserve">        Public Sub SetValidStates()</w:t>
      </w:r>
    </w:p>
    <w:p w:rsidR="00C46967" w:rsidRDefault="00C46967" w:rsidP="00C46967">
      <w:r>
        <w:lastRenderedPageBreak/>
        <w:t xml:space="preserve">            IsUserNameValid = Helpers.Helpers.IsTextNotNull(NewUserName)</w:t>
      </w:r>
    </w:p>
    <w:p w:rsidR="00C46967" w:rsidRDefault="00C46967" w:rsidP="00C46967">
      <w:r>
        <w:t xml:space="preserve">            IsPasswordValid = Helpers.Helpers.IsTextNotNull(NewPassword)</w:t>
      </w:r>
    </w:p>
    <w:p w:rsidR="00C46967" w:rsidRDefault="00C46967" w:rsidP="00C46967">
      <w:r>
        <w:t xml:space="preserve">            IsFirstNameValid = Helpers.Helpers.IsTextNotNull(NewFirstName)</w:t>
      </w:r>
    </w:p>
    <w:p w:rsidR="00C46967" w:rsidRDefault="00C46967" w:rsidP="00C46967">
      <w:r>
        <w:t xml:space="preserve">            IsLastNameValid = Helpers.Helpers.IsTextNotNull(NewLastName)</w:t>
      </w:r>
    </w:p>
    <w:p w:rsidR="00C46967" w:rsidRDefault="00C46967" w:rsidP="00C46967">
      <w:r>
        <w:t xml:space="preserve">        End Sub</w:t>
      </w:r>
    </w:p>
    <w:p w:rsidR="00C46967" w:rsidRDefault="00C46967" w:rsidP="00C46967"/>
    <w:p w:rsidR="00C46967" w:rsidRDefault="00C46967" w:rsidP="00C46967">
      <w:r>
        <w:t xml:space="preserve">        ''' &lt;summary&gt;</w:t>
      </w:r>
    </w:p>
    <w:p w:rsidR="00C46967" w:rsidRDefault="00C46967" w:rsidP="00C46967">
      <w:r>
        <w:t xml:space="preserve">        ''' Checks if the user name is already used.</w:t>
      </w:r>
    </w:p>
    <w:p w:rsidR="00C46967" w:rsidRDefault="00C46967" w:rsidP="00C46967">
      <w:r>
        <w:t xml:space="preserve">        ''' &lt;/summary&gt;</w:t>
      </w:r>
    </w:p>
    <w:p w:rsidR="00C46967" w:rsidRDefault="00C46967" w:rsidP="00C46967">
      <w:r>
        <w:t xml:space="preserve">        ''' &lt;param name="dbConnector"&gt;&lt;/param&gt;</w:t>
      </w:r>
    </w:p>
    <w:p w:rsidR="00C46967" w:rsidRDefault="00C46967" w:rsidP="00C46967">
      <w:r>
        <w:t xml:space="preserve">        ''' &lt;remarks&gt;&lt;/remarks&gt;</w:t>
      </w:r>
    </w:p>
    <w:p w:rsidR="00C46967" w:rsidRDefault="00C46967" w:rsidP="00C46967">
      <w:r>
        <w:t xml:space="preserve">        Public Sub SetUserNameIsUsed(dbConnector As IDbConnector)</w:t>
      </w:r>
    </w:p>
    <w:p w:rsidR="00C46967" w:rsidRDefault="00C46967" w:rsidP="00C46967">
      <w:r>
        <w:t xml:space="preserve">            IsUserAvailable = dbConnector.IsUserNameAvailable(NewUserName)</w:t>
      </w:r>
    </w:p>
    <w:p w:rsidR="00C46967" w:rsidRDefault="00C46967" w:rsidP="00C46967">
      <w:r>
        <w:t xml:space="preserve">        End Sub</w:t>
      </w:r>
    </w:p>
    <w:p w:rsidR="00C46967" w:rsidRDefault="00C46967" w:rsidP="00C46967"/>
    <w:p w:rsidR="00C46967" w:rsidRDefault="00C46967" w:rsidP="00C46967">
      <w:r>
        <w:t xml:space="preserve">        ''' &lt;summary&gt;</w:t>
      </w:r>
    </w:p>
    <w:p w:rsidR="00C46967" w:rsidRDefault="00C46967" w:rsidP="00C46967">
      <w:r>
        <w:t xml:space="preserve">        ''' Set the array from the flags.</w:t>
      </w:r>
    </w:p>
    <w:p w:rsidR="00C46967" w:rsidRDefault="00C46967" w:rsidP="00C46967">
      <w:r>
        <w:t xml:space="preserve">        ''' &lt;/summary&gt;</w:t>
      </w:r>
    </w:p>
    <w:p w:rsidR="00C46967" w:rsidRDefault="00C46967" w:rsidP="00C46967">
      <w:r>
        <w:t xml:space="preserve">        ''' &lt;remarks&gt;&lt;/remarks&gt;</w:t>
      </w:r>
    </w:p>
    <w:p w:rsidR="00C46967" w:rsidRDefault="00C46967" w:rsidP="00C46967">
      <w:r>
        <w:t xml:space="preserve">        Public Sub SetArrayOfValidStates()</w:t>
      </w:r>
    </w:p>
    <w:p w:rsidR="00C46967" w:rsidRDefault="00C46967" w:rsidP="00C46967">
      <w:r>
        <w:t xml:space="preserve">            ArrayOfValidity(0) = IsUserNameValid</w:t>
      </w:r>
    </w:p>
    <w:p w:rsidR="00C46967" w:rsidRDefault="00C46967" w:rsidP="00C46967">
      <w:r>
        <w:t xml:space="preserve">            ArrayOfValidity(1) = IsUserAvailable</w:t>
      </w:r>
    </w:p>
    <w:p w:rsidR="00C46967" w:rsidRDefault="00C46967" w:rsidP="00C46967">
      <w:r>
        <w:t xml:space="preserve">            ArrayOfValidity(2) = IsPasswordValid</w:t>
      </w:r>
    </w:p>
    <w:p w:rsidR="00C46967" w:rsidRDefault="00C46967" w:rsidP="00C46967">
      <w:r>
        <w:t xml:space="preserve">            ArrayOfValidity(3) = IsFirstNameValid</w:t>
      </w:r>
    </w:p>
    <w:p w:rsidR="00C46967" w:rsidRDefault="00C46967" w:rsidP="00C46967">
      <w:r>
        <w:t xml:space="preserve">            ArrayOfValidity(4) = IsMiddleNameValid</w:t>
      </w:r>
    </w:p>
    <w:p w:rsidR="00C46967" w:rsidRDefault="00C46967" w:rsidP="00C46967">
      <w:r>
        <w:t xml:space="preserve">            ArrayOfValidity(5) = IsLastNameValid</w:t>
      </w:r>
    </w:p>
    <w:p w:rsidR="00C46967" w:rsidRDefault="00C46967" w:rsidP="00C46967">
      <w:r>
        <w:t xml:space="preserve">        End Sub</w:t>
      </w:r>
    </w:p>
    <w:p w:rsidR="00C46967" w:rsidRDefault="00C46967" w:rsidP="00C46967"/>
    <w:p w:rsidR="00C46967" w:rsidRDefault="00C46967" w:rsidP="00C46967">
      <w:r>
        <w:t xml:space="preserve">        ''' &lt;summary&gt;</w:t>
      </w:r>
    </w:p>
    <w:p w:rsidR="00C46967" w:rsidRDefault="00C46967" w:rsidP="00C46967">
      <w:r>
        <w:t xml:space="preserve">        ''' Sets the invalid messages.</w:t>
      </w:r>
    </w:p>
    <w:p w:rsidR="00C46967" w:rsidRDefault="00C46967" w:rsidP="00C46967">
      <w:r>
        <w:t xml:space="preserve">        ''' &lt;/summary&gt;</w:t>
      </w:r>
    </w:p>
    <w:p w:rsidR="00C46967" w:rsidRDefault="00C46967" w:rsidP="00C46967">
      <w:r>
        <w:t xml:space="preserve">        ''' &lt;remarks&gt;&lt;/remarks&gt;</w:t>
      </w:r>
    </w:p>
    <w:p w:rsidR="00C46967" w:rsidRDefault="00C46967" w:rsidP="00C46967">
      <w:r>
        <w:t xml:space="preserve">        Public Sub SetInvalidMessages()</w:t>
      </w:r>
    </w:p>
    <w:p w:rsidR="00C46967" w:rsidRDefault="00C46967" w:rsidP="00C46967">
      <w:r>
        <w:t xml:space="preserve">            UserNameInvalidMessage = If(IsUserNameValid, If(IsUserAvailable, CommonConstants.UserIsAvailable, CommonConstants.UserAlreadyExists), CommonConstants.NotAValidInput)</w:t>
      </w:r>
    </w:p>
    <w:p w:rsidR="00C46967" w:rsidRDefault="00C46967" w:rsidP="00C46967">
      <w:r>
        <w:t xml:space="preserve">            PasswordInvalidMessage = If(IsPasswordValid, String.Empty, CommonConstants.NotAValidInput)</w:t>
      </w:r>
    </w:p>
    <w:p w:rsidR="00C46967" w:rsidRDefault="00C46967" w:rsidP="00C46967">
      <w:r>
        <w:t xml:space="preserve">            FirstNameInvalidMessage = If(IsFirstNameValid, String.Empty, CommonConstants.NotAValidInput)</w:t>
      </w:r>
    </w:p>
    <w:p w:rsidR="00C46967" w:rsidRDefault="00C46967" w:rsidP="00C46967">
      <w:r>
        <w:t xml:space="preserve">            LastNameInvalidMessage = If(IsLastNameValid, String.Empty, CommonConstants.NotAValidInput)</w:t>
      </w:r>
    </w:p>
    <w:p w:rsidR="00C46967" w:rsidRDefault="00C46967" w:rsidP="00C46967">
      <w:r>
        <w:t xml:space="preserve">        End Sub</w:t>
      </w:r>
    </w:p>
    <w:p w:rsidR="00C46967" w:rsidRDefault="00C46967" w:rsidP="00C46967"/>
    <w:p w:rsidR="00C46967" w:rsidRDefault="00C46967" w:rsidP="00C46967">
      <w:r>
        <w:t xml:space="preserve">        ''' &lt;summary&gt;</w:t>
      </w:r>
    </w:p>
    <w:p w:rsidR="00C46967" w:rsidRDefault="00C46967" w:rsidP="00C46967">
      <w:r>
        <w:t xml:space="preserve">        ''' Checks if the array is valid.</w:t>
      </w:r>
    </w:p>
    <w:p w:rsidR="00C46967" w:rsidRDefault="00C46967" w:rsidP="00C46967">
      <w:r>
        <w:t xml:space="preserve">        ''' &lt;/summary&gt;</w:t>
      </w:r>
    </w:p>
    <w:p w:rsidR="00C46967" w:rsidRDefault="00C46967" w:rsidP="00C46967">
      <w:r>
        <w:t xml:space="preserve">        ''' &lt;returns&gt;&lt;/returns&gt;</w:t>
      </w:r>
    </w:p>
    <w:p w:rsidR="00C46967" w:rsidRDefault="00C46967" w:rsidP="00C46967">
      <w:r>
        <w:t xml:space="preserve">        ''' &lt;remarks&gt;&lt;/remarks&gt;</w:t>
      </w:r>
    </w:p>
    <w:p w:rsidR="00C46967" w:rsidRDefault="00C46967" w:rsidP="00C46967">
      <w:r>
        <w:t xml:space="preserve">        Public Function IsThereAFalseInTheInput() As Boolean</w:t>
      </w:r>
    </w:p>
    <w:p w:rsidR="00C46967" w:rsidRDefault="00C46967" w:rsidP="00C46967">
      <w:r>
        <w:lastRenderedPageBreak/>
        <w:t xml:space="preserve">            Dim testArray(5) As Boolean</w:t>
      </w:r>
    </w:p>
    <w:p w:rsidR="00C46967" w:rsidRDefault="00C46967" w:rsidP="00C46967">
      <w:r>
        <w:t xml:space="preserve">            testArray(0) = ArrayOfValidity(0)</w:t>
      </w:r>
    </w:p>
    <w:p w:rsidR="00C46967" w:rsidRDefault="00C46967" w:rsidP="00C46967">
      <w:r>
        <w:t xml:space="preserve">            testArray(1) = ArrayOfValidity(1)</w:t>
      </w:r>
    </w:p>
    <w:p w:rsidR="00C46967" w:rsidRDefault="00C46967" w:rsidP="00C46967">
      <w:r>
        <w:t xml:space="preserve">            testArray(2) = ArrayOfValidity(2)</w:t>
      </w:r>
    </w:p>
    <w:p w:rsidR="00C46967" w:rsidRDefault="00C46967" w:rsidP="00C46967">
      <w:r>
        <w:t xml:space="preserve">            testArray(3) = ArrayOfValidity(3)</w:t>
      </w:r>
    </w:p>
    <w:p w:rsidR="00C46967" w:rsidRDefault="00C46967" w:rsidP="00C46967">
      <w:r>
        <w:t xml:space="preserve">            testArray(4) = ArrayOfValidity(4)</w:t>
      </w:r>
    </w:p>
    <w:p w:rsidR="00C46967" w:rsidRDefault="00C46967" w:rsidP="00C46967">
      <w:r>
        <w:t xml:space="preserve">            testArray(5) = ArrayOfValidity(5)</w:t>
      </w:r>
    </w:p>
    <w:p w:rsidR="00C46967" w:rsidRDefault="00C46967" w:rsidP="00C46967"/>
    <w:p w:rsidR="00C46967" w:rsidRDefault="00C46967" w:rsidP="00C46967">
      <w:r>
        <w:t xml:space="preserve">            Return Helpers.Helpers.IsThereAFalseInArray(testArray)</w:t>
      </w:r>
    </w:p>
    <w:p w:rsidR="00C46967" w:rsidRDefault="00C46967" w:rsidP="00C46967">
      <w:r>
        <w:t xml:space="preserve">        End Function</w:t>
      </w:r>
    </w:p>
    <w:p w:rsidR="00C46967" w:rsidRDefault="00C46967" w:rsidP="00C46967"/>
    <w:p w:rsidR="00C46967" w:rsidRDefault="00C46967" w:rsidP="00C46967">
      <w:r>
        <w:t xml:space="preserve">    End Class</w:t>
      </w:r>
    </w:p>
    <w:p w:rsidR="00C46967" w:rsidRDefault="00C46967" w:rsidP="00C46967">
      <w:r>
        <w:t>End Namespace</w:t>
      </w:r>
    </w:p>
    <w:p w:rsidR="00C46967" w:rsidRDefault="00C46967" w:rsidP="00C46967"/>
    <w:p w:rsidR="00C46967" w:rsidRDefault="00C46967" w:rsidP="00C46967"/>
    <w:p w:rsidR="009A08B5" w:rsidRDefault="009A08B5" w:rsidP="009A08B5">
      <w:pPr>
        <w:pStyle w:val="Heading3"/>
      </w:pPr>
      <w:bookmarkStart w:id="10" w:name="_Toc416726657"/>
      <w:r>
        <w:t>Interfaces</w:t>
      </w:r>
      <w:bookmarkEnd w:id="10"/>
    </w:p>
    <w:p w:rsidR="009A08B5" w:rsidRDefault="009A08B5" w:rsidP="009A08B5"/>
    <w:p w:rsidR="009A08B5" w:rsidRDefault="009A08B5" w:rsidP="009A08B5">
      <w:pPr>
        <w:pStyle w:val="Heading4"/>
      </w:pPr>
      <w:r>
        <w:t>IDbConnector.vb</w:t>
      </w:r>
    </w:p>
    <w:p w:rsidR="009A08B5" w:rsidRDefault="009A08B5" w:rsidP="009A08B5"/>
    <w:p w:rsidR="009A08B5" w:rsidRDefault="009A08B5" w:rsidP="009A08B5">
      <w:r>
        <w:t>Imports ExampleProg.Classes</w:t>
      </w:r>
    </w:p>
    <w:p w:rsidR="009A08B5" w:rsidRDefault="009A08B5" w:rsidP="009A08B5">
      <w:r>
        <w:t>Imports ExampleProg.ProcedureReturnTypes</w:t>
      </w:r>
    </w:p>
    <w:p w:rsidR="009A08B5" w:rsidRDefault="009A08B5" w:rsidP="009A08B5">
      <w:r>
        <w:t>Imports ExampleProg.QuestionTypes</w:t>
      </w:r>
    </w:p>
    <w:p w:rsidR="009A08B5" w:rsidRDefault="009A08B5" w:rsidP="009A08B5"/>
    <w:p w:rsidR="009A08B5" w:rsidRDefault="009A08B5" w:rsidP="009A08B5">
      <w:r>
        <w:t>Namespace Interfaces</w:t>
      </w:r>
    </w:p>
    <w:p w:rsidR="009A08B5" w:rsidRDefault="009A08B5" w:rsidP="009A08B5">
      <w:r>
        <w:t xml:space="preserve">    ''' &lt;summary&gt;</w:t>
      </w:r>
    </w:p>
    <w:p w:rsidR="009A08B5" w:rsidRDefault="009A08B5" w:rsidP="009A08B5">
      <w:r>
        <w:t xml:space="preserve">    ''' Database Connector Wrapper Interface.</w:t>
      </w:r>
    </w:p>
    <w:p w:rsidR="009A08B5" w:rsidRDefault="009A08B5" w:rsidP="009A08B5">
      <w:r>
        <w:t xml:space="preserve">    ''' &lt;/summary&gt;</w:t>
      </w:r>
    </w:p>
    <w:p w:rsidR="009A08B5" w:rsidRDefault="009A08B5" w:rsidP="009A08B5">
      <w:r>
        <w:t xml:space="preserve">    ''' &lt;remarks&gt;Database Interface.&lt;/remarks&gt;</w:t>
      </w:r>
    </w:p>
    <w:p w:rsidR="009A08B5" w:rsidRDefault="009A08B5" w:rsidP="009A08B5">
      <w:r>
        <w:t xml:space="preserve">    Public Interface IDbConnector</w:t>
      </w:r>
    </w:p>
    <w:p w:rsidR="009A08B5" w:rsidRDefault="009A08B5" w:rsidP="009A08B5">
      <w:r>
        <w:t xml:space="preserve">        Function DBConnectionStatus() As String</w:t>
      </w:r>
    </w:p>
    <w:p w:rsidR="009A08B5" w:rsidRDefault="009A08B5" w:rsidP="009A08B5"/>
    <w:p w:rsidR="009A08B5" w:rsidRDefault="009A08B5" w:rsidP="009A08B5">
      <w:r>
        <w:t xml:space="preserve">        Function IsUserNameAvailable(userName As String) As Boolean</w:t>
      </w:r>
    </w:p>
    <w:p w:rsidR="009A08B5" w:rsidRDefault="009A08B5" w:rsidP="009A08B5">
      <w:r>
        <w:t xml:space="preserve">        Function DoesUserNameAlreadyExists(userName As String) As Boolean</w:t>
      </w:r>
    </w:p>
    <w:p w:rsidR="009A08B5" w:rsidRDefault="009A08B5" w:rsidP="009A08B5">
      <w:r>
        <w:t xml:space="preserve">        Function GetUserIdOfValidUser(userName As String, password As String) As Integer</w:t>
      </w:r>
    </w:p>
    <w:p w:rsidR="009A08B5" w:rsidRDefault="009A08B5" w:rsidP="009A08B5">
      <w:r>
        <w:t xml:space="preserve">        Function GetUserDetails(user As IUserClass) As UserClass</w:t>
      </w:r>
    </w:p>
    <w:p w:rsidR="009A08B5" w:rsidRDefault="009A08B5" w:rsidP="009A08B5">
      <w:r>
        <w:t xml:space="preserve">        Function CreateNewUser(user As IUserClass) As Boolean</w:t>
      </w:r>
    </w:p>
    <w:p w:rsidR="009A08B5" w:rsidRDefault="009A08B5" w:rsidP="009A08B5"/>
    <w:p w:rsidR="009A08B5" w:rsidRDefault="009A08B5" w:rsidP="009A08B5">
      <w:r>
        <w:t xml:space="preserve">        Function GetListOfSubjects() As IEnumerable(Of SubjectListType)</w:t>
      </w:r>
    </w:p>
    <w:p w:rsidR="009A08B5" w:rsidRDefault="009A08B5" w:rsidP="009A08B5">
      <w:r>
        <w:t xml:space="preserve">        Function GetListOfCurriculum() As IEnumerable(Of CurriculumListType)</w:t>
      </w:r>
    </w:p>
    <w:p w:rsidR="009A08B5" w:rsidRDefault="009A08B5" w:rsidP="009A08B5">
      <w:r>
        <w:t xml:space="preserve">        Function GetListOfKeyStages() As IEnumerable(Of KeyStageListType)</w:t>
      </w:r>
    </w:p>
    <w:p w:rsidR="009A08B5" w:rsidRDefault="009A08B5" w:rsidP="009A08B5">
      <w:r>
        <w:t xml:space="preserve">        Function GetListOfExplanations() As IEnumerable(Of ExplanationListType)</w:t>
      </w:r>
    </w:p>
    <w:p w:rsidR="009A08B5" w:rsidRDefault="009A08B5" w:rsidP="009A08B5">
      <w:r>
        <w:t xml:space="preserve">        Function GetUpdatedListOfCurriculum(subjectID As Integer) As IEnumerable(Of CurriculumListType)</w:t>
      </w:r>
    </w:p>
    <w:p w:rsidR="009A08B5" w:rsidRDefault="009A08B5" w:rsidP="009A08B5">
      <w:r>
        <w:t xml:space="preserve">        Function GetUpdatedListOfExplanations(subjectID As Integer) As IEnumerable(Of ExplanationListType)</w:t>
      </w:r>
    </w:p>
    <w:p w:rsidR="009A08B5" w:rsidRDefault="009A08B5" w:rsidP="009A08B5">
      <w:r>
        <w:t xml:space="preserve">        Function GetUpdatedExplanationsByCurriculum(curriculumID As Integer) As IEnumerable(Of ExplanationListType)</w:t>
      </w:r>
    </w:p>
    <w:p w:rsidR="009A08B5" w:rsidRDefault="009A08B5" w:rsidP="009A08B5"/>
    <w:p w:rsidR="009A08B5" w:rsidRDefault="009A08B5" w:rsidP="009A08B5">
      <w:r>
        <w:t xml:space="preserve">        Function GetExplanationDetailsById(explanationID As Integer) As String</w:t>
      </w:r>
    </w:p>
    <w:p w:rsidR="009A08B5" w:rsidRDefault="009A08B5" w:rsidP="009A08B5"/>
    <w:p w:rsidR="009A08B5" w:rsidRDefault="009A08B5" w:rsidP="009A08B5">
      <w:r>
        <w:t xml:space="preserve">        Function InsertNewSubject(subjectText As String) As Integer</w:t>
      </w:r>
    </w:p>
    <w:p w:rsidR="009A08B5" w:rsidRDefault="009A08B5" w:rsidP="009A08B5">
      <w:r>
        <w:t xml:space="preserve">        Function InsertNewCurriculum(subjectID As Integer, curriculumText As String) As Integer</w:t>
      </w:r>
    </w:p>
    <w:p w:rsidR="009A08B5" w:rsidRDefault="009A08B5" w:rsidP="009A08B5">
      <w:r>
        <w:t xml:space="preserve">        Function InsertNewKeyStage(keyStageText As String) As Integer</w:t>
      </w:r>
    </w:p>
    <w:p w:rsidR="009A08B5" w:rsidRDefault="009A08B5" w:rsidP="009A08B5">
      <w:r>
        <w:t xml:space="preserve">        Function InsertNewExplanation(curriculumID As Integer, explanationTitle As String, explanationText As String) As Integer</w:t>
      </w:r>
    </w:p>
    <w:p w:rsidR="009A08B5" w:rsidRDefault="009A08B5" w:rsidP="009A08B5"/>
    <w:p w:rsidR="009A08B5" w:rsidRDefault="009A08B5" w:rsidP="009A08B5">
      <w:r>
        <w:t xml:space="preserve">        Function InsertNewQuestion(question As QuestionInsertType) As Integer</w:t>
      </w:r>
    </w:p>
    <w:p w:rsidR="009A08B5" w:rsidRDefault="009A08B5" w:rsidP="009A08B5">
      <w:r>
        <w:t xml:space="preserve">        Function InsertNewDemoStep(demo As DemonstrationStepType, questionID As Integer) As Boolean</w:t>
      </w:r>
    </w:p>
    <w:p w:rsidR="009A08B5" w:rsidRDefault="009A08B5" w:rsidP="009A08B5"/>
    <w:p w:rsidR="009A08B5" w:rsidRDefault="009A08B5" w:rsidP="009A08B5">
      <w:r>
        <w:t xml:space="preserve">        Function GetExplanationDetailsForTraining(explanationID As Integer) As GetExplanationDetailsType</w:t>
      </w:r>
    </w:p>
    <w:p w:rsidR="009A08B5" w:rsidRDefault="009A08B5" w:rsidP="009A08B5">
      <w:r>
        <w:t xml:space="preserve">        Function GetListOfQuestionIdsForTraining(subjectID As Integer, curriculumID As Integer, keyStageID As Integer, explanationID As Integer) As IEnumerable(Of Integer)</w:t>
      </w:r>
    </w:p>
    <w:p w:rsidR="009A08B5" w:rsidRDefault="009A08B5" w:rsidP="009A08B5"/>
    <w:p w:rsidR="009A08B5" w:rsidRDefault="009A08B5" w:rsidP="009A08B5">
      <w:r>
        <w:t xml:space="preserve">        Function GetListOfDemoStepDetails(questionID As Integer) As IEnumerable(Of String)</w:t>
      </w:r>
    </w:p>
    <w:p w:rsidR="009A08B5" w:rsidRDefault="009A08B5" w:rsidP="009A08B5">
      <w:r>
        <w:t xml:space="preserve">        Function GetImmitationStageSteps(questionID As Integer) As IEnumerable(Of ImmitationStageListType)</w:t>
      </w:r>
    </w:p>
    <w:p w:rsidR="009A08B5" w:rsidRDefault="009A08B5" w:rsidP="009A08B5">
      <w:r>
        <w:t xml:space="preserve">    End Interface</w:t>
      </w:r>
    </w:p>
    <w:p w:rsidR="009A08B5" w:rsidRDefault="009A08B5" w:rsidP="009A08B5">
      <w:r>
        <w:t>End Namespace</w:t>
      </w:r>
    </w:p>
    <w:p w:rsidR="009A08B5" w:rsidRDefault="009A08B5" w:rsidP="009A08B5"/>
    <w:p w:rsidR="009A08B5" w:rsidRDefault="009A08B5" w:rsidP="009A08B5">
      <w:pPr>
        <w:pStyle w:val="Heading4"/>
      </w:pPr>
      <w:r>
        <w:t>INewQuestionInput.vb</w:t>
      </w:r>
    </w:p>
    <w:p w:rsidR="009A08B5" w:rsidRDefault="009A08B5" w:rsidP="009A08B5"/>
    <w:p w:rsidR="009A08B5" w:rsidRDefault="009A08B5" w:rsidP="009A08B5">
      <w:r>
        <w:t>Imports ExampleProg.InputClasses.NewQuestionTypes</w:t>
      </w:r>
    </w:p>
    <w:p w:rsidR="009A08B5" w:rsidRDefault="009A08B5" w:rsidP="009A08B5"/>
    <w:p w:rsidR="009A08B5" w:rsidRDefault="009A08B5" w:rsidP="009A08B5">
      <w:r>
        <w:t>Namespace Interfaces</w:t>
      </w:r>
    </w:p>
    <w:p w:rsidR="009A08B5" w:rsidRDefault="009A08B5" w:rsidP="009A08B5">
      <w:r>
        <w:t xml:space="preserve">    ''' &lt;summary&gt;</w:t>
      </w:r>
    </w:p>
    <w:p w:rsidR="009A08B5" w:rsidRDefault="009A08B5" w:rsidP="009A08B5">
      <w:r>
        <w:t xml:space="preserve">    ''' The New Question Input Interface.</w:t>
      </w:r>
    </w:p>
    <w:p w:rsidR="009A08B5" w:rsidRDefault="009A08B5" w:rsidP="009A08B5">
      <w:r>
        <w:t xml:space="preserve">    ''' &lt;/summary&gt;</w:t>
      </w:r>
    </w:p>
    <w:p w:rsidR="009A08B5" w:rsidRDefault="009A08B5" w:rsidP="009A08B5">
      <w:r>
        <w:t xml:space="preserve">    ''' &lt;remarks&gt;New Question Input Interface.&lt;/remarks&gt;</w:t>
      </w:r>
    </w:p>
    <w:p w:rsidR="009A08B5" w:rsidRDefault="009A08B5" w:rsidP="009A08B5">
      <w:r>
        <w:t xml:space="preserve">    Public Interface INewQuestionInput</w:t>
      </w:r>
    </w:p>
    <w:p w:rsidR="009A08B5" w:rsidRDefault="009A08B5" w:rsidP="009A08B5">
      <w:r>
        <w:t xml:space="preserve">        Property SubjectType As SubjectTypeInput</w:t>
      </w:r>
    </w:p>
    <w:p w:rsidR="009A08B5" w:rsidRDefault="009A08B5" w:rsidP="009A08B5">
      <w:r>
        <w:t xml:space="preserve">        Property CurriculumType As CurriculumTypeInput</w:t>
      </w:r>
    </w:p>
    <w:p w:rsidR="009A08B5" w:rsidRDefault="009A08B5" w:rsidP="009A08B5">
      <w:r>
        <w:t xml:space="preserve">        Property KeyStageType As KeyStageTypeInput</w:t>
      </w:r>
    </w:p>
    <w:p w:rsidR="009A08B5" w:rsidRDefault="009A08B5" w:rsidP="009A08B5">
      <w:r>
        <w:t xml:space="preserve">        Property ExplanationType As ExplanationTypeInput</w:t>
      </w:r>
    </w:p>
    <w:p w:rsidR="009A08B5" w:rsidRDefault="009A08B5" w:rsidP="009A08B5">
      <w:r>
        <w:t xml:space="preserve">        Property QuestionType As QuestionTypeInput</w:t>
      </w:r>
    </w:p>
    <w:p w:rsidR="009A08B5" w:rsidRDefault="009A08B5" w:rsidP="009A08B5">
      <w:r>
        <w:t xml:space="preserve">        Property AnswerType As AnswerTypeInput</w:t>
      </w:r>
    </w:p>
    <w:p w:rsidR="009A08B5" w:rsidRDefault="009A08B5" w:rsidP="009A08B5">
      <w:r>
        <w:t xml:space="preserve">        Property DemonstrationType As DemonstrationTypeInput</w:t>
      </w:r>
    </w:p>
    <w:p w:rsidR="009A08B5" w:rsidRDefault="009A08B5" w:rsidP="009A08B5">
      <w:r>
        <w:t xml:space="preserve">        Property CanSubmit As Boolean</w:t>
      </w:r>
    </w:p>
    <w:p w:rsidR="009A08B5" w:rsidRDefault="009A08B5" w:rsidP="009A08B5">
      <w:r>
        <w:t xml:space="preserve">        Property NewQuestionInsertMessage As String</w:t>
      </w:r>
    </w:p>
    <w:p w:rsidR="009A08B5" w:rsidRDefault="009A08B5" w:rsidP="009A08B5">
      <w:r>
        <w:t xml:space="preserve">        Property InsertedSuccessfully As Boolean</w:t>
      </w:r>
    </w:p>
    <w:p w:rsidR="009A08B5" w:rsidRDefault="009A08B5" w:rsidP="009A08B5"/>
    <w:p w:rsidR="009A08B5" w:rsidRDefault="009A08B5" w:rsidP="009A08B5">
      <w:r>
        <w:t xml:space="preserve">        Sub SetListsFromDatabase()</w:t>
      </w:r>
    </w:p>
    <w:p w:rsidR="009A08B5" w:rsidRDefault="009A08B5" w:rsidP="009A08B5">
      <w:r>
        <w:lastRenderedPageBreak/>
        <w:t xml:space="preserve">        Sub UpdateOtherLists()</w:t>
      </w:r>
    </w:p>
    <w:p w:rsidR="009A08B5" w:rsidRDefault="009A08B5" w:rsidP="009A08B5">
      <w:r>
        <w:t xml:space="preserve">        Sub UpdateExplanation()</w:t>
      </w:r>
    </w:p>
    <w:p w:rsidR="009A08B5" w:rsidRDefault="009A08B5" w:rsidP="009A08B5">
      <w:r>
        <w:t xml:space="preserve">        Sub Process()</w:t>
      </w:r>
    </w:p>
    <w:p w:rsidR="009A08B5" w:rsidRDefault="009A08B5" w:rsidP="009A08B5">
      <w:r>
        <w:t xml:space="preserve">        Sub InsertNewQuestion()</w:t>
      </w:r>
    </w:p>
    <w:p w:rsidR="009A08B5" w:rsidRDefault="009A08B5" w:rsidP="009A08B5">
      <w:r>
        <w:t xml:space="preserve">    End Interface</w:t>
      </w:r>
    </w:p>
    <w:p w:rsidR="009A08B5" w:rsidRDefault="009A08B5" w:rsidP="009A08B5">
      <w:r>
        <w:t>End Namespace</w:t>
      </w:r>
    </w:p>
    <w:p w:rsidR="009A08B5" w:rsidRDefault="009A08B5" w:rsidP="009A08B5"/>
    <w:p w:rsidR="009A08B5" w:rsidRDefault="009A08B5" w:rsidP="009A08B5">
      <w:pPr>
        <w:pStyle w:val="Heading4"/>
      </w:pPr>
      <w:r>
        <w:t>ISelectTrainingInput.vb</w:t>
      </w:r>
    </w:p>
    <w:p w:rsidR="009A08B5" w:rsidRDefault="009A08B5" w:rsidP="009A08B5"/>
    <w:p w:rsidR="009A08B5" w:rsidRDefault="009A08B5" w:rsidP="009A08B5">
      <w:r>
        <w:t>Imports ExampleProg.ProcedureReturnTypes</w:t>
      </w:r>
    </w:p>
    <w:p w:rsidR="009A08B5" w:rsidRDefault="009A08B5" w:rsidP="009A08B5"/>
    <w:p w:rsidR="009A08B5" w:rsidRDefault="009A08B5" w:rsidP="009A08B5">
      <w:r>
        <w:t>Namespace Interfaces</w:t>
      </w:r>
    </w:p>
    <w:p w:rsidR="009A08B5" w:rsidRDefault="009A08B5" w:rsidP="009A08B5">
      <w:r>
        <w:t xml:space="preserve">    ''' &lt;summary&gt;</w:t>
      </w:r>
    </w:p>
    <w:p w:rsidR="009A08B5" w:rsidRDefault="009A08B5" w:rsidP="009A08B5">
      <w:r>
        <w:t xml:space="preserve">    ''' The Select Training Input Interface.</w:t>
      </w:r>
    </w:p>
    <w:p w:rsidR="009A08B5" w:rsidRDefault="009A08B5" w:rsidP="009A08B5">
      <w:r>
        <w:t xml:space="preserve">    ''' &lt;/summary&gt;</w:t>
      </w:r>
    </w:p>
    <w:p w:rsidR="009A08B5" w:rsidRDefault="009A08B5" w:rsidP="009A08B5">
      <w:r>
        <w:t xml:space="preserve">    ''' &lt;remarks&gt;Select Training Interface.&lt;/remarks&gt;</w:t>
      </w:r>
    </w:p>
    <w:p w:rsidR="009A08B5" w:rsidRDefault="009A08B5" w:rsidP="009A08B5">
      <w:r>
        <w:t xml:space="preserve">    Public Interface ISelectTrainingInput</w:t>
      </w:r>
    </w:p>
    <w:p w:rsidR="009A08B5" w:rsidRDefault="009A08B5" w:rsidP="009A08B5">
      <w:r>
        <w:t xml:space="preserve">        Property SubjectList As IEnumerable(Of SubjectListType)</w:t>
      </w:r>
    </w:p>
    <w:p w:rsidR="009A08B5" w:rsidRDefault="009A08B5" w:rsidP="009A08B5">
      <w:r>
        <w:t xml:space="preserve">        Property CurriculumList As IEnumerable(Of CurriculumListType)</w:t>
      </w:r>
    </w:p>
    <w:p w:rsidR="009A08B5" w:rsidRDefault="009A08B5" w:rsidP="009A08B5">
      <w:r>
        <w:t xml:space="preserve">        Property KeyStageList As IEnumerable(Of KeyStageListType)</w:t>
      </w:r>
    </w:p>
    <w:p w:rsidR="009A08B5" w:rsidRDefault="009A08B5" w:rsidP="009A08B5">
      <w:r>
        <w:t xml:space="preserve">        Property ExplanationList As IEnumerable(Of ExplanationListType)</w:t>
      </w:r>
    </w:p>
    <w:p w:rsidR="009A08B5" w:rsidRDefault="009A08B5" w:rsidP="009A08B5"/>
    <w:p w:rsidR="009A08B5" w:rsidRDefault="009A08B5" w:rsidP="009A08B5">
      <w:r>
        <w:t xml:space="preserve">        Property SelectedSubjectID As Integer</w:t>
      </w:r>
    </w:p>
    <w:p w:rsidR="009A08B5" w:rsidRDefault="009A08B5" w:rsidP="009A08B5">
      <w:r>
        <w:t xml:space="preserve">        Property SelectedCurriculumID As Integer</w:t>
      </w:r>
    </w:p>
    <w:p w:rsidR="009A08B5" w:rsidRDefault="009A08B5" w:rsidP="009A08B5">
      <w:r>
        <w:t xml:space="preserve">        Property SelectedKeyStageID As Integer</w:t>
      </w:r>
    </w:p>
    <w:p w:rsidR="009A08B5" w:rsidRDefault="009A08B5" w:rsidP="009A08B5">
      <w:r>
        <w:t xml:space="preserve">        Property SelectedExplanationID As Integer</w:t>
      </w:r>
    </w:p>
    <w:p w:rsidR="009A08B5" w:rsidRDefault="009A08B5" w:rsidP="009A08B5"/>
    <w:p w:rsidR="009A08B5" w:rsidRDefault="009A08B5" w:rsidP="009A08B5">
      <w:r>
        <w:t xml:space="preserve">        Property SelectedSubjectText As String</w:t>
      </w:r>
    </w:p>
    <w:p w:rsidR="009A08B5" w:rsidRDefault="009A08B5" w:rsidP="009A08B5">
      <w:r>
        <w:t xml:space="preserve">        Property SelectedCurriculumText As String</w:t>
      </w:r>
    </w:p>
    <w:p w:rsidR="009A08B5" w:rsidRDefault="009A08B5" w:rsidP="009A08B5">
      <w:r>
        <w:t xml:space="preserve">        Property SelectedKeyStageText As String</w:t>
      </w:r>
    </w:p>
    <w:p w:rsidR="009A08B5" w:rsidRDefault="009A08B5" w:rsidP="009A08B5">
      <w:r>
        <w:t xml:space="preserve">        Property SelectedExplanationText As String</w:t>
      </w:r>
    </w:p>
    <w:p w:rsidR="009A08B5" w:rsidRDefault="009A08B5" w:rsidP="009A08B5"/>
    <w:p w:rsidR="009A08B5" w:rsidRDefault="009A08B5" w:rsidP="009A08B5">
      <w:r>
        <w:t xml:space="preserve">        Sub PopulateSubjectList()</w:t>
      </w:r>
    </w:p>
    <w:p w:rsidR="009A08B5" w:rsidRDefault="009A08B5" w:rsidP="009A08B5">
      <w:r>
        <w:t xml:space="preserve">        Sub PopulateCurriculumList()</w:t>
      </w:r>
    </w:p>
    <w:p w:rsidR="009A08B5" w:rsidRDefault="009A08B5" w:rsidP="009A08B5">
      <w:r>
        <w:t xml:space="preserve">        Sub PopulateKeyStageList()</w:t>
      </w:r>
    </w:p>
    <w:p w:rsidR="009A08B5" w:rsidRDefault="009A08B5" w:rsidP="009A08B5">
      <w:r>
        <w:t xml:space="preserve">        Sub PopulateExplanationList()</w:t>
      </w:r>
    </w:p>
    <w:p w:rsidR="009A08B5" w:rsidRDefault="009A08B5" w:rsidP="009A08B5">
      <w:r>
        <w:t xml:space="preserve">        </w:t>
      </w:r>
    </w:p>
    <w:p w:rsidR="009A08B5" w:rsidRDefault="009A08B5" w:rsidP="009A08B5">
      <w:r>
        <w:t xml:space="preserve">        Sub PopulateUpdatedCurriculumList()</w:t>
      </w:r>
    </w:p>
    <w:p w:rsidR="009A08B5" w:rsidRDefault="009A08B5" w:rsidP="009A08B5">
      <w:r>
        <w:t xml:space="preserve">        Sub PopulateUpdatedExplanationList()</w:t>
      </w:r>
    </w:p>
    <w:p w:rsidR="009A08B5" w:rsidRDefault="009A08B5" w:rsidP="009A08B5"/>
    <w:p w:rsidR="009A08B5" w:rsidRDefault="009A08B5" w:rsidP="009A08B5">
      <w:r>
        <w:t xml:space="preserve">        Sub SetSubjectID()</w:t>
      </w:r>
    </w:p>
    <w:p w:rsidR="009A08B5" w:rsidRDefault="009A08B5" w:rsidP="009A08B5">
      <w:r>
        <w:t xml:space="preserve">        Sub SetCurriculumID()</w:t>
      </w:r>
    </w:p>
    <w:p w:rsidR="009A08B5" w:rsidRDefault="009A08B5" w:rsidP="009A08B5">
      <w:r>
        <w:t xml:space="preserve">        Sub SetKeyStageID()</w:t>
      </w:r>
    </w:p>
    <w:p w:rsidR="009A08B5" w:rsidRDefault="009A08B5" w:rsidP="009A08B5">
      <w:r>
        <w:t xml:space="preserve">        Sub SetExplanationID()</w:t>
      </w:r>
    </w:p>
    <w:p w:rsidR="009A08B5" w:rsidRDefault="009A08B5" w:rsidP="009A08B5"/>
    <w:p w:rsidR="009A08B5" w:rsidRDefault="009A08B5" w:rsidP="009A08B5">
      <w:r>
        <w:t xml:space="preserve">    End Interface</w:t>
      </w:r>
    </w:p>
    <w:p w:rsidR="009A08B5" w:rsidRDefault="009A08B5" w:rsidP="009A08B5">
      <w:r>
        <w:t>End Namespace</w:t>
      </w:r>
    </w:p>
    <w:p w:rsidR="009A08B5" w:rsidRDefault="009A08B5" w:rsidP="009A08B5"/>
    <w:p w:rsidR="009A08B5" w:rsidRDefault="00E9069E" w:rsidP="00E9069E">
      <w:pPr>
        <w:pStyle w:val="Heading4"/>
      </w:pPr>
      <w:r>
        <w:t>IUserClass.vb</w:t>
      </w:r>
    </w:p>
    <w:p w:rsidR="00E9069E" w:rsidRDefault="00E9069E" w:rsidP="00E9069E"/>
    <w:p w:rsidR="00E9069E" w:rsidRDefault="00E9069E" w:rsidP="00E9069E">
      <w:r>
        <w:t>Namespace Interfaces</w:t>
      </w:r>
    </w:p>
    <w:p w:rsidR="00E9069E" w:rsidRDefault="00E9069E" w:rsidP="00E9069E">
      <w:r>
        <w:lastRenderedPageBreak/>
        <w:t xml:space="preserve">    ''' &lt;summary&gt;</w:t>
      </w:r>
    </w:p>
    <w:p w:rsidR="00E9069E" w:rsidRDefault="00E9069E" w:rsidP="00E9069E">
      <w:r>
        <w:t xml:space="preserve">    ''' The User class Interface.</w:t>
      </w:r>
    </w:p>
    <w:p w:rsidR="00E9069E" w:rsidRDefault="00E9069E" w:rsidP="00E9069E">
      <w:r>
        <w:t xml:space="preserve">    ''' &lt;/summary&gt;</w:t>
      </w:r>
    </w:p>
    <w:p w:rsidR="00E9069E" w:rsidRDefault="00E9069E" w:rsidP="00E9069E">
      <w:r>
        <w:t xml:space="preserve">    ''' &lt;remarks&gt;Interface for the User class.&lt;/remarks&gt;</w:t>
      </w:r>
    </w:p>
    <w:p w:rsidR="00E9069E" w:rsidRDefault="00E9069E" w:rsidP="00E9069E">
      <w:r>
        <w:t xml:space="preserve">    Public Interface IUserClass</w:t>
      </w:r>
    </w:p>
    <w:p w:rsidR="00E9069E" w:rsidRDefault="00E9069E" w:rsidP="00E9069E"/>
    <w:p w:rsidR="00E9069E" w:rsidRDefault="00E9069E" w:rsidP="00E9069E">
      <w:r>
        <w:t xml:space="preserve">        Property UserId() As Integer</w:t>
      </w:r>
    </w:p>
    <w:p w:rsidR="00E9069E" w:rsidRDefault="00E9069E" w:rsidP="00E9069E">
      <w:r>
        <w:t xml:space="preserve">        Property UserName() As String</w:t>
      </w:r>
    </w:p>
    <w:p w:rsidR="00E9069E" w:rsidRDefault="00E9069E" w:rsidP="00E9069E">
      <w:r>
        <w:t xml:space="preserve">        Property Password() As String</w:t>
      </w:r>
    </w:p>
    <w:p w:rsidR="00E9069E" w:rsidRDefault="00E9069E" w:rsidP="00E9069E">
      <w:r>
        <w:t xml:space="preserve">        Property FirstName() As String</w:t>
      </w:r>
    </w:p>
    <w:p w:rsidR="00E9069E" w:rsidRDefault="00E9069E" w:rsidP="00E9069E">
      <w:r>
        <w:t xml:space="preserve">        Property MiddleName() As String</w:t>
      </w:r>
    </w:p>
    <w:p w:rsidR="00E9069E" w:rsidRDefault="00E9069E" w:rsidP="00E9069E">
      <w:r>
        <w:t xml:space="preserve">        Property LastName() As String</w:t>
      </w:r>
    </w:p>
    <w:p w:rsidR="00E9069E" w:rsidRDefault="00E9069E" w:rsidP="00E9069E">
      <w:r>
        <w:t xml:space="preserve">        Property IsValidUser() As Boolean</w:t>
      </w:r>
    </w:p>
    <w:p w:rsidR="00E9069E" w:rsidRDefault="00E9069E" w:rsidP="00E9069E"/>
    <w:p w:rsidR="00E9069E" w:rsidRDefault="00E9069E" w:rsidP="00E9069E">
      <w:r>
        <w:t xml:space="preserve">        Function IsUserNameInDatabase(dbConnection As IDbConnector) As Boolean</w:t>
      </w:r>
    </w:p>
    <w:p w:rsidR="00E9069E" w:rsidRDefault="00E9069E" w:rsidP="00E9069E">
      <w:r>
        <w:t xml:space="preserve">        Function DoesUserNameAlreadyExists(dbConnection As IDbConnector) As Boolean</w:t>
      </w:r>
    </w:p>
    <w:p w:rsidR="00E9069E" w:rsidRDefault="00E9069E" w:rsidP="00E9069E">
      <w:r>
        <w:t xml:space="preserve">        Function CreateNewUser(dbConnection As IDbConnector) As Boolean</w:t>
      </w:r>
    </w:p>
    <w:p w:rsidR="00E9069E" w:rsidRDefault="00E9069E" w:rsidP="00E9069E">
      <w:r>
        <w:t xml:space="preserve">        Function Login(dbConnection As IDbConnector) As Boolean</w:t>
      </w:r>
    </w:p>
    <w:p w:rsidR="00E9069E" w:rsidRDefault="00E9069E" w:rsidP="00E9069E">
      <w:r>
        <w:t xml:space="preserve">        Sub Logout()</w:t>
      </w:r>
    </w:p>
    <w:p w:rsidR="00E9069E" w:rsidRDefault="00E9069E" w:rsidP="00E9069E"/>
    <w:p w:rsidR="00E9069E" w:rsidRDefault="00E9069E" w:rsidP="00E9069E">
      <w:r>
        <w:t xml:space="preserve">    End Interface</w:t>
      </w:r>
    </w:p>
    <w:p w:rsidR="00E9069E" w:rsidRDefault="00E9069E" w:rsidP="00E9069E">
      <w:r>
        <w:t>End Namespace</w:t>
      </w:r>
    </w:p>
    <w:p w:rsidR="00E9069E" w:rsidRDefault="00E9069E" w:rsidP="00E9069E"/>
    <w:p w:rsidR="00E9069E" w:rsidRDefault="00E9069E" w:rsidP="00E9069E"/>
    <w:p w:rsidR="00624EB5" w:rsidRDefault="00624EB5" w:rsidP="00624EB5">
      <w:pPr>
        <w:pStyle w:val="Heading3"/>
      </w:pPr>
      <w:bookmarkStart w:id="11" w:name="_Toc416726658"/>
      <w:r>
        <w:t>Procedure Return Types</w:t>
      </w:r>
      <w:bookmarkEnd w:id="11"/>
    </w:p>
    <w:p w:rsidR="00624EB5" w:rsidRDefault="00624EB5" w:rsidP="00624EB5"/>
    <w:p w:rsidR="00624EB5" w:rsidRDefault="00624EB5" w:rsidP="00624EB5">
      <w:pPr>
        <w:pStyle w:val="Heading4"/>
      </w:pPr>
      <w:r>
        <w:t>CurriculumListType.vb</w:t>
      </w:r>
    </w:p>
    <w:p w:rsidR="00624EB5" w:rsidRDefault="00624EB5" w:rsidP="00624EB5"/>
    <w:p w:rsidR="00624EB5" w:rsidRDefault="00624EB5" w:rsidP="00624EB5">
      <w:r>
        <w:t>Namespace ProcedureReturnTypes</w:t>
      </w:r>
    </w:p>
    <w:p w:rsidR="00624EB5" w:rsidRDefault="00624EB5" w:rsidP="00624EB5">
      <w:r>
        <w:t xml:space="preserve">    Public Class CurriculumListType</w:t>
      </w:r>
    </w:p>
    <w:p w:rsidR="00624EB5" w:rsidRDefault="00624EB5" w:rsidP="00624EB5">
      <w:r>
        <w:t xml:space="preserve">        Property ID As Integer</w:t>
      </w:r>
    </w:p>
    <w:p w:rsidR="00624EB5" w:rsidRDefault="00624EB5" w:rsidP="00624EB5">
      <w:r>
        <w:t xml:space="preserve">        Property CurriculumDetails As String</w:t>
      </w:r>
    </w:p>
    <w:p w:rsidR="00624EB5" w:rsidRDefault="00624EB5" w:rsidP="00624EB5">
      <w:r>
        <w:t xml:space="preserve">    End Class</w:t>
      </w:r>
    </w:p>
    <w:p w:rsidR="00624EB5" w:rsidRDefault="00624EB5" w:rsidP="00624EB5">
      <w:r>
        <w:t>End Namespace</w:t>
      </w:r>
    </w:p>
    <w:p w:rsidR="00624EB5" w:rsidRDefault="00624EB5" w:rsidP="00624EB5"/>
    <w:p w:rsidR="00624EB5" w:rsidRDefault="00624EB5" w:rsidP="00624EB5">
      <w:pPr>
        <w:pStyle w:val="Heading4"/>
      </w:pPr>
      <w:r>
        <w:t>ExplanationListType.vb</w:t>
      </w:r>
    </w:p>
    <w:p w:rsidR="00624EB5" w:rsidRDefault="00624EB5" w:rsidP="00624EB5"/>
    <w:p w:rsidR="00624EB5" w:rsidRDefault="00624EB5" w:rsidP="00624EB5">
      <w:r>
        <w:t>Namespace ProcedureReturnTypes</w:t>
      </w:r>
    </w:p>
    <w:p w:rsidR="00624EB5" w:rsidRDefault="00624EB5" w:rsidP="00624EB5">
      <w:r>
        <w:t xml:space="preserve">    Public Class ExplanationListType</w:t>
      </w:r>
    </w:p>
    <w:p w:rsidR="00624EB5" w:rsidRDefault="00624EB5" w:rsidP="00624EB5">
      <w:r>
        <w:t xml:space="preserve">        Property ID As Integer</w:t>
      </w:r>
    </w:p>
    <w:p w:rsidR="00624EB5" w:rsidRDefault="00624EB5" w:rsidP="00624EB5">
      <w:r>
        <w:t xml:space="preserve">        Property ExplanationDetail As String</w:t>
      </w:r>
    </w:p>
    <w:p w:rsidR="00624EB5" w:rsidRDefault="00624EB5" w:rsidP="00624EB5">
      <w:r>
        <w:t xml:space="preserve">    End Class</w:t>
      </w:r>
    </w:p>
    <w:p w:rsidR="00624EB5" w:rsidRDefault="00624EB5" w:rsidP="00624EB5">
      <w:r>
        <w:t>End Namespace</w:t>
      </w:r>
    </w:p>
    <w:p w:rsidR="00624EB5" w:rsidRDefault="00624EB5" w:rsidP="00624EB5"/>
    <w:p w:rsidR="00624EB5" w:rsidRDefault="008D3F39" w:rsidP="008D3F39">
      <w:pPr>
        <w:pStyle w:val="Heading4"/>
      </w:pPr>
      <w:r>
        <w:t>GetExplanationDetailsType.vb</w:t>
      </w:r>
    </w:p>
    <w:p w:rsidR="008D3F39" w:rsidRDefault="008D3F39" w:rsidP="008D3F39"/>
    <w:p w:rsidR="008D3F39" w:rsidRDefault="008D3F39" w:rsidP="008D3F39">
      <w:r>
        <w:lastRenderedPageBreak/>
        <w:t>Namespace ProcedureReturnTypes</w:t>
      </w:r>
    </w:p>
    <w:p w:rsidR="008D3F39" w:rsidRDefault="008D3F39" w:rsidP="008D3F39">
      <w:r>
        <w:t xml:space="preserve">    ''' &lt;summary&gt;</w:t>
      </w:r>
    </w:p>
    <w:p w:rsidR="008D3F39" w:rsidRDefault="008D3F39" w:rsidP="008D3F39">
      <w:r>
        <w:t xml:space="preserve">    ''' To match the values returned by the stored procedure.</w:t>
      </w:r>
    </w:p>
    <w:p w:rsidR="008D3F39" w:rsidRDefault="008D3F39" w:rsidP="008D3F39">
      <w:r>
        <w:t xml:space="preserve">    ''' &lt;/summary&gt;</w:t>
      </w:r>
    </w:p>
    <w:p w:rsidR="008D3F39" w:rsidRDefault="008D3F39" w:rsidP="008D3F39">
      <w:r>
        <w:t xml:space="preserve">    ''' &lt;remarks&gt;Procedure return type.&lt;/remarks&gt;</w:t>
      </w:r>
    </w:p>
    <w:p w:rsidR="008D3F39" w:rsidRDefault="008D3F39" w:rsidP="008D3F39">
      <w:r>
        <w:t xml:space="preserve">    Public Class GetExplanationDetailsType</w:t>
      </w:r>
    </w:p>
    <w:p w:rsidR="008D3F39" w:rsidRDefault="008D3F39" w:rsidP="008D3F39">
      <w:r>
        <w:t xml:space="preserve">        Property ID As Integer</w:t>
      </w:r>
    </w:p>
    <w:p w:rsidR="008D3F39" w:rsidRDefault="008D3F39" w:rsidP="008D3F39">
      <w:r>
        <w:t xml:space="preserve">        Property Title As String</w:t>
      </w:r>
    </w:p>
    <w:p w:rsidR="008D3F39" w:rsidRDefault="008D3F39" w:rsidP="008D3F39">
      <w:r>
        <w:t xml:space="preserve">        Property DescriptionOfExplanation As String</w:t>
      </w:r>
    </w:p>
    <w:p w:rsidR="008D3F39" w:rsidRDefault="008D3F39" w:rsidP="008D3F39">
      <w:r>
        <w:t xml:space="preserve">    End Class</w:t>
      </w:r>
    </w:p>
    <w:p w:rsidR="008D3F39" w:rsidRPr="008D3F39" w:rsidRDefault="008D3F39" w:rsidP="008D3F39">
      <w:r>
        <w:t>End Namespace</w:t>
      </w:r>
    </w:p>
    <w:p w:rsidR="000714C9" w:rsidRDefault="000714C9" w:rsidP="000714C9"/>
    <w:p w:rsidR="008D3F39" w:rsidRDefault="008D3F39" w:rsidP="008D3F39">
      <w:pPr>
        <w:pStyle w:val="Heading4"/>
      </w:pPr>
      <w:r>
        <w:t>ImmitationStageListType.vb</w:t>
      </w:r>
    </w:p>
    <w:p w:rsidR="008D3F39" w:rsidRDefault="008D3F39" w:rsidP="008D3F39"/>
    <w:p w:rsidR="008D3F39" w:rsidRDefault="008D3F39" w:rsidP="008D3F39">
      <w:r>
        <w:t>Namespace ProcedureReturnTypes</w:t>
      </w:r>
    </w:p>
    <w:p w:rsidR="008D3F39" w:rsidRDefault="008D3F39" w:rsidP="008D3F39">
      <w:r>
        <w:t xml:space="preserve">    Public Class ImmitationStageListType</w:t>
      </w:r>
    </w:p>
    <w:p w:rsidR="008D3F39" w:rsidRDefault="008D3F39" w:rsidP="008D3F39">
      <w:r>
        <w:t xml:space="preserve">        Property DescriptionOfStage As String</w:t>
      </w:r>
    </w:p>
    <w:p w:rsidR="008D3F39" w:rsidRDefault="008D3F39" w:rsidP="008D3F39">
      <w:r>
        <w:t xml:space="preserve">        Property RegEx As String</w:t>
      </w:r>
    </w:p>
    <w:p w:rsidR="008D3F39" w:rsidRDefault="008D3F39" w:rsidP="008D3F39">
      <w:r>
        <w:t xml:space="preserve">        Property StageMark As Integer</w:t>
      </w:r>
    </w:p>
    <w:p w:rsidR="008D3F39" w:rsidRDefault="008D3F39" w:rsidP="008D3F39">
      <w:r>
        <w:t xml:space="preserve">    End Class</w:t>
      </w:r>
    </w:p>
    <w:p w:rsidR="008D3F39" w:rsidRDefault="008D3F39" w:rsidP="008D3F39">
      <w:r>
        <w:t>End Namespace</w:t>
      </w:r>
    </w:p>
    <w:p w:rsidR="008D3F39" w:rsidRDefault="008D3F39" w:rsidP="008D3F39"/>
    <w:p w:rsidR="008D3F39" w:rsidRDefault="008A3F9F" w:rsidP="008A3F9F">
      <w:pPr>
        <w:pStyle w:val="Heading4"/>
      </w:pPr>
      <w:r>
        <w:t>KeyStageListType.vb</w:t>
      </w:r>
    </w:p>
    <w:p w:rsidR="008A3F9F" w:rsidRDefault="008A3F9F" w:rsidP="008A3F9F"/>
    <w:p w:rsidR="008A3F9F" w:rsidRDefault="008A3F9F" w:rsidP="008A3F9F">
      <w:r>
        <w:t>Namespace ProcedureReturnTypes</w:t>
      </w:r>
    </w:p>
    <w:p w:rsidR="008A3F9F" w:rsidRDefault="008A3F9F" w:rsidP="008A3F9F">
      <w:r>
        <w:t xml:space="preserve">    Public Class KeyStageListType</w:t>
      </w:r>
    </w:p>
    <w:p w:rsidR="008A3F9F" w:rsidRDefault="008A3F9F" w:rsidP="008A3F9F">
      <w:r>
        <w:t xml:space="preserve">        Property ID As Integer</w:t>
      </w:r>
    </w:p>
    <w:p w:rsidR="008A3F9F" w:rsidRDefault="008A3F9F" w:rsidP="008A3F9F">
      <w:r>
        <w:t xml:space="preserve">        Property KeyStageDetail As String</w:t>
      </w:r>
    </w:p>
    <w:p w:rsidR="008A3F9F" w:rsidRDefault="008A3F9F" w:rsidP="008A3F9F">
      <w:r>
        <w:t xml:space="preserve">    End Class</w:t>
      </w:r>
    </w:p>
    <w:p w:rsidR="008A3F9F" w:rsidRDefault="008A3F9F" w:rsidP="008A3F9F">
      <w:r>
        <w:t>End Namespace</w:t>
      </w:r>
    </w:p>
    <w:p w:rsidR="008A3F9F" w:rsidRDefault="008A3F9F" w:rsidP="008A3F9F"/>
    <w:p w:rsidR="008A3F9F" w:rsidRDefault="008A3F9F" w:rsidP="008A3F9F">
      <w:pPr>
        <w:pStyle w:val="Heading4"/>
      </w:pPr>
      <w:r>
        <w:t>SubjectListType.vb</w:t>
      </w:r>
    </w:p>
    <w:p w:rsidR="008A3F9F" w:rsidRDefault="008A3F9F" w:rsidP="008A3F9F"/>
    <w:p w:rsidR="008A3F9F" w:rsidRDefault="008A3F9F" w:rsidP="008A3F9F">
      <w:r>
        <w:t>Namespace ProcedureReturnTypes</w:t>
      </w:r>
    </w:p>
    <w:p w:rsidR="008A3F9F" w:rsidRDefault="008A3F9F" w:rsidP="008A3F9F">
      <w:r>
        <w:t xml:space="preserve">    Public Class SubjectListType</w:t>
      </w:r>
    </w:p>
    <w:p w:rsidR="008A3F9F" w:rsidRDefault="008A3F9F" w:rsidP="008A3F9F">
      <w:r>
        <w:t xml:space="preserve">        Property ID As Integer</w:t>
      </w:r>
    </w:p>
    <w:p w:rsidR="008A3F9F" w:rsidRDefault="008A3F9F" w:rsidP="008A3F9F">
      <w:r>
        <w:t xml:space="preserve">        Property SubjectDetail As String</w:t>
      </w:r>
    </w:p>
    <w:p w:rsidR="008A3F9F" w:rsidRDefault="008A3F9F" w:rsidP="008A3F9F">
      <w:r>
        <w:t xml:space="preserve">    End Class</w:t>
      </w:r>
    </w:p>
    <w:p w:rsidR="008A3F9F" w:rsidRDefault="008A3F9F" w:rsidP="008A3F9F">
      <w:r>
        <w:t>End Namespace</w:t>
      </w:r>
    </w:p>
    <w:p w:rsidR="008A3F9F" w:rsidRDefault="008A3F9F" w:rsidP="008A3F9F"/>
    <w:p w:rsidR="008A3F9F" w:rsidRDefault="00913CF0" w:rsidP="00913CF0">
      <w:pPr>
        <w:pStyle w:val="Heading3"/>
      </w:pPr>
      <w:bookmarkStart w:id="12" w:name="_Toc416726659"/>
      <w:r>
        <w:t>Question Types</w:t>
      </w:r>
      <w:bookmarkEnd w:id="12"/>
    </w:p>
    <w:p w:rsidR="00913CF0" w:rsidRDefault="00913CF0" w:rsidP="00913CF0"/>
    <w:p w:rsidR="00913CF0" w:rsidRDefault="00913CF0" w:rsidP="00913CF0">
      <w:pPr>
        <w:pStyle w:val="Heading4"/>
      </w:pPr>
      <w:r>
        <w:t>DemonstrationStepType.vb</w:t>
      </w:r>
    </w:p>
    <w:p w:rsidR="00913CF0" w:rsidRDefault="00913CF0" w:rsidP="00913CF0"/>
    <w:p w:rsidR="00913CF0" w:rsidRDefault="00913CF0" w:rsidP="00913CF0">
      <w:r>
        <w:t>Namespace QuestionTypes</w:t>
      </w:r>
    </w:p>
    <w:p w:rsidR="00913CF0" w:rsidRDefault="00913CF0" w:rsidP="00913CF0">
      <w:r>
        <w:t xml:space="preserve">    Public Class DemonstrationStepType</w:t>
      </w:r>
    </w:p>
    <w:p w:rsidR="00913CF0" w:rsidRDefault="00913CF0" w:rsidP="00913CF0"/>
    <w:p w:rsidR="00913CF0" w:rsidRDefault="00913CF0" w:rsidP="00913CF0">
      <w:r>
        <w:t xml:space="preserve">        Property DemonstrationStageInsert As String</w:t>
      </w:r>
    </w:p>
    <w:p w:rsidR="00913CF0" w:rsidRDefault="00913CF0" w:rsidP="00913CF0">
      <w:r>
        <w:t xml:space="preserve">        Property RegExInsert As String</w:t>
      </w:r>
    </w:p>
    <w:p w:rsidR="00913CF0" w:rsidRDefault="00913CF0" w:rsidP="00913CF0">
      <w:r>
        <w:lastRenderedPageBreak/>
        <w:t xml:space="preserve">        Property StageMarkInsert As Integer</w:t>
      </w:r>
    </w:p>
    <w:p w:rsidR="00913CF0" w:rsidRDefault="00913CF0" w:rsidP="00913CF0"/>
    <w:p w:rsidR="00913CF0" w:rsidRDefault="00913CF0" w:rsidP="00913CF0">
      <w:r>
        <w:t xml:space="preserve">    End Class</w:t>
      </w:r>
    </w:p>
    <w:p w:rsidR="00913CF0" w:rsidRDefault="00913CF0" w:rsidP="00913CF0">
      <w:r>
        <w:t>End Namespace</w:t>
      </w:r>
    </w:p>
    <w:p w:rsidR="00913CF0" w:rsidRDefault="00913CF0" w:rsidP="00913CF0"/>
    <w:p w:rsidR="00913CF0" w:rsidRDefault="00913CF0" w:rsidP="00913CF0">
      <w:pPr>
        <w:pStyle w:val="Heading4"/>
      </w:pPr>
      <w:r>
        <w:t>QuestionInsertType.vb</w:t>
      </w:r>
    </w:p>
    <w:p w:rsidR="00913CF0" w:rsidRDefault="00913CF0" w:rsidP="00913CF0"/>
    <w:p w:rsidR="00913CF0" w:rsidRDefault="00913CF0" w:rsidP="00913CF0">
      <w:r>
        <w:t>Namespace QuestionTypes</w:t>
      </w:r>
    </w:p>
    <w:p w:rsidR="00913CF0" w:rsidRDefault="00913CF0" w:rsidP="00913CF0">
      <w:r>
        <w:t xml:space="preserve">    Public Class QuestionInsertType</w:t>
      </w:r>
    </w:p>
    <w:p w:rsidR="00913CF0" w:rsidRDefault="00913CF0" w:rsidP="00913CF0"/>
    <w:p w:rsidR="00913CF0" w:rsidRDefault="00913CF0" w:rsidP="00913CF0">
      <w:r>
        <w:t xml:space="preserve">        Property SelectedSubjectID As Integer</w:t>
      </w:r>
    </w:p>
    <w:p w:rsidR="00913CF0" w:rsidRDefault="00913CF0" w:rsidP="00913CF0">
      <w:r>
        <w:t xml:space="preserve">        Property SelectedCurriculumID As Integer</w:t>
      </w:r>
    </w:p>
    <w:p w:rsidR="00913CF0" w:rsidRDefault="00913CF0" w:rsidP="00913CF0">
      <w:r>
        <w:t xml:space="preserve">        Property SelectedKeyStageID As Integer</w:t>
      </w:r>
    </w:p>
    <w:p w:rsidR="00913CF0" w:rsidRDefault="00913CF0" w:rsidP="00913CF0">
      <w:r>
        <w:t xml:space="preserve">        Property SelectedExplanationID As Integer</w:t>
      </w:r>
    </w:p>
    <w:p w:rsidR="00913CF0" w:rsidRDefault="00913CF0" w:rsidP="00913CF0"/>
    <w:p w:rsidR="00913CF0" w:rsidRDefault="00913CF0" w:rsidP="00913CF0">
      <w:r>
        <w:t xml:space="preserve">        Property NewQuestion As String</w:t>
      </w:r>
    </w:p>
    <w:p w:rsidR="00913CF0" w:rsidRDefault="00913CF0" w:rsidP="00913CF0">
      <w:r>
        <w:t xml:space="preserve">        Property NewAnswer As String</w:t>
      </w:r>
    </w:p>
    <w:p w:rsidR="00913CF0" w:rsidRDefault="00913CF0" w:rsidP="00913CF0"/>
    <w:p w:rsidR="00913CF0" w:rsidRDefault="00913CF0" w:rsidP="00913CF0">
      <w:r>
        <w:t xml:space="preserve">        Property AmountOfStepsSet As Integer</w:t>
      </w:r>
    </w:p>
    <w:p w:rsidR="00913CF0" w:rsidRDefault="00913CF0" w:rsidP="00913CF0">
      <w:r>
        <w:t xml:space="preserve">        Property TotalMarksSet As Integer</w:t>
      </w:r>
    </w:p>
    <w:p w:rsidR="00913CF0" w:rsidRDefault="00913CF0" w:rsidP="00913CF0">
      <w:r>
        <w:t xml:space="preserve">        Property NewFalseAnswerA As String</w:t>
      </w:r>
    </w:p>
    <w:p w:rsidR="00913CF0" w:rsidRDefault="00913CF0" w:rsidP="00913CF0">
      <w:r>
        <w:t xml:space="preserve">        Property NewFalseAnswerB As String</w:t>
      </w:r>
    </w:p>
    <w:p w:rsidR="00913CF0" w:rsidRDefault="00913CF0" w:rsidP="00913CF0">
      <w:r>
        <w:t xml:space="preserve">        Property NewFalseAnswerC As String</w:t>
      </w:r>
    </w:p>
    <w:p w:rsidR="00913CF0" w:rsidRDefault="00913CF0" w:rsidP="00913CF0"/>
    <w:p w:rsidR="00913CF0" w:rsidRDefault="00913CF0" w:rsidP="00913CF0">
      <w:r>
        <w:t xml:space="preserve">        Property NewSearchString As String</w:t>
      </w:r>
    </w:p>
    <w:p w:rsidR="00913CF0" w:rsidRDefault="00913CF0" w:rsidP="00913CF0">
      <w:r>
        <w:t xml:space="preserve">        Property NewWebLink As String</w:t>
      </w:r>
    </w:p>
    <w:p w:rsidR="00913CF0" w:rsidRDefault="00913CF0" w:rsidP="00913CF0">
      <w:r>
        <w:t xml:space="preserve">    End Class</w:t>
      </w:r>
    </w:p>
    <w:p w:rsidR="00913CF0" w:rsidRDefault="00913CF0" w:rsidP="00913CF0">
      <w:r>
        <w:t>End Namespace</w:t>
      </w:r>
    </w:p>
    <w:p w:rsidR="00913CF0" w:rsidRDefault="00913CF0" w:rsidP="00913CF0"/>
    <w:p w:rsidR="00913CF0" w:rsidRDefault="009E429D" w:rsidP="009E429D">
      <w:pPr>
        <w:pStyle w:val="Heading3"/>
      </w:pPr>
      <w:bookmarkStart w:id="13" w:name="_Toc416726660"/>
      <w:r>
        <w:t>Views</w:t>
      </w:r>
      <w:bookmarkEnd w:id="13"/>
    </w:p>
    <w:p w:rsidR="009E429D" w:rsidRDefault="009E429D" w:rsidP="009E429D"/>
    <w:p w:rsidR="009E429D" w:rsidRDefault="009E429D" w:rsidP="009E429D">
      <w:pPr>
        <w:pStyle w:val="Heading4"/>
      </w:pPr>
      <w:r>
        <w:t>App4Learn.vb</w:t>
      </w:r>
    </w:p>
    <w:p w:rsidR="009E429D" w:rsidRDefault="009E429D" w:rsidP="009E429D"/>
    <w:p w:rsidR="009E429D" w:rsidRDefault="009E429D" w:rsidP="009E429D">
      <w:r>
        <w:t>Imports System.Configuration</w:t>
      </w:r>
    </w:p>
    <w:p w:rsidR="009E429D" w:rsidRDefault="009E429D" w:rsidP="009E429D">
      <w:r>
        <w:t>Imports DapperWrapper</w:t>
      </w:r>
    </w:p>
    <w:p w:rsidR="009E429D" w:rsidRDefault="009E429D" w:rsidP="009E429D">
      <w:r>
        <w:t>Imports ExampleProg.Classes</w:t>
      </w:r>
    </w:p>
    <w:p w:rsidR="009E429D" w:rsidRDefault="009E429D" w:rsidP="009E429D">
      <w:r>
        <w:t>Imports ExampleProg.Constants</w:t>
      </w:r>
    </w:p>
    <w:p w:rsidR="009E429D" w:rsidRDefault="009E429D" w:rsidP="009E429D">
      <w:r>
        <w:t>Imports ExampleProg.DatabaseClasses</w:t>
      </w:r>
    </w:p>
    <w:p w:rsidR="009E429D" w:rsidRDefault="009E429D" w:rsidP="009E429D">
      <w:r>
        <w:t>Imports ExampleProg.InputClasses</w:t>
      </w:r>
    </w:p>
    <w:p w:rsidR="009E429D" w:rsidRDefault="009E429D" w:rsidP="009E429D">
      <w:r>
        <w:t>Imports ExampleProg.Interfaces</w:t>
      </w:r>
    </w:p>
    <w:p w:rsidR="009E429D" w:rsidRDefault="009E429D" w:rsidP="009E429D"/>
    <w:p w:rsidR="009E429D" w:rsidRDefault="009E429D" w:rsidP="009E429D">
      <w:r>
        <w:t>''' &lt;summary&gt;</w:t>
      </w:r>
    </w:p>
    <w:p w:rsidR="009E429D" w:rsidRDefault="009E429D" w:rsidP="009E429D">
      <w:r>
        <w:t>''' The main Application View.</w:t>
      </w:r>
    </w:p>
    <w:p w:rsidR="009E429D" w:rsidRDefault="009E429D" w:rsidP="009E429D">
      <w:r>
        <w:t>''' &lt;/summary&gt;</w:t>
      </w:r>
    </w:p>
    <w:p w:rsidR="009E429D" w:rsidRDefault="009E429D" w:rsidP="009E429D">
      <w:r>
        <w:t>''' &lt;remarks&gt;The main page.&lt;/remarks&gt;</w:t>
      </w:r>
    </w:p>
    <w:p w:rsidR="009E429D" w:rsidRDefault="009E429D" w:rsidP="009E429D">
      <w:r>
        <w:t>Public Class App4Learn</w:t>
      </w:r>
    </w:p>
    <w:p w:rsidR="009E429D" w:rsidRDefault="009E429D" w:rsidP="009E429D"/>
    <w:p w:rsidR="009E429D" w:rsidRDefault="009E429D" w:rsidP="009E429D">
      <w:r>
        <w:t>#Region "Properties"</w:t>
      </w:r>
    </w:p>
    <w:p w:rsidR="009E429D" w:rsidRDefault="009E429D" w:rsidP="009E429D">
      <w:r>
        <w:t xml:space="preserve">    Dim WithEvents _userClass As IUserClass</w:t>
      </w:r>
    </w:p>
    <w:p w:rsidR="009E429D" w:rsidRDefault="009E429D" w:rsidP="009E429D">
      <w:r>
        <w:lastRenderedPageBreak/>
        <w:t xml:space="preserve">    Dim WithEvents _tempUserClass As IUserClass</w:t>
      </w:r>
    </w:p>
    <w:p w:rsidR="009E429D" w:rsidRDefault="009E429D" w:rsidP="009E429D">
      <w:r>
        <w:t xml:space="preserve">    Dim WithEvents _dbConnector As IDbConnector</w:t>
      </w:r>
    </w:p>
    <w:p w:rsidR="009E429D" w:rsidRDefault="009E429D" w:rsidP="009E429D">
      <w:r>
        <w:t xml:space="preserve">    Private _dbConnectionString As String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"Initialize and Load"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The on load method for the page.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&lt;param name="sender"&gt;&lt;/param&gt;</w:t>
      </w:r>
    </w:p>
    <w:p w:rsidR="009E429D" w:rsidRDefault="009E429D" w:rsidP="009E429D">
      <w:r>
        <w:t xml:space="preserve">    ''' &lt;param name="e"&gt;&lt;/param&gt;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Login_Load(sender As Object, e As EventArgs) Handles MyBase.Load</w:t>
      </w:r>
    </w:p>
    <w:p w:rsidR="009E429D" w:rsidRDefault="009E429D" w:rsidP="009E429D">
      <w:r>
        <w:t xml:space="preserve">        _dbConnectionString = ConfigurationManager.ConnectionStrings(DatabaseConstants.ApplicationConfigString).ConnectionString</w:t>
      </w:r>
    </w:p>
    <w:p w:rsidR="009E429D" w:rsidRDefault="009E429D" w:rsidP="009E429D">
      <w:r>
        <w:t xml:space="preserve">        StatusStrip.Items.Item(1).Text = DatabaseConstants.DBConnecting</w:t>
      </w:r>
    </w:p>
    <w:p w:rsidR="009E429D" w:rsidRDefault="009E429D" w:rsidP="009E429D">
      <w:r>
        <w:t xml:space="preserve">        Initialize()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Setting up all the systems for the page.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Initialize()</w:t>
      </w:r>
    </w:p>
    <w:p w:rsidR="009E429D" w:rsidRDefault="009E429D" w:rsidP="009E429D">
      <w:r>
        <w:t xml:space="preserve">        InitializeDatabase()</w:t>
      </w:r>
    </w:p>
    <w:p w:rsidR="009E429D" w:rsidRDefault="009E429D" w:rsidP="009E429D">
      <w:r>
        <w:t xml:space="preserve">        SetupUsers()</w:t>
      </w:r>
    </w:p>
    <w:p w:rsidR="009E429D" w:rsidRDefault="009E429D" w:rsidP="009E429D">
      <w:r>
        <w:t xml:space="preserve">        RemoveMainTabs()</w:t>
      </w:r>
    </w:p>
    <w:p w:rsidR="009E429D" w:rsidRDefault="009E429D" w:rsidP="009E429D">
      <w:r>
        <w:t xml:space="preserve">        ClearAllItems()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Setting up the database connection.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InitializeDatabase()</w:t>
      </w:r>
    </w:p>
    <w:p w:rsidR="009E429D" w:rsidRDefault="009E429D" w:rsidP="009E429D">
      <w:r>
        <w:t xml:space="preserve">        Dim sqlExecutorFactory = New SqlExecutorFactory(_dbConnectionString)</w:t>
      </w:r>
    </w:p>
    <w:p w:rsidR="009E429D" w:rsidRDefault="009E429D" w:rsidP="009E429D">
      <w:r>
        <w:t xml:space="preserve">        Dim newDatabaseConnection = New DatabaseConnectorWrapper(sqlExecutorFactory)</w:t>
      </w:r>
    </w:p>
    <w:p w:rsidR="009E429D" w:rsidRDefault="009E429D" w:rsidP="009E429D">
      <w:r>
        <w:t xml:space="preserve">        _dbConnector = newDatabaseConnection</w:t>
      </w:r>
    </w:p>
    <w:p w:rsidR="009E429D" w:rsidRDefault="009E429D" w:rsidP="009E429D">
      <w:r>
        <w:t xml:space="preserve">        StatusStrip.Items.Item(1).Text = _dbConnector.DBConnectionStatus.ToString()</w:t>
      </w:r>
    </w:p>
    <w:p w:rsidR="009E429D" w:rsidRDefault="009E429D" w:rsidP="009E429D">
      <w:r>
        <w:t xml:space="preserve">        SetStatusColour()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Setting up the users for the page.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lastRenderedPageBreak/>
        <w:t xml:space="preserve">    Private Sub SetupUsers()</w:t>
      </w:r>
    </w:p>
    <w:p w:rsidR="009E429D" w:rsidRDefault="009E429D" w:rsidP="009E429D">
      <w:r>
        <w:t xml:space="preserve">        Dim newUser = New UserClass</w:t>
      </w:r>
    </w:p>
    <w:p w:rsidR="009E429D" w:rsidRDefault="009E429D" w:rsidP="009E429D">
      <w:r>
        <w:t xml:space="preserve">        _userClass = newUser</w:t>
      </w:r>
    </w:p>
    <w:p w:rsidR="009E429D" w:rsidRDefault="009E429D" w:rsidP="009E429D">
      <w:r>
        <w:t xml:space="preserve">        Dim newTempUser = New UserClass</w:t>
      </w:r>
    </w:p>
    <w:p w:rsidR="009E429D" w:rsidRDefault="009E429D" w:rsidP="009E429D">
      <w:r>
        <w:t xml:space="preserve">        _tempUserClass = newTempUser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Setting the status colour based upon the connection status.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SetStatusColour()</w:t>
      </w:r>
    </w:p>
    <w:p w:rsidR="009E429D" w:rsidRDefault="009E429D" w:rsidP="009E429D">
      <w:r>
        <w:t xml:space="preserve">        StatusStrip.Items(1).ForeColor = If(StatusStrip.Items(1).Text = DatabaseConstants.DBConnectedSuccesful, Color.Green, Color.Red)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"Login / Logout"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The log in button click method.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&lt;param name="sender"&gt;&lt;/param&gt;</w:t>
      </w:r>
    </w:p>
    <w:p w:rsidR="009E429D" w:rsidRDefault="009E429D" w:rsidP="009E429D">
      <w:r>
        <w:t xml:space="preserve">    ''' &lt;param name="e"&gt;&lt;/param&gt;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LoginButton_Click(sender As Object, e As EventArgs) Handles LoginButton.Click</w:t>
      </w:r>
    </w:p>
    <w:p w:rsidR="009E429D" w:rsidRDefault="009E429D" w:rsidP="009E429D">
      <w:r>
        <w:t xml:space="preserve">        ' Create a log in class.</w:t>
      </w:r>
    </w:p>
    <w:p w:rsidR="009E429D" w:rsidRDefault="009E429D" w:rsidP="009E429D">
      <w:r>
        <w:t xml:space="preserve">        Dim loginInput = New LogInInput(UserNameBox.Text, PasswordTextBox.Text)</w:t>
      </w:r>
    </w:p>
    <w:p w:rsidR="009E429D" w:rsidRDefault="009E429D" w:rsidP="009E429D">
      <w:r>
        <w:t xml:space="preserve">        loginInput.SetBasicValidStates()</w:t>
      </w:r>
    </w:p>
    <w:p w:rsidR="009E429D" w:rsidRDefault="009E429D" w:rsidP="009E429D">
      <w:r>
        <w:t xml:space="preserve">        loginInput.SetUserNameInDatabase(_dbConnector)</w:t>
      </w:r>
    </w:p>
    <w:p w:rsidR="009E429D" w:rsidRDefault="009E429D" w:rsidP="009E429D">
      <w:r>
        <w:t xml:space="preserve">        loginInput.SetDoUserNameAndPasswordMatch(_dbConnector)</w:t>
      </w:r>
    </w:p>
    <w:p w:rsidR="009E429D" w:rsidRDefault="009E429D" w:rsidP="009E429D">
      <w:r>
        <w:t xml:space="preserve">        loginInput.SetInvalidMessages()</w:t>
      </w:r>
    </w:p>
    <w:p w:rsidR="009E429D" w:rsidRDefault="009E429D" w:rsidP="009E429D">
      <w:r>
        <w:t xml:space="preserve">        loginInput.SetArrayOfValidStates()</w:t>
      </w:r>
    </w:p>
    <w:p w:rsidR="009E429D" w:rsidRDefault="009E429D" w:rsidP="009E429D"/>
    <w:p w:rsidR="009E429D" w:rsidRDefault="009E429D" w:rsidP="009E429D">
      <w:r>
        <w:t xml:space="preserve">        ' Clear any previous User details.</w:t>
      </w:r>
    </w:p>
    <w:p w:rsidR="009E429D" w:rsidRDefault="009E429D" w:rsidP="009E429D">
      <w:r>
        <w:t xml:space="preserve">        SetupUsers()</w:t>
      </w:r>
    </w:p>
    <w:p w:rsidR="009E429D" w:rsidRDefault="009E429D" w:rsidP="009E429D">
      <w:r>
        <w:t xml:space="preserve">        ClearLogInInvalidLabels()</w:t>
      </w:r>
    </w:p>
    <w:p w:rsidR="009E429D" w:rsidRDefault="009E429D" w:rsidP="009E429D"/>
    <w:p w:rsidR="009E429D" w:rsidRDefault="009E429D" w:rsidP="009E429D">
      <w:r>
        <w:t xml:space="preserve">        UserNameErrorLabel.Text = loginInput.UserNameInvalidMessage</w:t>
      </w:r>
    </w:p>
    <w:p w:rsidR="009E429D" w:rsidRDefault="009E429D" w:rsidP="009E429D">
      <w:r>
        <w:t xml:space="preserve">        PasswordErrorLabel.Text = loginInput.PasswordInvalidMessage</w:t>
      </w:r>
    </w:p>
    <w:p w:rsidR="009E429D" w:rsidRDefault="009E429D" w:rsidP="009E429D">
      <w:r>
        <w:t xml:space="preserve">        InvalidLogOnLabel.Text = loginInput.OverallInvalidMessage</w:t>
      </w:r>
    </w:p>
    <w:p w:rsidR="009E429D" w:rsidRDefault="009E429D" w:rsidP="009E429D"/>
    <w:p w:rsidR="009E429D" w:rsidRDefault="009E429D" w:rsidP="009E429D">
      <w:r>
        <w:t xml:space="preserve">        ' Check if any one is invalid, then fail.</w:t>
      </w:r>
    </w:p>
    <w:p w:rsidR="009E429D" w:rsidRDefault="009E429D" w:rsidP="009E429D">
      <w:r>
        <w:t xml:space="preserve">        If (loginInput.IsThereAFalseInTheInput()) Then</w:t>
      </w:r>
    </w:p>
    <w:p w:rsidR="009E429D" w:rsidRDefault="009E429D" w:rsidP="009E429D">
      <w:r>
        <w:t xml:space="preserve">            Dim result As Boolean</w:t>
      </w:r>
    </w:p>
    <w:p w:rsidR="009E429D" w:rsidRDefault="009E429D" w:rsidP="009E429D"/>
    <w:p w:rsidR="009E429D" w:rsidRDefault="009E429D" w:rsidP="009E429D">
      <w:r>
        <w:t xml:space="preserve">            ' If all is okay, then set User.</w:t>
      </w:r>
    </w:p>
    <w:p w:rsidR="009E429D" w:rsidRDefault="009E429D" w:rsidP="009E429D">
      <w:r>
        <w:t xml:space="preserve">            ' Send details to the database.</w:t>
      </w:r>
    </w:p>
    <w:p w:rsidR="009E429D" w:rsidRDefault="009E429D" w:rsidP="009E429D">
      <w:r>
        <w:t xml:space="preserve">            _userClass.UserName = loginInput.LoginUserName</w:t>
      </w:r>
    </w:p>
    <w:p w:rsidR="009E429D" w:rsidRDefault="009E429D" w:rsidP="009E429D">
      <w:r>
        <w:lastRenderedPageBreak/>
        <w:t xml:space="preserve">            _userClass.Password = loginInput.LoginPassword</w:t>
      </w:r>
    </w:p>
    <w:p w:rsidR="009E429D" w:rsidRDefault="009E429D" w:rsidP="009E429D">
      <w:r>
        <w:t xml:space="preserve">            result = _userClass.Login(_dbConnector)</w:t>
      </w:r>
    </w:p>
    <w:p w:rsidR="009E429D" w:rsidRDefault="009E429D" w:rsidP="009E429D"/>
    <w:p w:rsidR="009E429D" w:rsidRDefault="009E429D" w:rsidP="009E429D">
      <w:r>
        <w:t xml:space="preserve">            If (result) Then</w:t>
      </w:r>
    </w:p>
    <w:p w:rsidR="009E429D" w:rsidRDefault="009E429D" w:rsidP="009E429D">
      <w:r>
        <w:t xml:space="preserve">                SetLoggedInSettings()</w:t>
      </w:r>
    </w:p>
    <w:p w:rsidR="009E429D" w:rsidRDefault="009E429D" w:rsidP="009E429D">
      <w:r>
        <w:t xml:space="preserve">            End If</w:t>
      </w:r>
    </w:p>
    <w:p w:rsidR="009E429D" w:rsidRDefault="009E429D" w:rsidP="009E429D">
      <w:r>
        <w:t xml:space="preserve">        End If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The log out button click.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&lt;param name="sender"&gt;&lt;/param&gt;</w:t>
      </w:r>
    </w:p>
    <w:p w:rsidR="009E429D" w:rsidRDefault="009E429D" w:rsidP="009E429D">
      <w:r>
        <w:t xml:space="preserve">    ''' &lt;param name="e"&gt;&lt;/param&gt;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LogOutButton_Click(sender As Object, e As EventArgs) Handles LogOutButton.Click</w:t>
      </w:r>
    </w:p>
    <w:p w:rsidR="009E429D" w:rsidRDefault="009E429D" w:rsidP="009E429D">
      <w:r>
        <w:t xml:space="preserve">        ClearAllItems()</w:t>
      </w:r>
    </w:p>
    <w:p w:rsidR="009E429D" w:rsidRDefault="009E429D" w:rsidP="009E429D">
      <w:r>
        <w:t xml:space="preserve">        _userClass.Logout()</w:t>
      </w:r>
    </w:p>
    <w:p w:rsidR="009E429D" w:rsidRDefault="009E429D" w:rsidP="009E429D"/>
    <w:p w:rsidR="009E429D" w:rsidRDefault="009E429D" w:rsidP="009E429D">
      <w:r>
        <w:t xml:space="preserve">        ' Clearing all of the logged in settings.</w:t>
      </w:r>
    </w:p>
    <w:p w:rsidR="009E429D" w:rsidRDefault="009E429D" w:rsidP="009E429D">
      <w:r>
        <w:t xml:space="preserve">        SetupUsers()</w:t>
      </w:r>
    </w:p>
    <w:p w:rsidR="009E429D" w:rsidRDefault="009E429D" w:rsidP="009E429D">
      <w:r>
        <w:t xml:space="preserve">        SetLoggedOutSettings()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Setting up the logged in settings.</w:t>
      </w:r>
    </w:p>
    <w:p w:rsidR="009E429D" w:rsidRDefault="009E429D" w:rsidP="009E429D">
      <w:r>
        <w:t xml:space="preserve">    ''' Flags.</w:t>
      </w:r>
    </w:p>
    <w:p w:rsidR="009E429D" w:rsidRDefault="009E429D" w:rsidP="009E429D">
      <w:r>
        <w:t xml:space="preserve">    ''' The visible tabs.</w:t>
      </w:r>
    </w:p>
    <w:p w:rsidR="009E429D" w:rsidRDefault="009E429D" w:rsidP="009E429D">
      <w:r>
        <w:t xml:space="preserve">    ''' Clearing the text boxes.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SetLoggedInSettings()</w:t>
      </w:r>
    </w:p>
    <w:p w:rsidR="009E429D" w:rsidRDefault="009E429D" w:rsidP="009E429D">
      <w:r>
        <w:t xml:space="preserve">        UserNameOfCurrentUser.Text = _userClass.UserName</w:t>
      </w:r>
    </w:p>
    <w:p w:rsidR="009E429D" w:rsidRDefault="009E429D" w:rsidP="009E429D">
      <w:r>
        <w:t xml:space="preserve">        MainTabControl.TabPages(0).Text = "Log out"</w:t>
      </w:r>
    </w:p>
    <w:p w:rsidR="009E429D" w:rsidRDefault="009E429D" w:rsidP="009E429D">
      <w:r>
        <w:t xml:space="preserve">        LoginButton.Visible = False</w:t>
      </w:r>
    </w:p>
    <w:p w:rsidR="009E429D" w:rsidRDefault="009E429D" w:rsidP="009E429D">
      <w:r>
        <w:t xml:space="preserve">        LogOutButton.Visible = True</w:t>
      </w:r>
    </w:p>
    <w:p w:rsidR="009E429D" w:rsidRDefault="009E429D" w:rsidP="009E429D">
      <w:r>
        <w:t xml:space="preserve">        AddMainTabs()</w:t>
      </w:r>
    </w:p>
    <w:p w:rsidR="009E429D" w:rsidRDefault="009E429D" w:rsidP="009E429D">
      <w:r>
        <w:t xml:space="preserve">        MainTabControl.SelectTab(2)</w:t>
      </w:r>
    </w:p>
    <w:p w:rsidR="009E429D" w:rsidRDefault="009E429D" w:rsidP="009E429D">
      <w:r>
        <w:t xml:space="preserve">        ClearLogInTextBoxes()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Setting the logged out systems.</w:t>
      </w:r>
    </w:p>
    <w:p w:rsidR="009E429D" w:rsidRDefault="009E429D" w:rsidP="009E429D">
      <w:r>
        <w:t xml:space="preserve">    ''' Flags.</w:t>
      </w:r>
    </w:p>
    <w:p w:rsidR="009E429D" w:rsidRDefault="009E429D" w:rsidP="009E429D">
      <w:r>
        <w:t xml:space="preserve">    ''' The non-visible tabs.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SetLoggedOutSettings()</w:t>
      </w:r>
    </w:p>
    <w:p w:rsidR="009E429D" w:rsidRDefault="009E429D" w:rsidP="009E429D">
      <w:r>
        <w:t xml:space="preserve">        UserNameOfCurrentUser.Text = _userClass.UserName</w:t>
      </w:r>
    </w:p>
    <w:p w:rsidR="009E429D" w:rsidRDefault="009E429D" w:rsidP="009E429D">
      <w:r>
        <w:t xml:space="preserve">        MainTabControl.TabPages(0).Text = "Log in"</w:t>
      </w:r>
    </w:p>
    <w:p w:rsidR="009E429D" w:rsidRDefault="009E429D" w:rsidP="009E429D">
      <w:r>
        <w:lastRenderedPageBreak/>
        <w:t xml:space="preserve">        LoginButton.Visible = True</w:t>
      </w:r>
    </w:p>
    <w:p w:rsidR="009E429D" w:rsidRDefault="009E429D" w:rsidP="009E429D">
      <w:r>
        <w:t xml:space="preserve">        LogOutButton.Visible = False</w:t>
      </w:r>
    </w:p>
    <w:p w:rsidR="009E429D" w:rsidRDefault="009E429D" w:rsidP="009E429D"/>
    <w:p w:rsidR="009E429D" w:rsidRDefault="009E429D" w:rsidP="009E429D">
      <w:r>
        <w:t xml:space="preserve">        MainTabControl.SelectTab(0)</w:t>
      </w:r>
    </w:p>
    <w:p w:rsidR="009E429D" w:rsidRDefault="009E429D" w:rsidP="009E429D">
      <w:r>
        <w:t xml:space="preserve">        RemoveMainTabs()</w:t>
      </w:r>
    </w:p>
    <w:p w:rsidR="009E429D" w:rsidRDefault="009E429D" w:rsidP="009E429D">
      <w:r>
        <w:t xml:space="preserve">    End Sub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"New User"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The new user button click.</w:t>
      </w:r>
    </w:p>
    <w:p w:rsidR="009E429D" w:rsidRDefault="009E429D" w:rsidP="009E429D">
      <w:r>
        <w:t xml:space="preserve">    ''' The process to create a new user.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&lt;param name="sender"&gt;&lt;/param&gt;</w:t>
      </w:r>
    </w:p>
    <w:p w:rsidR="009E429D" w:rsidRDefault="009E429D" w:rsidP="009E429D">
      <w:r>
        <w:t xml:space="preserve">    ''' &lt;param name="e"&gt;&lt;/param&gt;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NewUserButton_Click(sender As Object, e As EventArgs) Handles NewUserButton.Click</w:t>
      </w:r>
    </w:p>
    <w:p w:rsidR="009E429D" w:rsidRDefault="009E429D" w:rsidP="009E429D">
      <w:r>
        <w:t xml:space="preserve">        ' Create a new user input class.</w:t>
      </w:r>
    </w:p>
    <w:p w:rsidR="009E429D" w:rsidRDefault="009E429D" w:rsidP="009E429D">
      <w:r>
        <w:t xml:space="preserve">        Dim userInput = New NewUserInput(NewUserNameBox.Text, NewUserPasswordBox.Text, FirstNameBox.Text, MiddleNameBox.Text, LastNameBox.Text)</w:t>
      </w:r>
    </w:p>
    <w:p w:rsidR="009E429D" w:rsidRDefault="009E429D" w:rsidP="009E429D">
      <w:r>
        <w:t xml:space="preserve">        userInput.SetValidStates()</w:t>
      </w:r>
    </w:p>
    <w:p w:rsidR="009E429D" w:rsidRDefault="009E429D" w:rsidP="009E429D">
      <w:r>
        <w:t xml:space="preserve">        userInput.SetUserNameIsUsed(_dbConnector)</w:t>
      </w:r>
    </w:p>
    <w:p w:rsidR="009E429D" w:rsidRDefault="009E429D" w:rsidP="009E429D">
      <w:r>
        <w:t xml:space="preserve">        userInput.SetInvalidMessages()</w:t>
      </w:r>
    </w:p>
    <w:p w:rsidR="009E429D" w:rsidRDefault="009E429D" w:rsidP="009E429D">
      <w:r>
        <w:t xml:space="preserve">        userInput.SetArrayOfValidStates()</w:t>
      </w:r>
    </w:p>
    <w:p w:rsidR="009E429D" w:rsidRDefault="009E429D" w:rsidP="009E429D"/>
    <w:p w:rsidR="009E429D" w:rsidRDefault="009E429D" w:rsidP="009E429D">
      <w:r>
        <w:t xml:space="preserve">        ' Create a new _tempUserClass.</w:t>
      </w:r>
    </w:p>
    <w:p w:rsidR="009E429D" w:rsidRDefault="009E429D" w:rsidP="009E429D">
      <w:r>
        <w:t xml:space="preserve">        _tempUserClass = New UserClass</w:t>
      </w:r>
    </w:p>
    <w:p w:rsidR="009E429D" w:rsidRDefault="009E429D" w:rsidP="009E429D">
      <w:r>
        <w:t xml:space="preserve">        ClearInvalidLabels()</w:t>
      </w:r>
    </w:p>
    <w:p w:rsidR="009E429D" w:rsidRDefault="009E429D" w:rsidP="009E429D"/>
    <w:p w:rsidR="009E429D" w:rsidRDefault="009E429D" w:rsidP="009E429D">
      <w:r>
        <w:t xml:space="preserve">        If (userInput.IsUserAvailable And userInput.IsUserNameValid) Then</w:t>
      </w:r>
    </w:p>
    <w:p w:rsidR="009E429D" w:rsidRDefault="009E429D" w:rsidP="009E429D">
      <w:r>
        <w:t xml:space="preserve">            NewUserNameValidation.ForeColor = Color.Green</w:t>
      </w:r>
    </w:p>
    <w:p w:rsidR="009E429D" w:rsidRDefault="009E429D" w:rsidP="009E429D">
      <w:r>
        <w:t xml:space="preserve">        Else</w:t>
      </w:r>
    </w:p>
    <w:p w:rsidR="009E429D" w:rsidRDefault="009E429D" w:rsidP="009E429D">
      <w:r>
        <w:t xml:space="preserve">            NewUserNameValidation.ForeColor = Color.Red</w:t>
      </w:r>
    </w:p>
    <w:p w:rsidR="009E429D" w:rsidRDefault="009E429D" w:rsidP="009E429D">
      <w:r>
        <w:t xml:space="preserve">        End If</w:t>
      </w:r>
    </w:p>
    <w:p w:rsidR="009E429D" w:rsidRDefault="009E429D" w:rsidP="009E429D"/>
    <w:p w:rsidR="009E429D" w:rsidRDefault="009E429D" w:rsidP="009E429D">
      <w:r>
        <w:t xml:space="preserve">        NewUserNameValidation.Text = userInput.UserNameInvalidMessage</w:t>
      </w:r>
    </w:p>
    <w:p w:rsidR="009E429D" w:rsidRDefault="009E429D" w:rsidP="009E429D">
      <w:r>
        <w:t xml:space="preserve">        NewUserPasswordValidation.Text = userInput.PasswordInvalidMessage</w:t>
      </w:r>
    </w:p>
    <w:p w:rsidR="009E429D" w:rsidRDefault="009E429D" w:rsidP="009E429D">
      <w:r>
        <w:t xml:space="preserve">        NewUserFirstValidation.Text = userInput.FirstNameInvalidMessage</w:t>
      </w:r>
    </w:p>
    <w:p w:rsidR="009E429D" w:rsidRDefault="009E429D" w:rsidP="009E429D">
      <w:r>
        <w:t xml:space="preserve">        NewUserLastValidation.Text = userInput.LastNameInvalidMessage</w:t>
      </w:r>
    </w:p>
    <w:p w:rsidR="009E429D" w:rsidRDefault="009E429D" w:rsidP="009E429D"/>
    <w:p w:rsidR="009E429D" w:rsidRDefault="009E429D" w:rsidP="009E429D">
      <w:r>
        <w:t xml:space="preserve">        ' Check if any one is invalid, then fail.</w:t>
      </w:r>
    </w:p>
    <w:p w:rsidR="009E429D" w:rsidRDefault="009E429D" w:rsidP="009E429D">
      <w:r>
        <w:t xml:space="preserve">        If (userInput.IsThereAFalseInTheInput()) Then</w:t>
      </w:r>
    </w:p>
    <w:p w:rsidR="009E429D" w:rsidRDefault="009E429D" w:rsidP="009E429D">
      <w:r>
        <w:t xml:space="preserve">            Dim result As Boolean</w:t>
      </w:r>
    </w:p>
    <w:p w:rsidR="009E429D" w:rsidRDefault="009E429D" w:rsidP="009E429D"/>
    <w:p w:rsidR="009E429D" w:rsidRDefault="009E429D" w:rsidP="009E429D">
      <w:r>
        <w:t xml:space="preserve">            ' If all is okay, then set _tempUserClass.</w:t>
      </w:r>
    </w:p>
    <w:p w:rsidR="009E429D" w:rsidRDefault="009E429D" w:rsidP="009E429D">
      <w:r>
        <w:t xml:space="preserve">            ' Send details to the database.</w:t>
      </w:r>
    </w:p>
    <w:p w:rsidR="009E429D" w:rsidRDefault="009E429D" w:rsidP="009E429D">
      <w:r>
        <w:t xml:space="preserve">            _tempUserClass.UserName = userInput.NewUserName</w:t>
      </w:r>
    </w:p>
    <w:p w:rsidR="009E429D" w:rsidRDefault="009E429D" w:rsidP="009E429D">
      <w:r>
        <w:t xml:space="preserve">            _tempUserClass.Password = userInput.NewPassword</w:t>
      </w:r>
    </w:p>
    <w:p w:rsidR="009E429D" w:rsidRDefault="009E429D" w:rsidP="009E429D">
      <w:r>
        <w:t xml:space="preserve">            _tempUserClass.FirstName = userInput.NewFirstName</w:t>
      </w:r>
    </w:p>
    <w:p w:rsidR="009E429D" w:rsidRDefault="009E429D" w:rsidP="009E429D">
      <w:r>
        <w:lastRenderedPageBreak/>
        <w:t xml:space="preserve">            _tempUserClass.MiddleName = userInput.NewMiddleName</w:t>
      </w:r>
    </w:p>
    <w:p w:rsidR="009E429D" w:rsidRDefault="009E429D" w:rsidP="009E429D">
      <w:r>
        <w:t xml:space="preserve">            _tempUserClass.LastName = userInput.NewLastName</w:t>
      </w:r>
    </w:p>
    <w:p w:rsidR="009E429D" w:rsidRDefault="009E429D" w:rsidP="009E429D"/>
    <w:p w:rsidR="009E429D" w:rsidRDefault="009E429D" w:rsidP="009E429D">
      <w:r>
        <w:t xml:space="preserve">            result = _tempUserClass.CreateNewUser(_dbConnector)</w:t>
      </w:r>
    </w:p>
    <w:p w:rsidR="009E429D" w:rsidRDefault="009E429D" w:rsidP="009E429D"/>
    <w:p w:rsidR="009E429D" w:rsidRDefault="009E429D" w:rsidP="009E429D">
      <w:r>
        <w:t xml:space="preserve">            If (result) Then</w:t>
      </w:r>
    </w:p>
    <w:p w:rsidR="009E429D" w:rsidRDefault="009E429D" w:rsidP="009E429D">
      <w:r>
        <w:t xml:space="preserve">                MainTabControl.SelectTab(0)</w:t>
      </w:r>
    </w:p>
    <w:p w:rsidR="009E429D" w:rsidRDefault="009E429D" w:rsidP="009E429D">
      <w:r>
        <w:t xml:space="preserve">                ClearNewUserTextBoxes()</w:t>
      </w:r>
    </w:p>
    <w:p w:rsidR="009E429D" w:rsidRDefault="009E429D" w:rsidP="009E429D">
      <w:r>
        <w:t xml:space="preserve">            End If</w:t>
      </w:r>
    </w:p>
    <w:p w:rsidR="009E429D" w:rsidRDefault="009E429D" w:rsidP="009E429D">
      <w:r>
        <w:t xml:space="preserve">        End If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>#Region "Extra Commands and functions"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Clears the text boxes for the new user page.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ClearNewUserTextBoxes()</w:t>
      </w:r>
    </w:p>
    <w:p w:rsidR="009E429D" w:rsidRDefault="009E429D" w:rsidP="009E429D">
      <w:r>
        <w:t xml:space="preserve">        NewUserNameBox.Text = String.Empty</w:t>
      </w:r>
    </w:p>
    <w:p w:rsidR="009E429D" w:rsidRDefault="009E429D" w:rsidP="009E429D">
      <w:r>
        <w:t xml:space="preserve">        NewUserPasswordBox.Text = String.Empty</w:t>
      </w:r>
    </w:p>
    <w:p w:rsidR="009E429D" w:rsidRDefault="009E429D" w:rsidP="009E429D">
      <w:r>
        <w:t xml:space="preserve">        FirstNameBox.Text = String.Empty</w:t>
      </w:r>
    </w:p>
    <w:p w:rsidR="009E429D" w:rsidRDefault="009E429D" w:rsidP="009E429D">
      <w:r>
        <w:t xml:space="preserve">        MiddleNameBox.Text = String.Empty</w:t>
      </w:r>
    </w:p>
    <w:p w:rsidR="009E429D" w:rsidRDefault="009E429D" w:rsidP="009E429D">
      <w:r>
        <w:t xml:space="preserve">        LastNameBox.Text = String.Empty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Clears the invalid labels for the new user page.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ClearInvalidLabels()</w:t>
      </w:r>
    </w:p>
    <w:p w:rsidR="009E429D" w:rsidRDefault="009E429D" w:rsidP="009E429D">
      <w:r>
        <w:t xml:space="preserve">        NewUserNameValidation.Text = String.Empty</w:t>
      </w:r>
    </w:p>
    <w:p w:rsidR="009E429D" w:rsidRDefault="009E429D" w:rsidP="009E429D">
      <w:r>
        <w:t xml:space="preserve">        NewUserPasswordValidation.Text = String.Empty</w:t>
      </w:r>
    </w:p>
    <w:p w:rsidR="009E429D" w:rsidRDefault="009E429D" w:rsidP="009E429D">
      <w:r>
        <w:t xml:space="preserve">        NewUserFirstValidation.Text = String.Empty</w:t>
      </w:r>
    </w:p>
    <w:p w:rsidR="009E429D" w:rsidRDefault="009E429D" w:rsidP="009E429D">
      <w:r>
        <w:t xml:space="preserve">        NewUserLastValidation.Text = String.Empty</w:t>
      </w:r>
    </w:p>
    <w:p w:rsidR="009E429D" w:rsidRDefault="009E429D" w:rsidP="009E429D">
      <w:r>
        <w:t xml:space="preserve">    End Sub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"Start Training"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The start training click button.</w:t>
      </w:r>
    </w:p>
    <w:p w:rsidR="009E429D" w:rsidRDefault="009E429D" w:rsidP="009E429D">
      <w:r>
        <w:t xml:space="preserve">    ''' Starts the new view for training.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&lt;param name="sender"&gt;&lt;/param&gt;</w:t>
      </w:r>
    </w:p>
    <w:p w:rsidR="009E429D" w:rsidRDefault="009E429D" w:rsidP="009E429D">
      <w:r>
        <w:t xml:space="preserve">    ''' &lt;param name="e"&gt;&lt;/param&gt;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StartTrainingButton_Click(sender As Object, e As EventArgs) Handles StartTrainingButton.Click</w:t>
      </w:r>
    </w:p>
    <w:p w:rsidR="009E429D" w:rsidRDefault="009E429D" w:rsidP="009E429D">
      <w:r>
        <w:t xml:space="preserve">        WindowState = FormWindowState.Minimized</w:t>
      </w:r>
    </w:p>
    <w:p w:rsidR="009E429D" w:rsidRDefault="009E429D" w:rsidP="009E429D">
      <w:r>
        <w:t xml:space="preserve">        SelectTrainingView.ShowDialog()</w:t>
      </w:r>
    </w:p>
    <w:p w:rsidR="009E429D" w:rsidRDefault="009E429D" w:rsidP="009E429D">
      <w:r>
        <w:lastRenderedPageBreak/>
        <w:t xml:space="preserve">        WindowState = FormWindowState.Normal</w:t>
      </w:r>
    </w:p>
    <w:p w:rsidR="009E429D" w:rsidRDefault="009E429D" w:rsidP="009E429D">
      <w:r>
        <w:t xml:space="preserve">    End Sub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"New Question"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The start new question button click.</w:t>
      </w:r>
    </w:p>
    <w:p w:rsidR="009E429D" w:rsidRDefault="009E429D" w:rsidP="009E429D">
      <w:r>
        <w:t xml:space="preserve">    ''' Starts the new question page.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&lt;param name="sender"&gt;&lt;/param&gt;</w:t>
      </w:r>
    </w:p>
    <w:p w:rsidR="009E429D" w:rsidRDefault="009E429D" w:rsidP="009E429D">
      <w:r>
        <w:t xml:space="preserve">    ''' &lt;param name="e"&gt;&lt;/param&gt;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StartButton_Click(sender As Object, e As EventArgs) Handles StartButton.Click</w:t>
      </w:r>
    </w:p>
    <w:p w:rsidR="009E429D" w:rsidRDefault="009E429D" w:rsidP="009E429D">
      <w:r>
        <w:t xml:space="preserve">        WindowState = FormWindowState.Minimized</w:t>
      </w:r>
    </w:p>
    <w:p w:rsidR="009E429D" w:rsidRDefault="009E429D" w:rsidP="009E429D">
      <w:r>
        <w:t xml:space="preserve">        NewQuestionView.ShowDialog()</w:t>
      </w:r>
    </w:p>
    <w:p w:rsidR="009E429D" w:rsidRDefault="009E429D" w:rsidP="009E429D">
      <w:r>
        <w:t xml:space="preserve">        WindowState = FormWindowState.Normal</w:t>
      </w:r>
    </w:p>
    <w:p w:rsidR="009E429D" w:rsidRDefault="009E429D" w:rsidP="009E429D">
      <w:r>
        <w:t xml:space="preserve">    End Sub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"Revision"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The revision button click.</w:t>
      </w:r>
    </w:p>
    <w:p w:rsidR="009E429D" w:rsidRDefault="009E429D" w:rsidP="009E429D">
      <w:r>
        <w:t xml:space="preserve">    ''' Starts the revision page.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&lt;param name="sender"&gt;&lt;/param&gt;</w:t>
      </w:r>
    </w:p>
    <w:p w:rsidR="009E429D" w:rsidRDefault="009E429D" w:rsidP="009E429D">
      <w:r>
        <w:t xml:space="preserve">    ''' &lt;param name="e"&gt;&lt;/param&gt;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Button1_Click(sender As Object, e As EventArgs) Handles RevisionStartButton.Click</w:t>
      </w:r>
    </w:p>
    <w:p w:rsidR="009E429D" w:rsidRDefault="009E429D" w:rsidP="009E429D">
      <w:r>
        <w:t xml:space="preserve">        WindowState = FormWindowState.Minimized</w:t>
      </w:r>
    </w:p>
    <w:p w:rsidR="009E429D" w:rsidRDefault="009E429D" w:rsidP="009E429D">
      <w:r>
        <w:t xml:space="preserve">        Revision.ShowDialog()</w:t>
      </w:r>
    </w:p>
    <w:p w:rsidR="009E429D" w:rsidRDefault="009E429D" w:rsidP="009E429D">
      <w:r>
        <w:t xml:space="preserve">        WindowState = FormWindowState.Normal</w:t>
      </w:r>
    </w:p>
    <w:p w:rsidR="009E429D" w:rsidRDefault="009E429D" w:rsidP="009E429D">
      <w:r>
        <w:t xml:space="preserve">    End Sub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"Misc commands"</w:t>
      </w:r>
    </w:p>
    <w:p w:rsidR="009E429D" w:rsidRDefault="009E429D" w:rsidP="009E429D"/>
    <w:p w:rsidR="009E429D" w:rsidRDefault="009E429D" w:rsidP="009E429D">
      <w:r>
        <w:t>#Region "Clear Items"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Clears the text boxes and labels.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ClearAllItems()</w:t>
      </w:r>
    </w:p>
    <w:p w:rsidR="009E429D" w:rsidRDefault="009E429D" w:rsidP="009E429D">
      <w:r>
        <w:t xml:space="preserve">        ClearLogInTextBoxes()</w:t>
      </w:r>
    </w:p>
    <w:p w:rsidR="009E429D" w:rsidRDefault="009E429D" w:rsidP="009E429D">
      <w:r>
        <w:t xml:space="preserve">        ClearLogInInvalidLabels()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Clears the combo boxes.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lastRenderedPageBreak/>
        <w:t xml:space="preserve">    ''' &lt;param name="box"&gt;&lt;/param&gt;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ClearComboBoxes(box As ComboBox)</w:t>
      </w:r>
    </w:p>
    <w:p w:rsidR="009E429D" w:rsidRDefault="009E429D" w:rsidP="009E429D">
      <w:r>
        <w:t xml:space="preserve">        box.Items.Clear()</w:t>
      </w:r>
    </w:p>
    <w:p w:rsidR="009E429D" w:rsidRDefault="009E429D" w:rsidP="009E429D">
      <w:r>
        <w:t xml:space="preserve">        box.Text = String.Empty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Clears the log in text boxes.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ClearLogInTextBoxes()</w:t>
      </w:r>
    </w:p>
    <w:p w:rsidR="009E429D" w:rsidRDefault="009E429D" w:rsidP="009E429D">
      <w:r>
        <w:t xml:space="preserve">        UserNameBox.Text = String.Empty</w:t>
      </w:r>
    </w:p>
    <w:p w:rsidR="009E429D" w:rsidRDefault="009E429D" w:rsidP="009E429D">
      <w:r>
        <w:t xml:space="preserve">        PasswordTextBox.Text = String.Empty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Clears the log in invalid labels.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ClearLogInInvalidLabels()</w:t>
      </w:r>
    </w:p>
    <w:p w:rsidR="009E429D" w:rsidRDefault="009E429D" w:rsidP="009E429D">
      <w:r>
        <w:t xml:space="preserve">        UserNameErrorLabel.Text = String.Empty</w:t>
      </w:r>
    </w:p>
    <w:p w:rsidR="009E429D" w:rsidRDefault="009E429D" w:rsidP="009E429D">
      <w:r>
        <w:t xml:space="preserve">        PasswordErrorLabel.Text = String.Empty</w:t>
      </w:r>
    </w:p>
    <w:p w:rsidR="009E429D" w:rsidRDefault="009E429D" w:rsidP="009E429D">
      <w:r>
        <w:t xml:space="preserve">        InvalidLogOnLabel.Text = String.Empty</w:t>
      </w:r>
    </w:p>
    <w:p w:rsidR="009E429D" w:rsidRDefault="009E429D" w:rsidP="009E429D">
      <w:r>
        <w:t xml:space="preserve">    End Sub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#Region "Tab Controls"</w:t>
      </w:r>
    </w:p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Removes the main page tabs.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RemoveMainTabs()</w:t>
      </w:r>
    </w:p>
    <w:p w:rsidR="009E429D" w:rsidRDefault="009E429D" w:rsidP="009E429D">
      <w:r>
        <w:t xml:space="preserve">        MainTabControl.TabPages.Remove(SelectTrainingPage)</w:t>
      </w:r>
    </w:p>
    <w:p w:rsidR="009E429D" w:rsidRDefault="009E429D" w:rsidP="009E429D">
      <w:r>
        <w:t xml:space="preserve">        MainTabControl.TabPages.Remove(InsertNewQuestion)</w:t>
      </w:r>
    </w:p>
    <w:p w:rsidR="009E429D" w:rsidRDefault="009E429D" w:rsidP="009E429D">
      <w:r>
        <w:t xml:space="preserve">        MainTabControl.TabPages.Remove(RevisionPage)</w:t>
      </w:r>
    </w:p>
    <w:p w:rsidR="009E429D" w:rsidRDefault="009E429D" w:rsidP="009E429D">
      <w:r>
        <w:t xml:space="preserve">    End Sub</w:t>
      </w:r>
    </w:p>
    <w:p w:rsidR="009E429D" w:rsidRDefault="009E429D" w:rsidP="009E429D"/>
    <w:p w:rsidR="009E429D" w:rsidRDefault="009E429D" w:rsidP="009E429D">
      <w:r>
        <w:t xml:space="preserve">    ''' &lt;summary&gt;</w:t>
      </w:r>
    </w:p>
    <w:p w:rsidR="009E429D" w:rsidRDefault="009E429D" w:rsidP="009E429D">
      <w:r>
        <w:t xml:space="preserve">    ''' Adds the main page tabs.</w:t>
      </w:r>
    </w:p>
    <w:p w:rsidR="009E429D" w:rsidRDefault="009E429D" w:rsidP="009E429D">
      <w:r>
        <w:t xml:space="preserve">    ''' &lt;/summary&gt;</w:t>
      </w:r>
    </w:p>
    <w:p w:rsidR="009E429D" w:rsidRDefault="009E429D" w:rsidP="009E429D">
      <w:r>
        <w:t xml:space="preserve">    ''' &lt;remarks&gt;&lt;/remarks&gt;</w:t>
      </w:r>
    </w:p>
    <w:p w:rsidR="009E429D" w:rsidRDefault="009E429D" w:rsidP="009E429D">
      <w:r>
        <w:t xml:space="preserve">    Private Sub AddMainTabs()</w:t>
      </w:r>
    </w:p>
    <w:p w:rsidR="009E429D" w:rsidRDefault="009E429D" w:rsidP="009E429D">
      <w:r>
        <w:t xml:space="preserve">        MainTabControl.TabPages.Add(SelectTrainingPage)</w:t>
      </w:r>
    </w:p>
    <w:p w:rsidR="009E429D" w:rsidRDefault="009E429D" w:rsidP="009E429D">
      <w:r>
        <w:t xml:space="preserve">        MainTabControl.TabPages.Add(InsertNewQuestion)</w:t>
      </w:r>
    </w:p>
    <w:p w:rsidR="009E429D" w:rsidRDefault="009E429D" w:rsidP="009E429D">
      <w:r>
        <w:t xml:space="preserve">        MainTabControl.TabPages.Add(RevisionPage)</w:t>
      </w:r>
    </w:p>
    <w:p w:rsidR="009E429D" w:rsidRDefault="009E429D" w:rsidP="009E429D">
      <w:r>
        <w:t xml:space="preserve">    End Sub</w:t>
      </w:r>
    </w:p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t>#End Region</w:t>
      </w:r>
    </w:p>
    <w:p w:rsidR="009E429D" w:rsidRDefault="009E429D" w:rsidP="009E429D"/>
    <w:p w:rsidR="009E429D" w:rsidRDefault="009E429D" w:rsidP="009E429D">
      <w:r>
        <w:lastRenderedPageBreak/>
        <w:t>End Class</w:t>
      </w:r>
    </w:p>
    <w:p w:rsidR="009E429D" w:rsidRDefault="009E429D" w:rsidP="009E429D"/>
    <w:p w:rsidR="009E429D" w:rsidRDefault="00AF10DC" w:rsidP="00AF10DC">
      <w:pPr>
        <w:pStyle w:val="Heading4"/>
      </w:pPr>
      <w:r>
        <w:t>NewQuestionView.vb</w:t>
      </w:r>
    </w:p>
    <w:p w:rsidR="00AF10DC" w:rsidRDefault="00AF10DC" w:rsidP="00AF10DC"/>
    <w:p w:rsidR="00D3259D" w:rsidRDefault="00D3259D" w:rsidP="00D3259D">
      <w:r>
        <w:t>Imports DapperWrapper</w:t>
      </w:r>
    </w:p>
    <w:p w:rsidR="00D3259D" w:rsidRDefault="00D3259D" w:rsidP="00D3259D">
      <w:r>
        <w:t>Imports ExampleProg.Classes</w:t>
      </w:r>
    </w:p>
    <w:p w:rsidR="00D3259D" w:rsidRDefault="00D3259D" w:rsidP="00D3259D">
      <w:r>
        <w:t>Imports ExampleProg.Constants</w:t>
      </w:r>
    </w:p>
    <w:p w:rsidR="00D3259D" w:rsidRDefault="00D3259D" w:rsidP="00D3259D">
      <w:r>
        <w:t>Imports ExampleProg.DatabaseClasses</w:t>
      </w:r>
    </w:p>
    <w:p w:rsidR="00D3259D" w:rsidRDefault="00D3259D" w:rsidP="00D3259D">
      <w:r>
        <w:t>Imports ExampleProg.InputClasses</w:t>
      </w:r>
    </w:p>
    <w:p w:rsidR="00D3259D" w:rsidRDefault="00D3259D" w:rsidP="00D3259D">
      <w:r>
        <w:t>Imports ExampleProg.Interfaces</w:t>
      </w:r>
    </w:p>
    <w:p w:rsidR="00D3259D" w:rsidRDefault="00D3259D" w:rsidP="00D3259D">
      <w:r>
        <w:t>Imports ExampleProg.ProcedureReturnTypes</w:t>
      </w:r>
    </w:p>
    <w:p w:rsidR="00D3259D" w:rsidRDefault="00D3259D" w:rsidP="00D3259D">
      <w:r>
        <w:t>Imports System.Configuration</w:t>
      </w:r>
    </w:p>
    <w:p w:rsidR="00D3259D" w:rsidRDefault="00D3259D" w:rsidP="00D3259D"/>
    <w:p w:rsidR="00D3259D" w:rsidRDefault="00D3259D" w:rsidP="00D3259D">
      <w:r>
        <w:t>''' &lt;summary&gt;</w:t>
      </w:r>
    </w:p>
    <w:p w:rsidR="00D3259D" w:rsidRDefault="00D3259D" w:rsidP="00D3259D">
      <w:r>
        <w:t>''' This is the back end of the NewQuestionView page.</w:t>
      </w:r>
    </w:p>
    <w:p w:rsidR="00D3259D" w:rsidRDefault="00D3259D" w:rsidP="00D3259D">
      <w:r>
        <w:t>''' All of the functions and button clicks on the page are executed here.</w:t>
      </w:r>
    </w:p>
    <w:p w:rsidR="00D3259D" w:rsidRDefault="00D3259D" w:rsidP="00D3259D">
      <w:r>
        <w:t xml:space="preserve">''' </w:t>
      </w:r>
    </w:p>
    <w:p w:rsidR="00D3259D" w:rsidRDefault="00D3259D" w:rsidP="00D3259D">
      <w:r>
        <w:t>''' Collects, validates and then inserts the new question into the database.</w:t>
      </w:r>
    </w:p>
    <w:p w:rsidR="00D3259D" w:rsidRDefault="00D3259D" w:rsidP="00D3259D">
      <w:r>
        <w:t>''' &lt;/summary&gt;</w:t>
      </w:r>
    </w:p>
    <w:p w:rsidR="00D3259D" w:rsidRDefault="00D3259D" w:rsidP="00D3259D">
      <w:r>
        <w:t>''' &lt;remarks&gt;New Question View class.&lt;/remarks&gt;</w:t>
      </w:r>
    </w:p>
    <w:p w:rsidR="00D3259D" w:rsidRDefault="00D3259D" w:rsidP="00D3259D">
      <w:r>
        <w:t>Public Class NewQuestionView</w:t>
      </w:r>
    </w:p>
    <w:p w:rsidR="00D3259D" w:rsidRDefault="00D3259D" w:rsidP="00D3259D"/>
    <w:p w:rsidR="00D3259D" w:rsidRDefault="00D3259D" w:rsidP="00D3259D">
      <w:r>
        <w:t>#Region "Properties"</w:t>
      </w:r>
    </w:p>
    <w:p w:rsidR="00D3259D" w:rsidRDefault="00D3259D" w:rsidP="00D3259D">
      <w:r>
        <w:t xml:space="preserve">    Private _newQuestionInputSetup As INewQuestionInput</w:t>
      </w:r>
    </w:p>
    <w:p w:rsidR="00D3259D" w:rsidRDefault="00D3259D" w:rsidP="00D3259D">
      <w:r>
        <w:t xml:space="preserve">    Dim WithEvents _dbConnector As IDbConnector</w:t>
      </w:r>
    </w:p>
    <w:p w:rsidR="00D3259D" w:rsidRDefault="00D3259D" w:rsidP="00D3259D">
      <w:r>
        <w:t xml:space="preserve">    Private _dbConnectionString As String</w:t>
      </w:r>
    </w:p>
    <w:p w:rsidR="00D3259D" w:rsidRDefault="00D3259D" w:rsidP="00D3259D"/>
    <w:p w:rsidR="00D3259D" w:rsidRDefault="00D3259D" w:rsidP="00D3259D">
      <w:r>
        <w:t xml:space="preserve">    Private Property AmountOfNewQuestionTabs As Integer</w:t>
      </w:r>
    </w:p>
    <w:p w:rsidR="00D3259D" w:rsidRDefault="00D3259D" w:rsidP="00D3259D">
      <w:r>
        <w:t xml:space="preserve">    Private _currentNewQuestionTab As Integer</w:t>
      </w:r>
    </w:p>
    <w:p w:rsidR="00D3259D" w:rsidRDefault="00D3259D" w:rsidP="00D3259D">
      <w:r>
        <w:t xml:space="preserve">    Private _hasGoneBackOnNewQuestionTab As Boolean</w:t>
      </w:r>
    </w:p>
    <w:p w:rsidR="00D3259D" w:rsidRDefault="00D3259D" w:rsidP="00D3259D">
      <w:r>
        <w:t>#End Region</w:t>
      </w:r>
    </w:p>
    <w:p w:rsidR="00D3259D" w:rsidRDefault="00D3259D" w:rsidP="00D3259D"/>
    <w:p w:rsidR="00D3259D" w:rsidRDefault="00D3259D" w:rsidP="00D3259D">
      <w:r>
        <w:t>#Region "Load"</w:t>
      </w:r>
    </w:p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When the page is loaded, this method is called.  Sets the TopMost to false, so that other pages can be viewed.</w:t>
      </w:r>
    </w:p>
    <w:p w:rsidR="00D3259D" w:rsidRDefault="00D3259D" w:rsidP="00D3259D">
      <w:r>
        <w:t xml:space="preserve">    ''' It then initialises all of the objects that are required to insert a new question.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&lt;remarks&gt;Sets up all the objects on load.&lt;/remarks&gt;</w:t>
      </w:r>
    </w:p>
    <w:p w:rsidR="00D3259D" w:rsidRDefault="00D3259D" w:rsidP="00D3259D">
      <w:r>
        <w:t xml:space="preserve">    Private Sub NewQuestionView_Load(sender As Object, e As EventArgs) Handles MyBase.Load</w:t>
      </w:r>
    </w:p>
    <w:p w:rsidR="00D3259D" w:rsidRDefault="00D3259D" w:rsidP="00D3259D">
      <w:r>
        <w:t xml:space="preserve">        _dbConnectionString = ConfigurationManager.ConnectionStrings(DatabaseConstants.ApplicationConfigString).ConnectionString</w:t>
      </w:r>
    </w:p>
    <w:p w:rsidR="00D3259D" w:rsidRDefault="00D3259D" w:rsidP="00D3259D">
      <w:r>
        <w:t xml:space="preserve">        TopMost = False</w:t>
      </w:r>
    </w:p>
    <w:p w:rsidR="00D3259D" w:rsidRDefault="00D3259D" w:rsidP="00D3259D">
      <w:r>
        <w:t xml:space="preserve">        Initialize()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lastRenderedPageBreak/>
        <w:t xml:space="preserve">    ''' &lt;summary&gt;</w:t>
      </w:r>
    </w:p>
    <w:p w:rsidR="00D3259D" w:rsidRDefault="00D3259D" w:rsidP="00D3259D">
      <w:r>
        <w:t xml:space="preserve">    ''' Initialises all of the objects that are required when inserting a new question.</w:t>
      </w:r>
    </w:p>
    <w:p w:rsidR="00D3259D" w:rsidRDefault="00D3259D" w:rsidP="00D3259D">
      <w:r>
        <w:t xml:space="preserve">    ''' Calls all the other set up methods.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&lt;remarks&gt;Calls the other set up methods.&lt;/remarks&gt;</w:t>
      </w:r>
    </w:p>
    <w:p w:rsidR="00D3259D" w:rsidRDefault="00D3259D" w:rsidP="00D3259D">
      <w:r>
        <w:t xml:space="preserve">    Public Sub Initialize()</w:t>
      </w:r>
    </w:p>
    <w:p w:rsidR="00D3259D" w:rsidRDefault="00D3259D" w:rsidP="00D3259D">
      <w:r>
        <w:t xml:space="preserve">        InitializeDatabase()</w:t>
      </w:r>
    </w:p>
    <w:p w:rsidR="00D3259D" w:rsidRDefault="00D3259D" w:rsidP="00D3259D">
      <w:r>
        <w:t xml:space="preserve">        ClearAllNewQuestionComboBoxes()</w:t>
      </w:r>
    </w:p>
    <w:p w:rsidR="00D3259D" w:rsidRDefault="00D3259D" w:rsidP="00D3259D">
      <w:r>
        <w:t xml:space="preserve">        SetNewQuestionSettings()</w:t>
      </w:r>
    </w:p>
    <w:p w:rsidR="00D3259D" w:rsidRDefault="00D3259D" w:rsidP="00D3259D">
      <w:r>
        <w:t xml:space="preserve">        PopulateComboBoxesWithData()</w:t>
      </w:r>
    </w:p>
    <w:p w:rsidR="00D3259D" w:rsidRDefault="00D3259D" w:rsidP="00D3259D">
      <w:r>
        <w:t xml:space="preserve">        ClearNewQuestionInvalidBoxes()</w:t>
      </w:r>
    </w:p>
    <w:p w:rsidR="00D3259D" w:rsidRDefault="00D3259D" w:rsidP="00D3259D">
      <w:r>
        <w:t xml:space="preserve">        DemoListGrid.Rows.Clear()</w:t>
      </w:r>
    </w:p>
    <w:p w:rsidR="00D3259D" w:rsidRDefault="00D3259D" w:rsidP="00D3259D"/>
    <w:p w:rsidR="00D3259D" w:rsidRDefault="00D3259D" w:rsidP="00D3259D">
      <w:r>
        <w:t xml:space="preserve">        RemoveNewQuestionTabs()</w:t>
      </w:r>
    </w:p>
    <w:p w:rsidR="00D3259D" w:rsidRDefault="00D3259D" w:rsidP="00D3259D">
      <w:r>
        <w:t xml:space="preserve">        AmountOfNewQuestionTabs = NewQuestionTabControl.Controls.Count() - 1</w:t>
      </w:r>
    </w:p>
    <w:p w:rsidR="00D3259D" w:rsidRDefault="00D3259D" w:rsidP="00D3259D">
      <w:r>
        <w:t xml:space="preserve">        CheckIfNewQuestionTabIsAtBounds()</w:t>
      </w:r>
    </w:p>
    <w:p w:rsidR="00D3259D" w:rsidRDefault="00D3259D" w:rsidP="00D3259D">
      <w:r>
        <w:t xml:space="preserve">        _hasGoneBackOnNewQuestionTab = False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Initialises the Dapper Factory.</w:t>
      </w:r>
    </w:p>
    <w:p w:rsidR="00D3259D" w:rsidRDefault="00D3259D" w:rsidP="00D3259D">
      <w:r>
        <w:t xml:space="preserve">    ''' Sets up the connection so that any of the other methods can connect to the database.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&lt;remarks&gt;Database connection set up.&lt;/remarks&gt;</w:t>
      </w:r>
    </w:p>
    <w:p w:rsidR="00D3259D" w:rsidRDefault="00D3259D" w:rsidP="00D3259D">
      <w:r>
        <w:t xml:space="preserve">    Private Sub InitializeDatabase()</w:t>
      </w:r>
    </w:p>
    <w:p w:rsidR="00D3259D" w:rsidRDefault="00D3259D" w:rsidP="00D3259D">
      <w:r>
        <w:t xml:space="preserve">        Dim sqlExecutorFactory = New SqlExecutorFactory(_dbConnectionString)</w:t>
      </w:r>
    </w:p>
    <w:p w:rsidR="00D3259D" w:rsidRDefault="00D3259D" w:rsidP="00D3259D">
      <w:r>
        <w:t xml:space="preserve">        Dim newDatabaseConnection = New DatabaseConnectorWrapper(sqlExecutorFactory)</w:t>
      </w:r>
    </w:p>
    <w:p w:rsidR="00D3259D" w:rsidRDefault="00D3259D" w:rsidP="00D3259D">
      <w:r>
        <w:t xml:space="preserve">        _dbConnector = newDatabaseConnection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Initialises the New Question Input object.</w:t>
      </w:r>
    </w:p>
    <w:p w:rsidR="00D3259D" w:rsidRDefault="00D3259D" w:rsidP="00D3259D">
      <w:r>
        <w:t xml:space="preserve">    ''' Uses that object to get a list of the subject, curriculum, key stage and explanations.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&lt;remarks&gt;Creates the New Question Input object.&lt;/remarks&gt;</w:t>
      </w:r>
    </w:p>
    <w:p w:rsidR="00D3259D" w:rsidRDefault="00D3259D" w:rsidP="00D3259D">
      <w:r>
        <w:t xml:space="preserve">    Private Sub SetNewQuestionSettings()</w:t>
      </w:r>
    </w:p>
    <w:p w:rsidR="00D3259D" w:rsidRDefault="00D3259D" w:rsidP="00D3259D">
      <w:r>
        <w:t xml:space="preserve">        _newQuestionInputSetup = New NewQuestionInput(_dbConnector)</w:t>
      </w:r>
    </w:p>
    <w:p w:rsidR="00D3259D" w:rsidRDefault="00D3259D" w:rsidP="00D3259D">
      <w:r>
        <w:t xml:space="preserve">        _newQuestionInputSetup.SetListsFromDatabase()</w:t>
      </w:r>
    </w:p>
    <w:p w:rsidR="00D3259D" w:rsidRDefault="00D3259D" w:rsidP="00D3259D">
      <w:r>
        <w:t xml:space="preserve">    End Sub</w:t>
      </w:r>
    </w:p>
    <w:p w:rsidR="00D3259D" w:rsidRDefault="00D3259D" w:rsidP="00D3259D">
      <w:r>
        <w:t>#End Region</w:t>
      </w:r>
    </w:p>
    <w:p w:rsidR="00D3259D" w:rsidRDefault="00D3259D" w:rsidP="00D3259D"/>
    <w:p w:rsidR="00D3259D" w:rsidRDefault="00D3259D" w:rsidP="00D3259D">
      <w:r>
        <w:t>#Region "New Question"</w:t>
      </w:r>
    </w:p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Used when the tab at the top of the page is changed.</w:t>
      </w:r>
    </w:p>
    <w:p w:rsidR="00D3259D" w:rsidRDefault="00D3259D" w:rsidP="00D3259D">
      <w:r>
        <w:t xml:space="preserve">    ''' Sets the current tab, checks if it is at the bounds.</w:t>
      </w:r>
    </w:p>
    <w:p w:rsidR="00D3259D" w:rsidRDefault="00D3259D" w:rsidP="00D3259D">
      <w:r>
        <w:lastRenderedPageBreak/>
        <w:t xml:space="preserve">    ''' Checks if the user has gone backwards.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&lt;remarks&gt;Tab selection.&lt;/remarks&gt;</w:t>
      </w:r>
    </w:p>
    <w:p w:rsidR="00D3259D" w:rsidRDefault="00D3259D" w:rsidP="00D3259D">
      <w:r>
        <w:t xml:space="preserve">    Private Sub NewQuestionTab_SelectedIndexChanged(sender As Object, e As EventArgs) Handles NewQuestionTabControl.SelectedIndexChanged</w:t>
      </w:r>
    </w:p>
    <w:p w:rsidR="00D3259D" w:rsidRDefault="00D3259D" w:rsidP="00D3259D">
      <w:r>
        <w:t xml:space="preserve">        _currentNewQuestionTab = NewQuestionTabControl.SelectedIndex</w:t>
      </w:r>
    </w:p>
    <w:p w:rsidR="00D3259D" w:rsidRDefault="00D3259D" w:rsidP="00D3259D">
      <w:r>
        <w:t xml:space="preserve">        CheckIfNewQuestionTabIsAtBounds()</w:t>
      </w:r>
    </w:p>
    <w:p w:rsidR="00D3259D" w:rsidRDefault="00D3259D" w:rsidP="00D3259D"/>
    <w:p w:rsidR="00D3259D" w:rsidRDefault="00D3259D" w:rsidP="00D3259D">
      <w:r>
        <w:t xml:space="preserve">        SetHasGoneBackwards()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changes to the subject selection.</w:t>
      </w:r>
    </w:p>
    <w:p w:rsidR="00D3259D" w:rsidRDefault="00D3259D" w:rsidP="00D3259D">
      <w:r>
        <w:t xml:space="preserve">    ''' Uses the subjects collected during initialisation.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&lt;remarks&gt;Selects the subject.&lt;/remarks&gt;</w:t>
      </w:r>
    </w:p>
    <w:p w:rsidR="00D3259D" w:rsidRDefault="00D3259D" w:rsidP="00D3259D">
      <w:r>
        <w:t xml:space="preserve">    Private Sub NewQuestSubjectCombo_SelectedIndexChanged(sender As Object, e As EventArgs) Handles NewQuestSubjectCombo.SelectedIndexChanged</w:t>
      </w:r>
    </w:p>
    <w:p w:rsidR="00D3259D" w:rsidRDefault="00D3259D" w:rsidP="00D3259D">
      <w:r>
        <w:t xml:space="preserve">        DoSubjectWork()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key presses in the combo box.</w:t>
      </w:r>
    </w:p>
    <w:p w:rsidR="00D3259D" w:rsidRDefault="00D3259D" w:rsidP="00D3259D">
      <w:r>
        <w:t xml:space="preserve">    ''' Looks for the tab key being presses, then checks that a value is entered.</w:t>
      </w:r>
    </w:p>
    <w:p w:rsidR="00D3259D" w:rsidRDefault="00D3259D" w:rsidP="00D3259D">
      <w:r>
        <w:t xml:space="preserve">    ''' Then calls the Do Subject Work methods.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&lt;remarks&gt;Catches the key press.&lt;/remarks&gt;</w:t>
      </w:r>
    </w:p>
    <w:p w:rsidR="00D3259D" w:rsidRDefault="00D3259D" w:rsidP="00D3259D">
      <w:r>
        <w:t xml:space="preserve">    Private Sub NewQuestSubjectCombo_KeyDown(sender As Object, e As KeyEventArgs) Handles NewQuestSubjectCombo.KeyDown</w:t>
      </w:r>
    </w:p>
    <w:p w:rsidR="00D3259D" w:rsidRDefault="00D3259D" w:rsidP="00D3259D">
      <w:r>
        <w:t xml:space="preserve">        Dim subjectEntered As Boolean</w:t>
      </w:r>
    </w:p>
    <w:p w:rsidR="00D3259D" w:rsidRDefault="00D3259D" w:rsidP="00D3259D">
      <w:r>
        <w:t xml:space="preserve">        subjectEntered = Helpers.Helpers.PerformTabOnEnter(e)</w:t>
      </w:r>
    </w:p>
    <w:p w:rsidR="00D3259D" w:rsidRDefault="00D3259D" w:rsidP="00D3259D">
      <w:r>
        <w:t xml:space="preserve">        If (subjectEntered) Then</w:t>
      </w:r>
    </w:p>
    <w:p w:rsidR="00D3259D" w:rsidRDefault="00D3259D" w:rsidP="00D3259D">
      <w:r>
        <w:t xml:space="preserve">            DoSubjectWork()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Checks the subject combo box has a value and uses that to move on.</w:t>
      </w:r>
    </w:p>
    <w:p w:rsidR="00D3259D" w:rsidRDefault="00D3259D" w:rsidP="00D3259D">
      <w:r>
        <w:t xml:space="preserve">    ''' Uses the Subject Input class to validate the input, and then set the process.</w:t>
      </w:r>
    </w:p>
    <w:p w:rsidR="00D3259D" w:rsidRDefault="00D3259D" w:rsidP="00D3259D">
      <w:r>
        <w:lastRenderedPageBreak/>
        <w:t xml:space="preserve">    ''' If validation fails, then it will display the error message and not allow the user to continue.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&lt;remarks&gt;Subject validation.&lt;/remarks&gt;</w:t>
      </w:r>
    </w:p>
    <w:p w:rsidR="00D3259D" w:rsidRDefault="00D3259D" w:rsidP="00D3259D">
      <w:r>
        <w:t xml:space="preserve">    Public Sub DoSubjectWork()</w:t>
      </w:r>
    </w:p>
    <w:p w:rsidR="00D3259D" w:rsidRDefault="00D3259D" w:rsidP="00D3259D">
      <w:r>
        <w:t xml:space="preserve">        ' Need to check if we have gone backwards.</w:t>
      </w:r>
    </w:p>
    <w:p w:rsidR="00D3259D" w:rsidRDefault="00D3259D" w:rsidP="00D3259D">
      <w:r>
        <w:t xml:space="preserve">        If (_hasGoneBackOnNewQuestionTab) Then</w:t>
      </w:r>
    </w:p>
    <w:p w:rsidR="00D3259D" w:rsidRDefault="00D3259D" w:rsidP="00D3259D">
      <w:r>
        <w:t xml:space="preserve">            RemoveNewQuestionTabsTo(CurriculumTabPage)</w:t>
      </w:r>
    </w:p>
    <w:p w:rsidR="00D3259D" w:rsidRDefault="00D3259D" w:rsidP="00D3259D">
      <w:r>
        <w:t xml:space="preserve">            ClearTextBoxesFromTabPage(ExplanationTabPage)</w:t>
      </w:r>
    </w:p>
    <w:p w:rsidR="00D3259D" w:rsidRDefault="00D3259D" w:rsidP="00D3259D">
      <w:r>
        <w:t xml:space="preserve">            ClearTextBoxesFromTabPage(QuestionTabPage)</w:t>
      </w:r>
    </w:p>
    <w:p w:rsidR="00D3259D" w:rsidRDefault="00D3259D" w:rsidP="00D3259D">
      <w:r>
        <w:t xml:space="preserve">            ClearTextBoxesFromTabPage(AnswerPage)</w:t>
      </w:r>
    </w:p>
    <w:p w:rsidR="00D3259D" w:rsidRDefault="00D3259D" w:rsidP="00D3259D">
      <w:r>
        <w:t xml:space="preserve">            ClearTextBoxesFromTabPage(DemonstrationTabPage)</w:t>
      </w:r>
    </w:p>
    <w:p w:rsidR="00D3259D" w:rsidRDefault="00D3259D" w:rsidP="00D3259D">
      <w:r>
        <w:t xml:space="preserve">            DemoListGrid.Rows.Clear()</w:t>
      </w:r>
    </w:p>
    <w:p w:rsidR="00D3259D" w:rsidRDefault="00D3259D" w:rsidP="00D3259D">
      <w:r>
        <w:t xml:space="preserve">            _newQuestionInputSetup.DemonstrationType.ResetValuesToDefaults()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    _newQuestionInputSetup.SubjectType.Process(NewQuestSubjectCombo.Text)</w:t>
      </w:r>
    </w:p>
    <w:p w:rsidR="00D3259D" w:rsidRDefault="00D3259D" w:rsidP="00D3259D"/>
    <w:p w:rsidR="00D3259D" w:rsidRDefault="00D3259D" w:rsidP="00D3259D">
      <w:r>
        <w:t xml:space="preserve">        SubjectInvalid.Text = _newQuestionInputSetup.SubjectType.InvalidMessage</w:t>
      </w:r>
    </w:p>
    <w:p w:rsidR="00D3259D" w:rsidRDefault="00D3259D" w:rsidP="00D3259D"/>
    <w:p w:rsidR="00D3259D" w:rsidRDefault="00D3259D" w:rsidP="00D3259D">
      <w:r>
        <w:t xml:space="preserve">        If (_newQuestionInputSetup.SubjectType.CanProceed) Then</w:t>
      </w:r>
    </w:p>
    <w:p w:rsidR="00D3259D" w:rsidRDefault="00D3259D" w:rsidP="00D3259D">
      <w:r>
        <w:t xml:space="preserve">            AddTabPage(CurriculumTabPage)</w:t>
      </w:r>
    </w:p>
    <w:p w:rsidR="00D3259D" w:rsidRDefault="00D3259D" w:rsidP="00D3259D">
      <w:r>
        <w:t xml:space="preserve">            ClearComboBoxes(NewQuestCurriculumCombo)</w:t>
      </w:r>
    </w:p>
    <w:p w:rsidR="00D3259D" w:rsidRDefault="00D3259D" w:rsidP="00D3259D">
      <w:r>
        <w:t xml:space="preserve">            _newQuestionInputSetup.UpdateOtherLists()</w:t>
      </w:r>
    </w:p>
    <w:p w:rsidR="00D3259D" w:rsidRDefault="00D3259D" w:rsidP="00D3259D">
      <w:r>
        <w:t xml:space="preserve">            PopulateCurriculumComboBox()</w:t>
      </w:r>
    </w:p>
    <w:p w:rsidR="00D3259D" w:rsidRDefault="00D3259D" w:rsidP="00D3259D">
      <w:r>
        <w:t xml:space="preserve">            NewQuestionTabControl.SelectTab(CurriculumTabPage)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curriculum combo box key press.</w:t>
      </w:r>
    </w:p>
    <w:p w:rsidR="00D3259D" w:rsidRDefault="00D3259D" w:rsidP="00D3259D">
      <w:r>
        <w:t xml:space="preserve">    ''' Looks for the tab key and then passes the flow onto the Do Curriculum Work method.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NewQuestCurriculumCombo_KeyDown(sender As Object, e As KeyEventArgs) Handles NewQuestCurriculumCombo.KeyDown</w:t>
      </w:r>
    </w:p>
    <w:p w:rsidR="00D3259D" w:rsidRDefault="00D3259D" w:rsidP="00D3259D">
      <w:r>
        <w:t xml:space="preserve">        Dim curriculumEntered As Boolean</w:t>
      </w:r>
    </w:p>
    <w:p w:rsidR="00D3259D" w:rsidRDefault="00D3259D" w:rsidP="00D3259D">
      <w:r>
        <w:t xml:space="preserve">        curriculumEntered = Helpers.Helpers.PerformTabOnEnter(e)</w:t>
      </w:r>
    </w:p>
    <w:p w:rsidR="00D3259D" w:rsidRDefault="00D3259D" w:rsidP="00D3259D">
      <w:r>
        <w:t xml:space="preserve">        If (curriculumEntered) Then</w:t>
      </w:r>
    </w:p>
    <w:p w:rsidR="00D3259D" w:rsidRDefault="00D3259D" w:rsidP="00D3259D">
      <w:r>
        <w:t xml:space="preserve">            DoCurriculumWork()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selected index if a new value is not entered.</w:t>
      </w:r>
    </w:p>
    <w:p w:rsidR="00D3259D" w:rsidRDefault="00D3259D" w:rsidP="00D3259D">
      <w:r>
        <w:lastRenderedPageBreak/>
        <w:t xml:space="preserve">    ''' Passes the flow onto the Do Curriculum Work method.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&lt;remarks&gt;Selects the curriculum index.&lt;/remarks&gt;</w:t>
      </w:r>
    </w:p>
    <w:p w:rsidR="00D3259D" w:rsidRDefault="00D3259D" w:rsidP="00D3259D">
      <w:r>
        <w:t xml:space="preserve">    Private Sub NewQuestCurriculumCombo_SelectedIndexChanged(sender As Object, e As EventArgs) Handles NewQuestCurriculumCombo.SelectedIndexChanged</w:t>
      </w:r>
    </w:p>
    <w:p w:rsidR="00D3259D" w:rsidRDefault="00D3259D" w:rsidP="00D3259D">
      <w:r>
        <w:t xml:space="preserve">        DoCurriculumWork()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Does the curriculum validation.</w:t>
      </w:r>
    </w:p>
    <w:p w:rsidR="00D3259D" w:rsidRDefault="00D3259D" w:rsidP="00D3259D">
      <w:r>
        <w:t xml:space="preserve">    ''' Sets the error message if the input is not valid.</w:t>
      </w:r>
    </w:p>
    <w:p w:rsidR="00D3259D" w:rsidRDefault="00D3259D" w:rsidP="00D3259D">
      <w:r>
        <w:t xml:space="preserve">    ''' Allows the user to carry on with entering the rest of the new question.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&lt;remarks&gt;Validates the curriculum input.&lt;/remarks&gt;</w:t>
      </w:r>
    </w:p>
    <w:p w:rsidR="00D3259D" w:rsidRDefault="00D3259D" w:rsidP="00D3259D">
      <w:r>
        <w:t xml:space="preserve">    Public Sub DoCurriculumWork()</w:t>
      </w:r>
    </w:p>
    <w:p w:rsidR="00D3259D" w:rsidRDefault="00D3259D" w:rsidP="00D3259D">
      <w:r>
        <w:t xml:space="preserve">        ' Need to check if we have gone backwards.</w:t>
      </w:r>
    </w:p>
    <w:p w:rsidR="00D3259D" w:rsidRDefault="00D3259D" w:rsidP="00D3259D">
      <w:r>
        <w:t xml:space="preserve">        If (_hasGoneBackOnNewQuestionTab) Then</w:t>
      </w:r>
    </w:p>
    <w:p w:rsidR="00D3259D" w:rsidRDefault="00D3259D" w:rsidP="00D3259D">
      <w:r>
        <w:t xml:space="preserve">            RemoveNewQuestionTabsTo(KeyStageTabPage)</w:t>
      </w:r>
    </w:p>
    <w:p w:rsidR="00D3259D" w:rsidRDefault="00D3259D" w:rsidP="00D3259D">
      <w:r>
        <w:t xml:space="preserve">            ClearTextBoxesFromTabPage(ExplanationTabPage)</w:t>
      </w:r>
    </w:p>
    <w:p w:rsidR="00D3259D" w:rsidRDefault="00D3259D" w:rsidP="00D3259D">
      <w:r>
        <w:t xml:space="preserve">            ClearTextBoxesFromTabPage(QuestionTabPage)</w:t>
      </w:r>
    </w:p>
    <w:p w:rsidR="00D3259D" w:rsidRDefault="00D3259D" w:rsidP="00D3259D">
      <w:r>
        <w:t xml:space="preserve">            ClearTextBoxesFromTabPage(AnswerPage)</w:t>
      </w:r>
    </w:p>
    <w:p w:rsidR="00D3259D" w:rsidRDefault="00D3259D" w:rsidP="00D3259D">
      <w:r>
        <w:t xml:space="preserve">            ClearTextBoxesFromTabPage(DemonstrationTabPage)</w:t>
      </w:r>
    </w:p>
    <w:p w:rsidR="00D3259D" w:rsidRDefault="00D3259D" w:rsidP="00D3259D">
      <w:r>
        <w:t xml:space="preserve">            DemoListGrid.Rows.Clear()</w:t>
      </w:r>
    </w:p>
    <w:p w:rsidR="00D3259D" w:rsidRDefault="00D3259D" w:rsidP="00D3259D">
      <w:r>
        <w:t xml:space="preserve">            _newQuestionInputSetup.DemonstrationType.ResetValuesToDefaults()</w:t>
      </w:r>
    </w:p>
    <w:p w:rsidR="00D3259D" w:rsidRDefault="00D3259D" w:rsidP="00D3259D">
      <w:r>
        <w:t xml:space="preserve">        End If</w:t>
      </w:r>
    </w:p>
    <w:p w:rsidR="00D3259D" w:rsidRDefault="00D3259D" w:rsidP="00D3259D"/>
    <w:p w:rsidR="00D3259D" w:rsidRDefault="00D3259D" w:rsidP="00D3259D">
      <w:r>
        <w:t xml:space="preserve">        _newQuestionInputSetup.CurriculumType.Process(NewQuestCurriculumCombo.Text)</w:t>
      </w:r>
    </w:p>
    <w:p w:rsidR="00D3259D" w:rsidRDefault="00D3259D" w:rsidP="00D3259D"/>
    <w:p w:rsidR="00D3259D" w:rsidRDefault="00D3259D" w:rsidP="00D3259D">
      <w:r>
        <w:t xml:space="preserve">        CurriculumInvalid.Text = _newQuestionInputSetup.CurriculumType.InvalidMessage</w:t>
      </w:r>
    </w:p>
    <w:p w:rsidR="00D3259D" w:rsidRDefault="00D3259D" w:rsidP="00D3259D"/>
    <w:p w:rsidR="00D3259D" w:rsidRDefault="00D3259D" w:rsidP="00D3259D">
      <w:r>
        <w:t xml:space="preserve">        If (_newQuestionInputSetup.CurriculumType.CanProceed) Then</w:t>
      </w:r>
    </w:p>
    <w:p w:rsidR="00D3259D" w:rsidRDefault="00D3259D" w:rsidP="00D3259D">
      <w:r>
        <w:t xml:space="preserve">            AddTabPage(KeyStageTabPage)</w:t>
      </w:r>
    </w:p>
    <w:p w:rsidR="00D3259D" w:rsidRDefault="00D3259D" w:rsidP="00D3259D">
      <w:r>
        <w:t xml:space="preserve">            ClearComboBoxes(NewQuestExplanCombo)</w:t>
      </w:r>
    </w:p>
    <w:p w:rsidR="00D3259D" w:rsidRDefault="00D3259D" w:rsidP="00D3259D">
      <w:r>
        <w:t xml:space="preserve">            _newQuestionInputSetup.UpdateExplanation()</w:t>
      </w:r>
    </w:p>
    <w:p w:rsidR="00D3259D" w:rsidRDefault="00D3259D" w:rsidP="00D3259D">
      <w:r>
        <w:t xml:space="preserve">            PopulateExplanationComboBox()</w:t>
      </w:r>
    </w:p>
    <w:p w:rsidR="00D3259D" w:rsidRDefault="00D3259D" w:rsidP="00D3259D">
      <w:r>
        <w:t xml:space="preserve">            NewQuestionTabControl.SelectTab(KeyStageTabPage)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Key Stage combo box key press.</w:t>
      </w:r>
    </w:p>
    <w:p w:rsidR="00D3259D" w:rsidRDefault="00D3259D" w:rsidP="00D3259D">
      <w:r>
        <w:t xml:space="preserve">    ''' Looks for the tab key.</w:t>
      </w:r>
    </w:p>
    <w:p w:rsidR="00D3259D" w:rsidRDefault="00D3259D" w:rsidP="00D3259D">
      <w:r>
        <w:t xml:space="preserve">    ''' Passes the flow onto the Do Key Stage Work method.</w:t>
      </w:r>
    </w:p>
    <w:p w:rsidR="00D3259D" w:rsidRDefault="00D3259D" w:rsidP="00D3259D">
      <w:r>
        <w:lastRenderedPageBreak/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&lt;remarks&gt;Key Stage combo box key press.&lt;/remarks&gt;</w:t>
      </w:r>
    </w:p>
    <w:p w:rsidR="00D3259D" w:rsidRDefault="00D3259D" w:rsidP="00D3259D">
      <w:r>
        <w:t xml:space="preserve">    Private Sub NewQuestKeyCombo_KeyDown(sender As Object, e As KeyEventArgs) Handles NewQuestKeyCombo.KeyDown</w:t>
      </w:r>
    </w:p>
    <w:p w:rsidR="00D3259D" w:rsidRDefault="00D3259D" w:rsidP="00D3259D">
      <w:r>
        <w:t xml:space="preserve">        Dim keyStageEntered As Boolean</w:t>
      </w:r>
    </w:p>
    <w:p w:rsidR="00D3259D" w:rsidRDefault="00D3259D" w:rsidP="00D3259D">
      <w:r>
        <w:t xml:space="preserve">        keyStageEntered = Helpers.Helpers.PerformTabOnEnter(e)</w:t>
      </w:r>
    </w:p>
    <w:p w:rsidR="00D3259D" w:rsidRDefault="00D3259D" w:rsidP="00D3259D">
      <w:r>
        <w:t xml:space="preserve">        If (keyStageEntered) Then</w:t>
      </w:r>
    </w:p>
    <w:p w:rsidR="00D3259D" w:rsidRDefault="00D3259D" w:rsidP="00D3259D">
      <w:r>
        <w:t xml:space="preserve">            DoKeyStageWork()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Collects the index of the Key Stage selected.</w:t>
      </w:r>
    </w:p>
    <w:p w:rsidR="00D3259D" w:rsidRDefault="00D3259D" w:rsidP="00D3259D">
      <w:r>
        <w:t xml:space="preserve">    ''' Passes the input onto the Do Key Stage Work Method.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&lt;remarks&gt;Key Stage index selected.&lt;/remarks&gt;</w:t>
      </w:r>
    </w:p>
    <w:p w:rsidR="00D3259D" w:rsidRDefault="00D3259D" w:rsidP="00D3259D">
      <w:r>
        <w:t xml:space="preserve">    Private Sub NewQuestKeyCombo_SelectedIndexChanged(sender As Object, e As EventArgs) Handles NewQuestKeyCombo.SelectedIndexChanged</w:t>
      </w:r>
    </w:p>
    <w:p w:rsidR="00D3259D" w:rsidRDefault="00D3259D" w:rsidP="00D3259D">
      <w:r>
        <w:t xml:space="preserve">        DoKeyStageWork()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Does the Key Stage validation.</w:t>
      </w:r>
    </w:p>
    <w:p w:rsidR="00D3259D" w:rsidRDefault="00D3259D" w:rsidP="00D3259D">
      <w:r>
        <w:t xml:space="preserve">    ''' Dispays the error message if the input is not valid.</w:t>
      </w:r>
    </w:p>
    <w:p w:rsidR="00D3259D" w:rsidRDefault="00D3259D" w:rsidP="00D3259D">
      <w:r>
        <w:t xml:space="preserve">    ''' Allows the user to continue if all is OK.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&lt;remarks&gt;Key Stage Validation.&lt;/remarks&gt;</w:t>
      </w:r>
    </w:p>
    <w:p w:rsidR="00D3259D" w:rsidRDefault="00D3259D" w:rsidP="00D3259D">
      <w:r>
        <w:t xml:space="preserve">    Public Sub DoKeyStageWork()</w:t>
      </w:r>
    </w:p>
    <w:p w:rsidR="00D3259D" w:rsidRDefault="00D3259D" w:rsidP="00D3259D">
      <w:r>
        <w:t xml:space="preserve">        ' Need to check if we have gone backwards.</w:t>
      </w:r>
    </w:p>
    <w:p w:rsidR="00D3259D" w:rsidRDefault="00D3259D" w:rsidP="00D3259D">
      <w:r>
        <w:t xml:space="preserve">        If (_hasGoneBackOnNewQuestionTab) Then</w:t>
      </w:r>
    </w:p>
    <w:p w:rsidR="00D3259D" w:rsidRDefault="00D3259D" w:rsidP="00D3259D">
      <w:r>
        <w:t xml:space="preserve">            RemoveNewQuestionTabsTo(ExplanationTabPage)</w:t>
      </w:r>
    </w:p>
    <w:p w:rsidR="00D3259D" w:rsidRDefault="00D3259D" w:rsidP="00D3259D">
      <w:r>
        <w:t xml:space="preserve">            ClearTextBoxesFromTabPage(ExplanationTabPage)</w:t>
      </w:r>
    </w:p>
    <w:p w:rsidR="00D3259D" w:rsidRDefault="00D3259D" w:rsidP="00D3259D">
      <w:r>
        <w:t xml:space="preserve">            ClearTextBoxesFromTabPage(QuestionTabPage)</w:t>
      </w:r>
    </w:p>
    <w:p w:rsidR="00D3259D" w:rsidRDefault="00D3259D" w:rsidP="00D3259D">
      <w:r>
        <w:t xml:space="preserve">            ClearTextBoxesFromTabPage(AnswerPage)</w:t>
      </w:r>
    </w:p>
    <w:p w:rsidR="00D3259D" w:rsidRDefault="00D3259D" w:rsidP="00D3259D">
      <w:r>
        <w:t xml:space="preserve">            ClearTextBoxesFromTabPage(DemonstrationTabPage)</w:t>
      </w:r>
    </w:p>
    <w:p w:rsidR="00D3259D" w:rsidRDefault="00D3259D" w:rsidP="00D3259D">
      <w:r>
        <w:t xml:space="preserve">            DemoListGrid.Rows.Clear()</w:t>
      </w:r>
    </w:p>
    <w:p w:rsidR="00D3259D" w:rsidRDefault="00D3259D" w:rsidP="00D3259D">
      <w:r>
        <w:t xml:space="preserve">            _newQuestionInputSetup.DemonstrationType.ResetValuesToDefaults()</w:t>
      </w:r>
    </w:p>
    <w:p w:rsidR="00D3259D" w:rsidRDefault="00D3259D" w:rsidP="00D3259D">
      <w:r>
        <w:t xml:space="preserve">        End If</w:t>
      </w:r>
    </w:p>
    <w:p w:rsidR="00D3259D" w:rsidRDefault="00D3259D" w:rsidP="00D3259D"/>
    <w:p w:rsidR="00D3259D" w:rsidRDefault="00D3259D" w:rsidP="00D3259D">
      <w:r>
        <w:t xml:space="preserve">        _newQuestionInputSetup.KeyStageType.Process(NewQuestKeyCombo.Text)</w:t>
      </w:r>
    </w:p>
    <w:p w:rsidR="00D3259D" w:rsidRDefault="00D3259D" w:rsidP="00D3259D"/>
    <w:p w:rsidR="00D3259D" w:rsidRDefault="00D3259D" w:rsidP="00D3259D">
      <w:r>
        <w:t xml:space="preserve">        KeyStageInvalid.Text = _newQuestionInputSetup.KeyStageType.InvalidMessage</w:t>
      </w:r>
    </w:p>
    <w:p w:rsidR="00D3259D" w:rsidRDefault="00D3259D" w:rsidP="00D3259D"/>
    <w:p w:rsidR="00D3259D" w:rsidRDefault="00D3259D" w:rsidP="00D3259D">
      <w:r>
        <w:t xml:space="preserve">        If (_newQuestionInputSetup.KeyStageType.CanProceed) Then</w:t>
      </w:r>
    </w:p>
    <w:p w:rsidR="00D3259D" w:rsidRDefault="00D3259D" w:rsidP="00D3259D">
      <w:r>
        <w:t xml:space="preserve">            AddTabPage(ExplanationTabPage)</w:t>
      </w:r>
    </w:p>
    <w:p w:rsidR="00D3259D" w:rsidRDefault="00D3259D" w:rsidP="00D3259D">
      <w:r>
        <w:t xml:space="preserve">            NewQuestionTabControl.SelectTab(ExplanationTabPage)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Explanation combo box key press.</w:t>
      </w:r>
    </w:p>
    <w:p w:rsidR="00D3259D" w:rsidRDefault="00D3259D" w:rsidP="00D3259D">
      <w:r>
        <w:t xml:space="preserve">    ''' Looks for the tab key.</w:t>
      </w:r>
    </w:p>
    <w:p w:rsidR="00D3259D" w:rsidRDefault="00D3259D" w:rsidP="00D3259D">
      <w:r>
        <w:t xml:space="preserve">    ''' Passes the flow onto the Do Explanation Work method.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&lt;remarks&gt;Explanation key press.&lt;/remarks&gt;</w:t>
      </w:r>
    </w:p>
    <w:p w:rsidR="00D3259D" w:rsidRDefault="00D3259D" w:rsidP="00D3259D">
      <w:r>
        <w:t xml:space="preserve">    Private Sub NewQuestExplanCombo_KeyDown(sender As Object, e As KeyEventArgs) Handles NewQuestExplanCombo.KeyDown</w:t>
      </w:r>
    </w:p>
    <w:p w:rsidR="00D3259D" w:rsidRDefault="00D3259D" w:rsidP="00D3259D">
      <w:r>
        <w:t xml:space="preserve">        Dim explanationTitleEntered As Boolean</w:t>
      </w:r>
    </w:p>
    <w:p w:rsidR="00D3259D" w:rsidRDefault="00D3259D" w:rsidP="00D3259D">
      <w:r>
        <w:t xml:space="preserve">        explanationTitleEntered = Helpers.Helpers.PerformTabOnEnter(e)</w:t>
      </w:r>
    </w:p>
    <w:p w:rsidR="00D3259D" w:rsidRDefault="00D3259D" w:rsidP="00D3259D">
      <w:r>
        <w:t xml:space="preserve">        If (explanationTitleEntered) Then</w:t>
      </w:r>
    </w:p>
    <w:p w:rsidR="00D3259D" w:rsidRDefault="00D3259D" w:rsidP="00D3259D">
      <w:r>
        <w:t xml:space="preserve">            DoExplanationWork()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Sets the index of the selected Explanation combo box.</w:t>
      </w:r>
    </w:p>
    <w:p w:rsidR="00D3259D" w:rsidRDefault="00D3259D" w:rsidP="00D3259D">
      <w:r>
        <w:t xml:space="preserve">    ''' Passes the flow onto the Do Explanation Work method.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&lt;remarks&gt;Sets the index of the Explanation.&lt;/remarks&gt;</w:t>
      </w:r>
    </w:p>
    <w:p w:rsidR="00D3259D" w:rsidRDefault="00D3259D" w:rsidP="00D3259D">
      <w:r>
        <w:t xml:space="preserve">    Private Sub NewQuestExplanCombo_SelectedIndexChanged(sender As Object, e As EventArgs) Handles NewQuestExplanCombo.SelectedIndexChanged, ExplanationBox.Leave</w:t>
      </w:r>
    </w:p>
    <w:p w:rsidR="00D3259D" w:rsidRDefault="00D3259D" w:rsidP="00D3259D">
      <w:r>
        <w:t xml:space="preserve">        DoExplanationWork()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Does the Explanation validation.</w:t>
      </w:r>
    </w:p>
    <w:p w:rsidR="00D3259D" w:rsidRDefault="00D3259D" w:rsidP="00D3259D">
      <w:r>
        <w:t xml:space="preserve">    ''' Displays the error message if the input is not valid.</w:t>
      </w:r>
    </w:p>
    <w:p w:rsidR="00D3259D" w:rsidRDefault="00D3259D" w:rsidP="00D3259D">
      <w:r>
        <w:t xml:space="preserve">    ''' Allows the user to carry on if the input is OK.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&lt;remarks&gt;Explanation validation.&lt;/remarks&gt;</w:t>
      </w:r>
    </w:p>
    <w:p w:rsidR="00D3259D" w:rsidRDefault="00D3259D" w:rsidP="00D3259D">
      <w:r>
        <w:t xml:space="preserve">    Public Sub DoExplanationWork()</w:t>
      </w:r>
    </w:p>
    <w:p w:rsidR="00D3259D" w:rsidRDefault="00D3259D" w:rsidP="00D3259D">
      <w:r>
        <w:t xml:space="preserve">        ' Need to check if we have gone backwards.</w:t>
      </w:r>
    </w:p>
    <w:p w:rsidR="00D3259D" w:rsidRDefault="00D3259D" w:rsidP="00D3259D">
      <w:r>
        <w:t xml:space="preserve">        If (_hasGoneBackOnNewQuestionTab) Then</w:t>
      </w:r>
    </w:p>
    <w:p w:rsidR="00D3259D" w:rsidRDefault="00D3259D" w:rsidP="00D3259D">
      <w:r>
        <w:t xml:space="preserve">            RemoveNewQuestionTabsTo(QuestionTabPage)</w:t>
      </w:r>
    </w:p>
    <w:p w:rsidR="00D3259D" w:rsidRDefault="00D3259D" w:rsidP="00D3259D">
      <w:r>
        <w:t xml:space="preserve">            ClearTextBoxesFromTabPage(QuestionTabPage)</w:t>
      </w:r>
    </w:p>
    <w:p w:rsidR="00D3259D" w:rsidRDefault="00D3259D" w:rsidP="00D3259D">
      <w:r>
        <w:t xml:space="preserve">            ClearTextBoxesFromTabPage(AnswerPage)</w:t>
      </w:r>
    </w:p>
    <w:p w:rsidR="00D3259D" w:rsidRDefault="00D3259D" w:rsidP="00D3259D">
      <w:r>
        <w:t xml:space="preserve">            ClearTextBoxesFromTabPage(DemonstrationTabPage)</w:t>
      </w:r>
    </w:p>
    <w:p w:rsidR="00D3259D" w:rsidRDefault="00D3259D" w:rsidP="00D3259D">
      <w:r>
        <w:t xml:space="preserve">            DemoListGrid.Rows.Clear()</w:t>
      </w:r>
    </w:p>
    <w:p w:rsidR="00D3259D" w:rsidRDefault="00D3259D" w:rsidP="00D3259D">
      <w:r>
        <w:lastRenderedPageBreak/>
        <w:t xml:space="preserve">            _newQuestionInputSetup.DemonstrationType.ResetValuesToDefaults()</w:t>
      </w:r>
    </w:p>
    <w:p w:rsidR="00D3259D" w:rsidRDefault="00D3259D" w:rsidP="00D3259D">
      <w:r>
        <w:t xml:space="preserve">        End If</w:t>
      </w:r>
    </w:p>
    <w:p w:rsidR="00D3259D" w:rsidRDefault="00D3259D" w:rsidP="00D3259D"/>
    <w:p w:rsidR="00D3259D" w:rsidRDefault="00D3259D" w:rsidP="00D3259D">
      <w:r>
        <w:t xml:space="preserve">        _newQuestionInputSetup.ExplanationType.Process(NewQuestExplanCombo.Text, ExplanationBox.Text)</w:t>
      </w:r>
    </w:p>
    <w:p w:rsidR="00D3259D" w:rsidRDefault="00D3259D" w:rsidP="00D3259D"/>
    <w:p w:rsidR="00D3259D" w:rsidRDefault="00D3259D" w:rsidP="00D3259D">
      <w:r>
        <w:t xml:space="preserve">        ExplanationInvalid.Text = _newQuestionInputSetup.ExplanationType.InvalidTitleMessage</w:t>
      </w:r>
    </w:p>
    <w:p w:rsidR="00D3259D" w:rsidRDefault="00D3259D" w:rsidP="00D3259D">
      <w:r>
        <w:t xml:space="preserve">        ExplanationDetailInvalid.Text = _newQuestionInputSetup.ExplanationType.InvalidDetailMessage</w:t>
      </w:r>
    </w:p>
    <w:p w:rsidR="00D3259D" w:rsidRDefault="00D3259D" w:rsidP="00D3259D">
      <w:r>
        <w:t xml:space="preserve">        ExplanationBox.Text = _newQuestionInputSetup.ExplanationType.ExplanationText</w:t>
      </w:r>
    </w:p>
    <w:p w:rsidR="00D3259D" w:rsidRDefault="00D3259D" w:rsidP="00D3259D"/>
    <w:p w:rsidR="00D3259D" w:rsidRDefault="00D3259D" w:rsidP="00D3259D">
      <w:r>
        <w:t xml:space="preserve">        If (_newQuestionInputSetup.ExplanationType.CanProceed) Then</w:t>
      </w:r>
    </w:p>
    <w:p w:rsidR="00D3259D" w:rsidRDefault="00D3259D" w:rsidP="00D3259D">
      <w:r>
        <w:t xml:space="preserve">            AddTabPage(QuestionTabPage)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Calls the do question stuff when the user leaves the question box.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QuestionBox_Leave(sender As Object, e As EventArgs) Handles QuestionBox.Leave</w:t>
      </w:r>
    </w:p>
    <w:p w:rsidR="00D3259D" w:rsidRDefault="00D3259D" w:rsidP="00D3259D">
      <w:r>
        <w:t xml:space="preserve">        DoQuestionStuff()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web address box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WebAddressBox_KeyDown(sender As Object, e As KeyEventArgs) Handles WebAddressBox.KeyDown</w:t>
      </w:r>
    </w:p>
    <w:p w:rsidR="00D3259D" w:rsidRDefault="00D3259D" w:rsidP="00D3259D">
      <w:r>
        <w:t xml:space="preserve">        Helpers.Helpers.PerformTabOnEnter(e)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search string box key down event.</w:t>
      </w:r>
    </w:p>
    <w:p w:rsidR="00D3259D" w:rsidRDefault="00D3259D" w:rsidP="00D3259D">
      <w:r>
        <w:t xml:space="preserve">    ''' Checks the input and calls the do question stuff.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SearchStringBox_KeyDown(sender As Object, e As KeyEventArgs) Handles SearchStringBox.KeyDown</w:t>
      </w:r>
    </w:p>
    <w:p w:rsidR="00D3259D" w:rsidRDefault="00D3259D" w:rsidP="00D3259D">
      <w:r>
        <w:lastRenderedPageBreak/>
        <w:t xml:space="preserve">        Dim searchStringEntered As Boolean</w:t>
      </w:r>
    </w:p>
    <w:p w:rsidR="00D3259D" w:rsidRDefault="00D3259D" w:rsidP="00D3259D">
      <w:r>
        <w:t xml:space="preserve">        searchStringEntered = Helpers.Helpers.PerformTabOnEnter(e)</w:t>
      </w:r>
    </w:p>
    <w:p w:rsidR="00D3259D" w:rsidRDefault="00D3259D" w:rsidP="00D3259D">
      <w:r>
        <w:t xml:space="preserve">        If (searchStringEntered) Then</w:t>
      </w:r>
    </w:p>
    <w:p w:rsidR="00D3259D" w:rsidRDefault="00D3259D" w:rsidP="00D3259D">
      <w:r>
        <w:t xml:space="preserve">            DoQuestionStuff()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web address leave event.</w:t>
      </w:r>
    </w:p>
    <w:p w:rsidR="00D3259D" w:rsidRDefault="00D3259D" w:rsidP="00D3259D">
      <w:r>
        <w:t xml:space="preserve">    ''' Calls the do question stuff.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WebAddressBox_Leave(sender As Object, e As EventArgs) Handles WebAddressBox.Leave</w:t>
      </w:r>
    </w:p>
    <w:p w:rsidR="00D3259D" w:rsidRDefault="00D3259D" w:rsidP="00D3259D">
      <w:r>
        <w:t xml:space="preserve">        DoQuestionStuff()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The main do question process.</w:t>
      </w:r>
    </w:p>
    <w:p w:rsidR="00D3259D" w:rsidRDefault="00D3259D" w:rsidP="00D3259D">
      <w:r>
        <w:t xml:space="preserve">    ''' Checks if the tab has gone backwards.</w:t>
      </w:r>
    </w:p>
    <w:p w:rsidR="00D3259D" w:rsidRDefault="00D3259D" w:rsidP="00D3259D">
      <w:r>
        <w:t xml:space="preserve">    ''' Clears the tabs if necessary.</w:t>
      </w:r>
    </w:p>
    <w:p w:rsidR="00D3259D" w:rsidRDefault="00D3259D" w:rsidP="00D3259D">
      <w:r>
        <w:t xml:space="preserve">    ''' Processes the new question details.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DoQuestionStuff()</w:t>
      </w:r>
    </w:p>
    <w:p w:rsidR="00D3259D" w:rsidRDefault="00D3259D" w:rsidP="00D3259D">
      <w:r>
        <w:t xml:space="preserve">        ' Need to check if we have gone backwards.</w:t>
      </w:r>
    </w:p>
    <w:p w:rsidR="00D3259D" w:rsidRDefault="00D3259D" w:rsidP="00D3259D">
      <w:r>
        <w:t xml:space="preserve">        If (_hasGoneBackOnNewQuestionTab) Then</w:t>
      </w:r>
    </w:p>
    <w:p w:rsidR="00D3259D" w:rsidRDefault="00D3259D" w:rsidP="00D3259D">
      <w:r>
        <w:t xml:space="preserve">            RemoveNewQuestionTabsTo(AnswerPage)</w:t>
      </w:r>
    </w:p>
    <w:p w:rsidR="00D3259D" w:rsidRDefault="00D3259D" w:rsidP="00D3259D">
      <w:r>
        <w:t xml:space="preserve">            ClearTextBoxesFromTabPage(AnswerPage)</w:t>
      </w:r>
    </w:p>
    <w:p w:rsidR="00D3259D" w:rsidRDefault="00D3259D" w:rsidP="00D3259D">
      <w:r>
        <w:t xml:space="preserve">            ClearTextBoxesFromTabPage(DemonstrationTabPage)</w:t>
      </w:r>
    </w:p>
    <w:p w:rsidR="00D3259D" w:rsidRDefault="00D3259D" w:rsidP="00D3259D">
      <w:r>
        <w:t xml:space="preserve">            DemoListGrid.Rows.Clear()</w:t>
      </w:r>
    </w:p>
    <w:p w:rsidR="00D3259D" w:rsidRDefault="00D3259D" w:rsidP="00D3259D">
      <w:r>
        <w:t xml:space="preserve">            _newQuestionInputSetup.DemonstrationType.ResetValuesToDefaults()</w:t>
      </w:r>
    </w:p>
    <w:p w:rsidR="00D3259D" w:rsidRDefault="00D3259D" w:rsidP="00D3259D">
      <w:r>
        <w:t xml:space="preserve">        End If</w:t>
      </w:r>
    </w:p>
    <w:p w:rsidR="00D3259D" w:rsidRDefault="00D3259D" w:rsidP="00D3259D"/>
    <w:p w:rsidR="00D3259D" w:rsidRDefault="00D3259D" w:rsidP="00D3259D">
      <w:r>
        <w:t xml:space="preserve">        _newQuestionInputSetup.QuestionType.Process(QuestionBox.Text, WebAddressBox.Text, NewQuestSubjectCombo.Text,</w:t>
      </w:r>
    </w:p>
    <w:p w:rsidR="00D3259D" w:rsidRDefault="00D3259D" w:rsidP="00D3259D">
      <w:r>
        <w:t xml:space="preserve">                                                      NewQuestCurriculumCombo.Text, NewQuestKeyCombo.Text,</w:t>
      </w:r>
    </w:p>
    <w:p w:rsidR="00D3259D" w:rsidRDefault="00D3259D" w:rsidP="00D3259D">
      <w:r>
        <w:t xml:space="preserve">                                                      NewQuestExplanCombo.Text)</w:t>
      </w:r>
    </w:p>
    <w:p w:rsidR="00D3259D" w:rsidRDefault="00D3259D" w:rsidP="00D3259D"/>
    <w:p w:rsidR="00D3259D" w:rsidRDefault="00D3259D" w:rsidP="00D3259D">
      <w:r>
        <w:t xml:space="preserve">        QuestionInvalidLabel.Text = _newQuestionInputSetup.QuestionType.InvalidQuestionMessage</w:t>
      </w:r>
    </w:p>
    <w:p w:rsidR="00D3259D" w:rsidRDefault="00D3259D" w:rsidP="00D3259D">
      <w:r>
        <w:t xml:space="preserve">        SearchStringInvalidLabel.Text = _newQuestionInputSetup.QuestionType.InvalidSearchStringMessage</w:t>
      </w:r>
    </w:p>
    <w:p w:rsidR="00D3259D" w:rsidRDefault="00D3259D" w:rsidP="00D3259D">
      <w:r>
        <w:t xml:space="preserve">        InvalidWebAddressLabel.Text = _newQuestionInputSetup.QuestionType.InvalidWebAddressMessage</w:t>
      </w:r>
    </w:p>
    <w:p w:rsidR="00D3259D" w:rsidRDefault="00D3259D" w:rsidP="00D3259D">
      <w:r>
        <w:t xml:space="preserve">        SearchStringBox.Text = _newQuestionInputSetup.QuestionType.SearchString</w:t>
      </w:r>
    </w:p>
    <w:p w:rsidR="00D3259D" w:rsidRDefault="00D3259D" w:rsidP="00D3259D"/>
    <w:p w:rsidR="00D3259D" w:rsidRDefault="00D3259D" w:rsidP="00D3259D">
      <w:r>
        <w:t xml:space="preserve">        ' If we can proceed, then add the tab and go to it.</w:t>
      </w:r>
    </w:p>
    <w:p w:rsidR="00D3259D" w:rsidRDefault="00D3259D" w:rsidP="00D3259D">
      <w:r>
        <w:t xml:space="preserve">        If (_newQuestionInputSetup.QuestionType.CanProceed) Then</w:t>
      </w:r>
    </w:p>
    <w:p w:rsidR="00D3259D" w:rsidRDefault="00D3259D" w:rsidP="00D3259D">
      <w:r>
        <w:t xml:space="preserve">            AddTabPage(AnswerPage)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correct answer box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Shared Sub CorrectAnswerBox_KeyDown(sender As Object, e As KeyEventArgs) Handles CorrectAnswerBox.KeyDown</w:t>
      </w:r>
    </w:p>
    <w:p w:rsidR="00D3259D" w:rsidRDefault="00D3259D" w:rsidP="00D3259D">
      <w:r>
        <w:t xml:space="preserve">        Helpers.Helpers.PerformTabOnEnter(e)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wrong answer a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Shared Sub InCorrectBoxA_KeyDown(sender As Object, e As KeyEventArgs) Handles InCorrectBoxA.KeyDown</w:t>
      </w:r>
    </w:p>
    <w:p w:rsidR="00D3259D" w:rsidRDefault="00D3259D" w:rsidP="00D3259D">
      <w:r>
        <w:t xml:space="preserve">        Helpers.Helpers.PerformTabOnEnter(e)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wrong answer b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Shared Sub InCorrectBoxB_KeyDown(sender As Object, e As KeyEventArgs) Handles InCorrectBoxB.KeyDown</w:t>
      </w:r>
    </w:p>
    <w:p w:rsidR="00D3259D" w:rsidRDefault="00D3259D" w:rsidP="00D3259D">
      <w:r>
        <w:t xml:space="preserve">        Helpers.Helpers.PerformTabOnEnter(e)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wrong answer c leave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InCorrectBoxC_Leave(sender As Object, e As EventArgs) Handles InCorrectBoxC.Leave</w:t>
      </w:r>
    </w:p>
    <w:p w:rsidR="00D3259D" w:rsidRDefault="00D3259D" w:rsidP="00D3259D">
      <w:r>
        <w:t xml:space="preserve">        DoAnswerStuff()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lastRenderedPageBreak/>
        <w:t xml:space="preserve">    ''' &lt;summary&gt;</w:t>
      </w:r>
    </w:p>
    <w:p w:rsidR="00D3259D" w:rsidRDefault="00D3259D" w:rsidP="00D3259D">
      <w:r>
        <w:t xml:space="preserve">    ''' Catches the wrong answer c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InCorrectBoxC_KeyDown(sender As Object, e As KeyEventArgs) Handles InCorrectBoxC.KeyDown</w:t>
      </w:r>
    </w:p>
    <w:p w:rsidR="00D3259D" w:rsidRDefault="00D3259D" w:rsidP="00D3259D">
      <w:r>
        <w:t xml:space="preserve">        Dim lastAnswerEntered As Boolean</w:t>
      </w:r>
    </w:p>
    <w:p w:rsidR="00D3259D" w:rsidRDefault="00D3259D" w:rsidP="00D3259D">
      <w:r>
        <w:t xml:space="preserve">        lastAnswerEntered = Helpers.Helpers.PerformTabOnEnter(e)</w:t>
      </w:r>
    </w:p>
    <w:p w:rsidR="00D3259D" w:rsidRDefault="00D3259D" w:rsidP="00D3259D">
      <w:r>
        <w:t xml:space="preserve">        If (lastAnswerEntered) Then</w:t>
      </w:r>
    </w:p>
    <w:p w:rsidR="00D3259D" w:rsidRDefault="00D3259D" w:rsidP="00D3259D">
      <w:r>
        <w:t xml:space="preserve">            DoAnswerStuff()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The do answer stuff process.</w:t>
      </w:r>
    </w:p>
    <w:p w:rsidR="00D3259D" w:rsidRDefault="00D3259D" w:rsidP="00D3259D">
      <w:r>
        <w:t xml:space="preserve">    ''' Checks if the user has gone backwards.</w:t>
      </w:r>
    </w:p>
    <w:p w:rsidR="00D3259D" w:rsidRDefault="00D3259D" w:rsidP="00D3259D">
      <w:r>
        <w:t xml:space="preserve">    ''' Clears the tabs up to the next point.</w:t>
      </w:r>
    </w:p>
    <w:p w:rsidR="00D3259D" w:rsidRDefault="00D3259D" w:rsidP="00D3259D">
      <w:r>
        <w:t xml:space="preserve">    ''' Then processes all the answer details.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DoAnswerStuff()</w:t>
      </w:r>
    </w:p>
    <w:p w:rsidR="00D3259D" w:rsidRDefault="00D3259D" w:rsidP="00D3259D">
      <w:r>
        <w:t xml:space="preserve">        ' Need to check if we have gone backwards.</w:t>
      </w:r>
    </w:p>
    <w:p w:rsidR="00D3259D" w:rsidRDefault="00D3259D" w:rsidP="00D3259D">
      <w:r>
        <w:t xml:space="preserve">        If (_hasGoneBackOnNewQuestionTab) Then</w:t>
      </w:r>
    </w:p>
    <w:p w:rsidR="00D3259D" w:rsidRDefault="00D3259D" w:rsidP="00D3259D">
      <w:r>
        <w:t xml:space="preserve">            RemoveNewQuestionTabsTo(DemonstrationTabPage)</w:t>
      </w:r>
    </w:p>
    <w:p w:rsidR="00D3259D" w:rsidRDefault="00D3259D" w:rsidP="00D3259D">
      <w:r>
        <w:t xml:space="preserve">            ClearTextBoxesFromTabPage(DemonstrationTabPage)</w:t>
      </w:r>
    </w:p>
    <w:p w:rsidR="00D3259D" w:rsidRDefault="00D3259D" w:rsidP="00D3259D">
      <w:r>
        <w:t xml:space="preserve">            DemoListGrid.Rows.Clear()</w:t>
      </w:r>
    </w:p>
    <w:p w:rsidR="00D3259D" w:rsidRDefault="00D3259D" w:rsidP="00D3259D">
      <w:r>
        <w:t xml:space="preserve">            _newQuestionInputSetup.DemonstrationType.ResetValuesToDefaults()</w:t>
      </w:r>
    </w:p>
    <w:p w:rsidR="00D3259D" w:rsidRDefault="00D3259D" w:rsidP="00D3259D">
      <w:r>
        <w:t xml:space="preserve">        End If</w:t>
      </w:r>
    </w:p>
    <w:p w:rsidR="00D3259D" w:rsidRDefault="00D3259D" w:rsidP="00D3259D"/>
    <w:p w:rsidR="00D3259D" w:rsidRDefault="00D3259D" w:rsidP="00D3259D">
      <w:r>
        <w:t xml:space="preserve">        _newQuestionInputSetup.AnswerType.Process(CorrectAnswerBox.Text, InCorrectBoxA.Text, InCorrectBoxB.Text, InCorrectBoxC.Text)</w:t>
      </w:r>
    </w:p>
    <w:p w:rsidR="00D3259D" w:rsidRDefault="00D3259D" w:rsidP="00D3259D"/>
    <w:p w:rsidR="00D3259D" w:rsidRDefault="00D3259D" w:rsidP="00D3259D">
      <w:r>
        <w:t xml:space="preserve">        InvalidCorrectAnswerLabel.Text = _newQuestionInputSetup.AnswerType.InvalidCorrectAnswerMessage</w:t>
      </w:r>
    </w:p>
    <w:p w:rsidR="00D3259D" w:rsidRDefault="00D3259D" w:rsidP="00D3259D">
      <w:r>
        <w:t xml:space="preserve">        InvalidInCorrectLabelA.Text = _newQuestionInputSetup.AnswerType.InvalidInCorrectAnswerAMessage</w:t>
      </w:r>
    </w:p>
    <w:p w:rsidR="00D3259D" w:rsidRDefault="00D3259D" w:rsidP="00D3259D">
      <w:r>
        <w:t xml:space="preserve">        InvalidInCorrectLabelB.Text = _newQuestionInputSetup.AnswerType.InvalidInCorrectAnswerBMessage</w:t>
      </w:r>
    </w:p>
    <w:p w:rsidR="00D3259D" w:rsidRDefault="00D3259D" w:rsidP="00D3259D">
      <w:r>
        <w:t xml:space="preserve">        InvalidInCorrectLabelC.Text = _newQuestionInputSetup.AnswerType.InvalidInCorrectAnswerCMessage</w:t>
      </w:r>
    </w:p>
    <w:p w:rsidR="00D3259D" w:rsidRDefault="00D3259D" w:rsidP="00D3259D"/>
    <w:p w:rsidR="00D3259D" w:rsidRDefault="00D3259D" w:rsidP="00D3259D">
      <w:r>
        <w:t xml:space="preserve">        If (_newQuestionInputSetup.AnswerType.CanProceed) Then</w:t>
      </w:r>
    </w:p>
    <w:p w:rsidR="00D3259D" w:rsidRDefault="00D3259D" w:rsidP="00D3259D">
      <w:r>
        <w:t xml:space="preserve">            AddTabPage(DemonstrationTabPage)</w:t>
      </w:r>
    </w:p>
    <w:p w:rsidR="00D3259D" w:rsidRDefault="00D3259D" w:rsidP="00D3259D">
      <w:r>
        <w:t xml:space="preserve">            NewQuestionTabControl.SelectTab(DemonstrationTabPage)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lastRenderedPageBreak/>
        <w:t xml:space="preserve">    ''' &lt;summary&gt;</w:t>
      </w:r>
    </w:p>
    <w:p w:rsidR="00D3259D" w:rsidRDefault="00D3259D" w:rsidP="00D3259D">
      <w:r>
        <w:t xml:space="preserve">    ''' Catches the demonstration details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DemonstrationDetailsBox_KeyDown(sender As Object, e As KeyEventArgs) Handles DemonstrationDetailsBox.KeyDown</w:t>
      </w:r>
    </w:p>
    <w:p w:rsidR="00D3259D" w:rsidRDefault="00D3259D" w:rsidP="00D3259D">
      <w:r>
        <w:t xml:space="preserve">        Dim demoDetailsEntered As Boolean</w:t>
      </w:r>
    </w:p>
    <w:p w:rsidR="00D3259D" w:rsidRDefault="00D3259D" w:rsidP="00D3259D">
      <w:r>
        <w:t xml:space="preserve">        demoDetailsEntered = Helpers.Helpers.PerformTabOnEnter(e)</w:t>
      </w:r>
    </w:p>
    <w:p w:rsidR="00D3259D" w:rsidRDefault="00D3259D" w:rsidP="00D3259D">
      <w:r>
        <w:t xml:space="preserve">        If (demoDetailsEntered) Then</w:t>
      </w:r>
    </w:p>
    <w:p w:rsidR="00D3259D" w:rsidRDefault="00D3259D" w:rsidP="00D3259D">
      <w:r>
        <w:t xml:space="preserve">            CheckDemoDetails()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reg ex box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RegExBox_KeyDown(sender As Object, e As KeyEventArgs) Handles RegExBox.KeyDown</w:t>
      </w:r>
    </w:p>
    <w:p w:rsidR="00D3259D" w:rsidRDefault="00D3259D" w:rsidP="00D3259D">
      <w:r>
        <w:t xml:space="preserve">        Dim regExDetailsEntered As Boolean</w:t>
      </w:r>
    </w:p>
    <w:p w:rsidR="00D3259D" w:rsidRDefault="00D3259D" w:rsidP="00D3259D">
      <w:r>
        <w:t xml:space="preserve">        regExDetailsEntered = Helpers.Helpers.PerformTabOnEnter(e)</w:t>
      </w:r>
    </w:p>
    <w:p w:rsidR="00D3259D" w:rsidRDefault="00D3259D" w:rsidP="00D3259D">
      <w:r>
        <w:t xml:space="preserve">        If (regExDetailsEntered) Then</w:t>
      </w:r>
    </w:p>
    <w:p w:rsidR="00D3259D" w:rsidRDefault="00D3259D" w:rsidP="00D3259D">
      <w:r>
        <w:t xml:space="preserve">            CheckRegExDetails()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demonstration step mark box key down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DemoStepMarkBox_KeyDown(sender As Object, e As KeyEventArgs) Handles DemoStepMarkBox.KeyDown</w:t>
      </w:r>
    </w:p>
    <w:p w:rsidR="00D3259D" w:rsidRDefault="00D3259D" w:rsidP="00D3259D">
      <w:r>
        <w:t xml:space="preserve">        Dim markEntered As Boolean</w:t>
      </w:r>
    </w:p>
    <w:p w:rsidR="00D3259D" w:rsidRDefault="00D3259D" w:rsidP="00D3259D">
      <w:r>
        <w:t xml:space="preserve">        markEntered = Helpers.Helpers.PerformTabOnEnter(e)</w:t>
      </w:r>
    </w:p>
    <w:p w:rsidR="00D3259D" w:rsidRDefault="00D3259D" w:rsidP="00D3259D">
      <w:r>
        <w:t xml:space="preserve">        If (markEntered) Then</w:t>
      </w:r>
    </w:p>
    <w:p w:rsidR="00D3259D" w:rsidRDefault="00D3259D" w:rsidP="00D3259D">
      <w:r>
        <w:t xml:space="preserve">            CheckMarkDetails()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demonstration details leave box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lastRenderedPageBreak/>
        <w:t xml:space="preserve">    Private Sub DemonstrationDetailsBox_Leave(sender As Object, e As EventArgs) Handles DemonstrationDetailsBox.Leave</w:t>
      </w:r>
    </w:p>
    <w:p w:rsidR="00D3259D" w:rsidRDefault="00D3259D" w:rsidP="00D3259D">
      <w:r>
        <w:t xml:space="preserve">        CheckDemoDetails()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reg ex box leave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RegExBox_Leave(sender As Object, e As EventArgs) Handles RegExBox.Leave</w:t>
      </w:r>
    </w:p>
    <w:p w:rsidR="00D3259D" w:rsidRDefault="00D3259D" w:rsidP="00D3259D">
      <w:r>
        <w:t xml:space="preserve">        CheckRegExDetails()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demonstration step mark box leave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DemoStepMarkBox_Leave(sender As Object, e As EventArgs) Handles DemoStepMarkBox.Leave</w:t>
      </w:r>
    </w:p>
    <w:p w:rsidR="00D3259D" w:rsidRDefault="00D3259D" w:rsidP="00D3259D">
      <w:r>
        <w:t xml:space="preserve">        CheckMarkDetails()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Checks the demonstraion details and inserts the details into the main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CheckDemoDetails()</w:t>
      </w:r>
    </w:p>
    <w:p w:rsidR="00D3259D" w:rsidRDefault="00D3259D" w:rsidP="00D3259D">
      <w:r>
        <w:t xml:space="preserve">        _newQuestionInputSetup.DemonstrationType.InsertNextStepDetails(DemonstrationDetailsBox.Text)</w:t>
      </w:r>
    </w:p>
    <w:p w:rsidR="00D3259D" w:rsidRDefault="00D3259D" w:rsidP="00D3259D"/>
    <w:p w:rsidR="00D3259D" w:rsidRDefault="00D3259D" w:rsidP="00D3259D">
      <w:r>
        <w:t xml:space="preserve">        InvalidDemonstrationLabel.Text = _newQuestionInputSetup.DemonstrationType.InvalidDemoDetailsMessage</w:t>
      </w:r>
    </w:p>
    <w:p w:rsidR="00D3259D" w:rsidRDefault="00D3259D" w:rsidP="00D3259D">
      <w:r>
        <w:t xml:space="preserve">        If (_newQuestionInputSetup.DemonstrationType.IsValidDemoDetails) Then</w:t>
      </w:r>
    </w:p>
    <w:p w:rsidR="00D3259D" w:rsidRDefault="00D3259D" w:rsidP="00D3259D">
      <w:r>
        <w:t xml:space="preserve">            _newQuestionInputSetup.DemonstrationType.SetRegEx()</w:t>
      </w:r>
    </w:p>
    <w:p w:rsidR="00D3259D" w:rsidRDefault="00D3259D" w:rsidP="00D3259D">
      <w:r>
        <w:t xml:space="preserve">            RegExBox.Text = _newQuestionInputSetup.DemonstrationType.RegExDetails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Checks the reg ex details and inserts the details into the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lastRenderedPageBreak/>
        <w:t xml:space="preserve">    Public Sub CheckRegExDetails()</w:t>
      </w:r>
    </w:p>
    <w:p w:rsidR="00D3259D" w:rsidRDefault="00D3259D" w:rsidP="00D3259D">
      <w:r>
        <w:t xml:space="preserve">        _newQuestionInputSetup.DemonstrationType.UpdateRegEx(RegExBox.Text)</w:t>
      </w:r>
    </w:p>
    <w:p w:rsidR="00D3259D" w:rsidRDefault="00D3259D" w:rsidP="00D3259D">
      <w:r>
        <w:t xml:space="preserve">        InvalidRegExLabel.Text = _newQuestionInputSetup.DemonstrationType.InvalidRegExDetailsMessage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Checks the mark details into the list.</w:t>
      </w:r>
    </w:p>
    <w:p w:rsidR="00D3259D" w:rsidRDefault="00D3259D" w:rsidP="00D3259D">
      <w:r>
        <w:t xml:space="preserve">    ''' If all is okay, we enable the insert button.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CheckMarkDetails()</w:t>
      </w:r>
    </w:p>
    <w:p w:rsidR="00D3259D" w:rsidRDefault="00D3259D" w:rsidP="00D3259D">
      <w:r>
        <w:t xml:space="preserve">        _newQuestionInputSetup.DemonstrationType.InsertMark(DemoStepMarkBox.Text)</w:t>
      </w:r>
    </w:p>
    <w:p w:rsidR="00D3259D" w:rsidRDefault="00D3259D" w:rsidP="00D3259D">
      <w:r>
        <w:t xml:space="preserve">        InvalidDemoMarkLabel.Text = _newQuestionInputSetup.DemonstrationType.InvalidMarkMessage</w:t>
      </w:r>
    </w:p>
    <w:p w:rsidR="00D3259D" w:rsidRDefault="00D3259D" w:rsidP="00D3259D">
      <w:r>
        <w:t xml:space="preserve">        ' If all ok, now we enable the insert button.</w:t>
      </w:r>
    </w:p>
    <w:p w:rsidR="00D3259D" w:rsidRDefault="00D3259D" w:rsidP="00D3259D">
      <w:r>
        <w:t xml:space="preserve">        If (_newQuestionInputSetup.DemonstrationType.CanInsertDetailsToList) Then</w:t>
      </w:r>
    </w:p>
    <w:p w:rsidR="00D3259D" w:rsidRDefault="00D3259D" w:rsidP="00D3259D">
      <w:r>
        <w:t xml:space="preserve">            DemonstrationInsertButton.Enabled = True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Inserts the demo step into the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DemonstrationInsertButton_Click(sender As Object, e As EventArgs) Handles DemonstrationInsertButton.Click</w:t>
      </w:r>
    </w:p>
    <w:p w:rsidR="00D3259D" w:rsidRDefault="00D3259D" w:rsidP="00D3259D">
      <w:r>
        <w:t xml:space="preserve">        DoDemostrationStuff()</w:t>
      </w:r>
    </w:p>
    <w:p w:rsidR="00D3259D" w:rsidRDefault="00D3259D" w:rsidP="00D3259D">
      <w:r>
        <w:t xml:space="preserve">        ' If the demo inserted fine, then we need to clear the text boxes</w:t>
      </w:r>
    </w:p>
    <w:p w:rsidR="00D3259D" w:rsidRDefault="00D3259D" w:rsidP="00D3259D">
      <w:r>
        <w:t xml:space="preserve">        ClearTextBoxesFromTabPage(DemonstrationTabPage)</w:t>
      </w:r>
    </w:p>
    <w:p w:rsidR="00D3259D" w:rsidRDefault="00D3259D" w:rsidP="00D3259D">
      <w:r>
        <w:t xml:space="preserve">        DemonstrationInsertButton.Enabled = False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Gathers all the details for the demo step and inserts it into the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DoDemostrationStuff()</w:t>
      </w:r>
    </w:p>
    <w:p w:rsidR="00D3259D" w:rsidRDefault="00D3259D" w:rsidP="00D3259D">
      <w:r>
        <w:t xml:space="preserve">        ' Add demo steps to the demo type input list.</w:t>
      </w:r>
    </w:p>
    <w:p w:rsidR="00D3259D" w:rsidRDefault="00D3259D" w:rsidP="00D3259D">
      <w:r>
        <w:t xml:space="preserve">        Dim insertedOkay = _newQuestionInputSetup.DemonstrationType.AddDetailsToList()</w:t>
      </w:r>
    </w:p>
    <w:p w:rsidR="00D3259D" w:rsidRDefault="00D3259D" w:rsidP="00D3259D"/>
    <w:p w:rsidR="00D3259D" w:rsidRDefault="00D3259D" w:rsidP="00D3259D">
      <w:r>
        <w:t xml:space="preserve">        If (insertedOkay) Then</w:t>
      </w:r>
    </w:p>
    <w:p w:rsidR="00D3259D" w:rsidRDefault="00D3259D" w:rsidP="00D3259D">
      <w:r>
        <w:t xml:space="preserve">            SetDemoListGrid()</w:t>
      </w:r>
    </w:p>
    <w:p w:rsidR="00D3259D" w:rsidRDefault="00D3259D" w:rsidP="00D3259D"/>
    <w:p w:rsidR="00D3259D" w:rsidRDefault="00D3259D" w:rsidP="00D3259D">
      <w:r>
        <w:t xml:space="preserve">            ' If we have one demo step inserted, we can finish.</w:t>
      </w:r>
    </w:p>
    <w:p w:rsidR="00D3259D" w:rsidRDefault="00D3259D" w:rsidP="00D3259D">
      <w:r>
        <w:t xml:space="preserve">            FinishedDemoDetailsButton.Enabled = True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Updates the grid view with the demo step inserted.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SetDemoListGrid()</w:t>
      </w:r>
    </w:p>
    <w:p w:rsidR="00D3259D" w:rsidRDefault="00D3259D" w:rsidP="00D3259D"/>
    <w:p w:rsidR="00D3259D" w:rsidRDefault="00D3259D" w:rsidP="00D3259D">
      <w:r>
        <w:t xml:space="preserve">        ' Clear out the current rows.</w:t>
      </w:r>
    </w:p>
    <w:p w:rsidR="00D3259D" w:rsidRDefault="00D3259D" w:rsidP="00D3259D">
      <w:r>
        <w:t xml:space="preserve">        DemoListGrid.Rows.Clear()</w:t>
      </w:r>
    </w:p>
    <w:p w:rsidR="00D3259D" w:rsidRDefault="00D3259D" w:rsidP="00D3259D"/>
    <w:p w:rsidR="00D3259D" w:rsidRDefault="00D3259D" w:rsidP="00D3259D">
      <w:r>
        <w:t xml:space="preserve">        ' Update the demo table row.</w:t>
      </w:r>
    </w:p>
    <w:p w:rsidR="00D3259D" w:rsidRDefault="00D3259D" w:rsidP="00D3259D">
      <w:r>
        <w:t xml:space="preserve">        For Each demoStep As DemonstrationStep In _newQuestionInputSetup.DemonstrationType.DemonstrationList</w:t>
      </w:r>
    </w:p>
    <w:p w:rsidR="00D3259D" w:rsidRDefault="00D3259D" w:rsidP="00D3259D">
      <w:r>
        <w:t xml:space="preserve">            DemoListGrid.Rows.Add(demoStep.StepDetails, demoStep.StepRegEx, demoStep.StepMark)</w:t>
      </w:r>
    </w:p>
    <w:p w:rsidR="00D3259D" w:rsidRDefault="00D3259D" w:rsidP="00D3259D"/>
    <w:p w:rsidR="00D3259D" w:rsidRDefault="00D3259D" w:rsidP="00D3259D">
      <w:r>
        <w:t xml:space="preserve">            ' Update the total amount of steps.</w:t>
      </w:r>
    </w:p>
    <w:p w:rsidR="00D3259D" w:rsidRDefault="00D3259D" w:rsidP="00D3259D">
      <w:r>
        <w:t xml:space="preserve">            AmountOfStepsLabel.Text = _newQuestionInputSetup.DemonstrationType.AmountOfSteps.ToString()</w:t>
      </w:r>
    </w:p>
    <w:p w:rsidR="00D3259D" w:rsidRDefault="00D3259D" w:rsidP="00D3259D"/>
    <w:p w:rsidR="00D3259D" w:rsidRDefault="00D3259D" w:rsidP="00D3259D">
      <w:r>
        <w:t xml:space="preserve">        Next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demo grid cell click event.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DemoListGrid_CellClick(sender As Object, e As DataGridViewCellEventArgs) Handles DemoListGrid.CellClick</w:t>
      </w:r>
    </w:p>
    <w:p w:rsidR="00D3259D" w:rsidRDefault="00D3259D" w:rsidP="00D3259D">
      <w:r>
        <w:t xml:space="preserve">        DemoListGrid.CurrentRow.Selected = True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demo grid key down event.</w:t>
      </w:r>
    </w:p>
    <w:p w:rsidR="00D3259D" w:rsidRDefault="00D3259D" w:rsidP="00D3259D">
      <w:r>
        <w:t xml:space="preserve">    ''' If it is a delete, then we need to delete that step from the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DemoListGrid_KeyDown(sender As Object, e As KeyEventArgs) Handles DemoListGrid.KeyDown</w:t>
      </w:r>
    </w:p>
    <w:p w:rsidR="00D3259D" w:rsidRDefault="00D3259D" w:rsidP="00D3259D">
      <w:r>
        <w:t xml:space="preserve">        If (e.KeyCode = Keys.Delete) Then</w:t>
      </w:r>
    </w:p>
    <w:p w:rsidR="00D3259D" w:rsidRDefault="00D3259D" w:rsidP="00D3259D">
      <w:r>
        <w:t xml:space="preserve">            Dim currentRow = DemoListGrid.CurrentRow()</w:t>
      </w:r>
    </w:p>
    <w:p w:rsidR="00D3259D" w:rsidRDefault="00D3259D" w:rsidP="00D3259D">
      <w:r>
        <w:t xml:space="preserve">            Dim currentDetail = currentRow.Cells(0).Value.ToString()</w:t>
      </w:r>
    </w:p>
    <w:p w:rsidR="00D3259D" w:rsidRDefault="00D3259D" w:rsidP="00D3259D"/>
    <w:p w:rsidR="00D3259D" w:rsidRDefault="00D3259D" w:rsidP="00D3259D">
      <w:r>
        <w:t xml:space="preserve">            ' Send the current step to newDemoTypeInput to remove the current item from</w:t>
      </w:r>
    </w:p>
    <w:p w:rsidR="00D3259D" w:rsidRDefault="00D3259D" w:rsidP="00D3259D">
      <w:r>
        <w:t xml:space="preserve">            ' DemostrationList.</w:t>
      </w:r>
    </w:p>
    <w:p w:rsidR="00D3259D" w:rsidRDefault="00D3259D" w:rsidP="00D3259D">
      <w:r>
        <w:t xml:space="preserve">            Dim hasBeenRemoved = _newQuestionInputSetup.DemonstrationType.RemoveStepFromList(currentDetail)</w:t>
      </w:r>
    </w:p>
    <w:p w:rsidR="00D3259D" w:rsidRDefault="00D3259D" w:rsidP="00D3259D"/>
    <w:p w:rsidR="00D3259D" w:rsidRDefault="00D3259D" w:rsidP="00D3259D">
      <w:r>
        <w:t xml:space="preserve">            If (hasBeenRemoved) Then</w:t>
      </w:r>
    </w:p>
    <w:p w:rsidR="00D3259D" w:rsidRDefault="00D3259D" w:rsidP="00D3259D">
      <w:r>
        <w:t xml:space="preserve">                SetDemoListGrid()</w:t>
      </w:r>
    </w:p>
    <w:p w:rsidR="00D3259D" w:rsidRDefault="00D3259D" w:rsidP="00D3259D">
      <w:r>
        <w:t xml:space="preserve">            End If</w:t>
      </w:r>
    </w:p>
    <w:p w:rsidR="00D3259D" w:rsidRDefault="00D3259D" w:rsidP="00D3259D"/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finished demo detail button click.</w:t>
      </w:r>
    </w:p>
    <w:p w:rsidR="00D3259D" w:rsidRDefault="00D3259D" w:rsidP="00D3259D">
      <w:r>
        <w:t xml:space="preserve">    ''' Sets up the review page.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FinishedDemoDetailsButton_Click(sender As Object, e As EventArgs) Handles FinishedDemoDetailsButton.Click</w:t>
      </w:r>
    </w:p>
    <w:p w:rsidR="00D3259D" w:rsidRDefault="00D3259D" w:rsidP="00D3259D">
      <w:r>
        <w:t xml:space="preserve">        ' Enable the next tab page.</w:t>
      </w:r>
    </w:p>
    <w:p w:rsidR="00D3259D" w:rsidRDefault="00D3259D" w:rsidP="00D3259D">
      <w:r>
        <w:t xml:space="preserve">        AddTabPage(ReviewPage)</w:t>
      </w:r>
    </w:p>
    <w:p w:rsidR="00D3259D" w:rsidRDefault="00D3259D" w:rsidP="00D3259D">
      <w:r>
        <w:t xml:space="preserve">        NewQuestionTabControl.SelectTab(ReviewPage)</w:t>
      </w:r>
    </w:p>
    <w:p w:rsidR="00D3259D" w:rsidRDefault="00D3259D" w:rsidP="00D3259D">
      <w:r>
        <w:t xml:space="preserve">        SetReviewDetails()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Sets up the review page with all the details entered into the previous pages.</w:t>
      </w:r>
    </w:p>
    <w:p w:rsidR="00D3259D" w:rsidRDefault="00D3259D" w:rsidP="00D3259D">
      <w:r>
        <w:t xml:space="preserve">    ''' Logic is missing here if the user changes anything.</w:t>
      </w:r>
    </w:p>
    <w:p w:rsidR="00D3259D" w:rsidRDefault="00D3259D" w:rsidP="00D3259D">
      <w:r>
        <w:t xml:space="preserve">    ''' We could set all the values as non-editable.</w:t>
      </w:r>
    </w:p>
    <w:p w:rsidR="00D3259D" w:rsidRDefault="00D3259D" w:rsidP="00D3259D">
      <w:r>
        <w:t xml:space="preserve">    ''' That would mean going back through each step again, just to change one value.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SetReviewDetails()</w:t>
      </w:r>
    </w:p>
    <w:p w:rsidR="00D3259D" w:rsidRDefault="00D3259D" w:rsidP="00D3259D">
      <w:r>
        <w:t xml:space="preserve">        ' None of this has any logic checking in yet.</w:t>
      </w:r>
    </w:p>
    <w:p w:rsidR="00D3259D" w:rsidRDefault="00D3259D" w:rsidP="00D3259D">
      <w:r>
        <w:t xml:space="preserve">        ' We will need to do something if a value changes here.</w:t>
      </w:r>
    </w:p>
    <w:p w:rsidR="00D3259D" w:rsidRDefault="00D3259D" w:rsidP="00D3259D">
      <w:r>
        <w:t xml:space="preserve">        ReviewSubjectIDBox.Text = _newQuestionInputSetup.SubjectType.SubjectID.ToString()</w:t>
      </w:r>
    </w:p>
    <w:p w:rsidR="00D3259D" w:rsidRDefault="00D3259D" w:rsidP="00D3259D">
      <w:r>
        <w:t xml:space="preserve">        ReviewSubjectDetailsBox.Text = _newQuestionInputSetup.SubjectType.SubjectText</w:t>
      </w:r>
    </w:p>
    <w:p w:rsidR="00D3259D" w:rsidRDefault="00D3259D" w:rsidP="00D3259D">
      <w:r>
        <w:t xml:space="preserve">        InvalidReviewSubjectLabel.Text = _newQuestionInputSetup.SubjectType.InvalidMessage</w:t>
      </w:r>
    </w:p>
    <w:p w:rsidR="00D3259D" w:rsidRDefault="00D3259D" w:rsidP="00D3259D"/>
    <w:p w:rsidR="00D3259D" w:rsidRDefault="00D3259D" w:rsidP="00D3259D">
      <w:r>
        <w:t xml:space="preserve">        ReviewCurriculumIDBox.Text = _newQuestionInputSetup.CurriculumType.CurriculumID.ToString()</w:t>
      </w:r>
    </w:p>
    <w:p w:rsidR="00D3259D" w:rsidRDefault="00D3259D" w:rsidP="00D3259D">
      <w:r>
        <w:lastRenderedPageBreak/>
        <w:t xml:space="preserve">        ReviewCurriculumDetailsBox.Text = _newQuestionInputSetup.CurriculumType.CurriculumText</w:t>
      </w:r>
    </w:p>
    <w:p w:rsidR="00D3259D" w:rsidRDefault="00D3259D" w:rsidP="00D3259D">
      <w:r>
        <w:t xml:space="preserve">        InvalidReviewCurriculumLabel.Text = _newQuestionInputSetup.CurriculumType.InvalidMessage</w:t>
      </w:r>
    </w:p>
    <w:p w:rsidR="00D3259D" w:rsidRDefault="00D3259D" w:rsidP="00D3259D"/>
    <w:p w:rsidR="00D3259D" w:rsidRDefault="00D3259D" w:rsidP="00D3259D">
      <w:r>
        <w:t xml:space="preserve">        ReviewKeyStageIDBox.Text = _newQuestionInputSetup.KeyStageType.KeyStageID.ToString()</w:t>
      </w:r>
    </w:p>
    <w:p w:rsidR="00D3259D" w:rsidRDefault="00D3259D" w:rsidP="00D3259D">
      <w:r>
        <w:t xml:space="preserve">        ReviewKeyStageDetailsBox.Text = _newQuestionInputSetup.KeyStageType.KeyStageText</w:t>
      </w:r>
    </w:p>
    <w:p w:rsidR="00D3259D" w:rsidRDefault="00D3259D" w:rsidP="00D3259D">
      <w:r>
        <w:t xml:space="preserve">        InvalidReviewKeyStageLabel.Text = _newQuestionInputSetup.KeyStageType.InvalidMessage</w:t>
      </w:r>
    </w:p>
    <w:p w:rsidR="00D3259D" w:rsidRDefault="00D3259D" w:rsidP="00D3259D"/>
    <w:p w:rsidR="00D3259D" w:rsidRDefault="00D3259D" w:rsidP="00D3259D">
      <w:r>
        <w:t xml:space="preserve">        ReviewExplanationIDBox.Text = _newQuestionInputSetup.ExplanationType.ExplanationID.ToString()</w:t>
      </w:r>
    </w:p>
    <w:p w:rsidR="00D3259D" w:rsidRDefault="00D3259D" w:rsidP="00D3259D">
      <w:r>
        <w:t xml:space="preserve">        ReviewExplanationTitleBox.Text = _newQuestionInputSetup.ExplanationType.ExplanationTitle</w:t>
      </w:r>
    </w:p>
    <w:p w:rsidR="00D3259D" w:rsidRDefault="00D3259D" w:rsidP="00D3259D">
      <w:r>
        <w:t xml:space="preserve">        ReviewExplanationDetailsBox.Text = _newQuestionInputSetup.ExplanationType.ExplanationText</w:t>
      </w:r>
    </w:p>
    <w:p w:rsidR="00D3259D" w:rsidRDefault="00D3259D" w:rsidP="00D3259D">
      <w:r>
        <w:t xml:space="preserve">        InvalidReviewExplanationLabel.Text = _newQuestionInputSetup.ExplanationType.InvalidDetailMessage</w:t>
      </w:r>
    </w:p>
    <w:p w:rsidR="00D3259D" w:rsidRDefault="00D3259D" w:rsidP="00D3259D"/>
    <w:p w:rsidR="00D3259D" w:rsidRDefault="00D3259D" w:rsidP="00D3259D">
      <w:r>
        <w:t xml:space="preserve">        ReviewQuestionBox.Text = _newQuestionInputSetup.QuestionType.QuestionText</w:t>
      </w:r>
    </w:p>
    <w:p w:rsidR="00D3259D" w:rsidRDefault="00D3259D" w:rsidP="00D3259D">
      <w:r>
        <w:t xml:space="preserve">        ReviewQuestionWebAddressBox.Text = _newQuestionInputSetup.QuestionType.WebAddressText</w:t>
      </w:r>
    </w:p>
    <w:p w:rsidR="00D3259D" w:rsidRDefault="00D3259D" w:rsidP="00D3259D">
      <w:r>
        <w:t xml:space="preserve">        ReviewQuestionSearchBox.Text = _newQuestionInputSetup.QuestionType.SearchString</w:t>
      </w:r>
    </w:p>
    <w:p w:rsidR="00D3259D" w:rsidRDefault="00D3259D" w:rsidP="00D3259D">
      <w:r>
        <w:t xml:space="preserve">        InvalidReviewQuestionLabel.Text = _newQuestionInputSetup.QuestionType.InvalidQuestionMessage</w:t>
      </w:r>
    </w:p>
    <w:p w:rsidR="00D3259D" w:rsidRDefault="00D3259D" w:rsidP="00D3259D"/>
    <w:p w:rsidR="00D3259D" w:rsidRDefault="00D3259D" w:rsidP="00D3259D">
      <w:r>
        <w:t xml:space="preserve">        ReviewCorrectAnswerBox.Text = _newQuestionInputSetup.AnswerType.CorrectAnswer</w:t>
      </w:r>
    </w:p>
    <w:p w:rsidR="00D3259D" w:rsidRDefault="00D3259D" w:rsidP="00D3259D">
      <w:r>
        <w:t xml:space="preserve">        ReviewWrongAnswerABox.Text = _newQuestionInputSetup.AnswerType.InCorrectAnswerA</w:t>
      </w:r>
    </w:p>
    <w:p w:rsidR="00D3259D" w:rsidRDefault="00D3259D" w:rsidP="00D3259D">
      <w:r>
        <w:t xml:space="preserve">        ReviewWrongAnswerBBox.Text = _newQuestionInputSetup.AnswerType.InCorrectAnswerB</w:t>
      </w:r>
    </w:p>
    <w:p w:rsidR="00D3259D" w:rsidRDefault="00D3259D" w:rsidP="00D3259D">
      <w:r>
        <w:t xml:space="preserve">        ReviewWrongAnswerCBox.Text = _newQuestionInputSetup.AnswerType.InCorrectAnswerC</w:t>
      </w:r>
    </w:p>
    <w:p w:rsidR="00D3259D" w:rsidRDefault="00D3259D" w:rsidP="00D3259D">
      <w:r>
        <w:t xml:space="preserve">        InvalidReviewAnswerLabel.Text = _newQuestionInputSetup.AnswerType.InvalidCorrectAnswerMessage</w:t>
      </w:r>
    </w:p>
    <w:p w:rsidR="00D3259D" w:rsidRDefault="00D3259D" w:rsidP="00D3259D"/>
    <w:p w:rsidR="00D3259D" w:rsidRDefault="00D3259D" w:rsidP="00D3259D">
      <w:r>
        <w:t xml:space="preserve">        ' Clear out the current rows.</w:t>
      </w:r>
    </w:p>
    <w:p w:rsidR="00D3259D" w:rsidRDefault="00D3259D" w:rsidP="00D3259D">
      <w:r>
        <w:t xml:space="preserve">        ReviewDemoGridBox.Rows.Clear()</w:t>
      </w:r>
    </w:p>
    <w:p w:rsidR="00D3259D" w:rsidRDefault="00D3259D" w:rsidP="00D3259D"/>
    <w:p w:rsidR="00D3259D" w:rsidRDefault="00D3259D" w:rsidP="00D3259D">
      <w:r>
        <w:t xml:space="preserve">        ' Update the demo table row.</w:t>
      </w:r>
    </w:p>
    <w:p w:rsidR="00D3259D" w:rsidRDefault="00D3259D" w:rsidP="00D3259D">
      <w:r>
        <w:t xml:space="preserve">        For Each demoStep As DemonstrationStep In _newQuestionInputSetup.DemonstrationType.DemonstrationList</w:t>
      </w:r>
    </w:p>
    <w:p w:rsidR="00D3259D" w:rsidRDefault="00D3259D" w:rsidP="00D3259D">
      <w:r>
        <w:t xml:space="preserve">            ReviewDemoGridBox.Rows.Add(demoStep.StepDetails, demoStep.StepRegEx, demoStep.StepMark)</w:t>
      </w:r>
    </w:p>
    <w:p w:rsidR="00D3259D" w:rsidRDefault="00D3259D" w:rsidP="00D3259D">
      <w:r>
        <w:t xml:space="preserve">        Next</w:t>
      </w:r>
    </w:p>
    <w:p w:rsidR="00D3259D" w:rsidRDefault="00D3259D" w:rsidP="00D3259D">
      <w:r>
        <w:lastRenderedPageBreak/>
        <w:t xml:space="preserve">        ReviewTotalMarksBox.Text = _newQuestionInputSetup.DemonstrationType.DemonstrationTotalMarks.ToString()</w:t>
      </w:r>
    </w:p>
    <w:p w:rsidR="00D3259D" w:rsidRDefault="00D3259D" w:rsidP="00D3259D"/>
    <w:p w:rsidR="00D3259D" w:rsidRDefault="00D3259D" w:rsidP="00D3259D">
      <w:r>
        <w:t xml:space="preserve">        _newQuestionInputSetup.Process()</w:t>
      </w:r>
    </w:p>
    <w:p w:rsidR="00D3259D" w:rsidRDefault="00D3259D" w:rsidP="00D3259D"/>
    <w:p w:rsidR="00D3259D" w:rsidRDefault="00D3259D" w:rsidP="00D3259D">
      <w:r>
        <w:t xml:space="preserve">        If (_newQuestionInputSetup.CanSubmit) Then</w:t>
      </w:r>
    </w:p>
    <w:p w:rsidR="00D3259D" w:rsidRDefault="00D3259D" w:rsidP="00D3259D">
      <w:r>
        <w:t xml:space="preserve">            SubmitButton.Enabled = True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Here we insert the new question into the database.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&lt;remarks&gt;Inserting the question.&lt;/remarks&gt;</w:t>
      </w:r>
    </w:p>
    <w:p w:rsidR="00D3259D" w:rsidRDefault="00D3259D" w:rsidP="00D3259D">
      <w:r>
        <w:t xml:space="preserve">    Private Sub SubmitButton_Click(sender As Object, e As EventArgs) Handles SubmitButton.Click</w:t>
      </w:r>
    </w:p>
    <w:p w:rsidR="00D3259D" w:rsidRDefault="00D3259D" w:rsidP="00D3259D">
      <w:r>
        <w:t xml:space="preserve">        _newQuestionInputSetup.InsertNewQuestion()</w:t>
      </w:r>
    </w:p>
    <w:p w:rsidR="00D3259D" w:rsidRDefault="00D3259D" w:rsidP="00D3259D">
      <w:r>
        <w:t xml:space="preserve">        If (_newQuestionInputSetup.InsertedSuccessfully) Then</w:t>
      </w:r>
    </w:p>
    <w:p w:rsidR="00D3259D" w:rsidRDefault="00D3259D" w:rsidP="00D3259D">
      <w:r>
        <w:t xml:space="preserve">            MsgBox(_newQuestionInputSetup.NewQuestionInsertMessage, Buttons:=MsgBoxStyle.OkOnly)</w:t>
      </w:r>
    </w:p>
    <w:p w:rsidR="00D3259D" w:rsidRDefault="00D3259D" w:rsidP="00D3259D">
      <w:r>
        <w:t xml:space="preserve">            Close()</w:t>
      </w:r>
    </w:p>
    <w:p w:rsidR="00D3259D" w:rsidRDefault="00D3259D" w:rsidP="00D3259D">
      <w:r>
        <w:t xml:space="preserve">        Else</w:t>
      </w:r>
    </w:p>
    <w:p w:rsidR="00D3259D" w:rsidRDefault="00D3259D" w:rsidP="00D3259D">
      <w:r>
        <w:t xml:space="preserve">            MsgBox(_newQuestionInputSetup.NewQuestionInsertMessage, Buttons:=MsgBoxStyle.OkOnly)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>#End Region</w:t>
      </w:r>
    </w:p>
    <w:p w:rsidR="00D3259D" w:rsidRDefault="00D3259D" w:rsidP="00D3259D"/>
    <w:p w:rsidR="00D3259D" w:rsidRDefault="00D3259D" w:rsidP="00D3259D">
      <w:r>
        <w:t>#Region "Misc Functions"</w:t>
      </w:r>
    </w:p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cancel button click.</w:t>
      </w:r>
    </w:p>
    <w:p w:rsidR="00D3259D" w:rsidRDefault="00D3259D" w:rsidP="00D3259D">
      <w:r>
        <w:t xml:space="preserve">    ''' This closes the window.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NewQuestCancelButton_Click(sender As Object, e As EventArgs) Handles NewQuestCancelButton.Click</w:t>
      </w:r>
    </w:p>
    <w:p w:rsidR="00D3259D" w:rsidRDefault="00D3259D" w:rsidP="00D3259D">
      <w:r>
        <w:t xml:space="preserve">        Close()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Clears the invalid labels.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ClearNewQuestionInvalidBoxes()</w:t>
      </w:r>
    </w:p>
    <w:p w:rsidR="00D3259D" w:rsidRDefault="00D3259D" w:rsidP="00D3259D">
      <w:r>
        <w:t xml:space="preserve">        SubjectInvalid.Text = String.Empty</w:t>
      </w:r>
    </w:p>
    <w:p w:rsidR="00D3259D" w:rsidRDefault="00D3259D" w:rsidP="00D3259D">
      <w:r>
        <w:lastRenderedPageBreak/>
        <w:t xml:space="preserve">        CurriculumInvalid.Text = String.Empty</w:t>
      </w:r>
    </w:p>
    <w:p w:rsidR="00D3259D" w:rsidRDefault="00D3259D" w:rsidP="00D3259D">
      <w:r>
        <w:t xml:space="preserve">        KeyStageInvalid.Text = String.Empty</w:t>
      </w:r>
    </w:p>
    <w:p w:rsidR="00D3259D" w:rsidRDefault="00D3259D" w:rsidP="00D3259D">
      <w:r>
        <w:t xml:space="preserve">        ExplanationInvalid.Text = String.Empty</w:t>
      </w:r>
    </w:p>
    <w:p w:rsidR="00D3259D" w:rsidRDefault="00D3259D" w:rsidP="00D3259D">
      <w:r>
        <w:t xml:space="preserve">        QuestionInvalid.Text = String.Empty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Clears the combo box selected.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name="box"&gt;&lt;/param&gt;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Shared Sub ClearComboBoxes(box As ComboBox)</w:t>
      </w:r>
    </w:p>
    <w:p w:rsidR="00D3259D" w:rsidRDefault="00D3259D" w:rsidP="00D3259D">
      <w:r>
        <w:t xml:space="preserve">        box.Items.Clear()</w:t>
      </w:r>
    </w:p>
    <w:p w:rsidR="00D3259D" w:rsidRDefault="00D3259D" w:rsidP="00D3259D">
      <w:r>
        <w:t xml:space="preserve">        box.Text = String.Empty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Clears all of the combo boxes.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ClearAllNewQuestionComboBoxes()</w:t>
      </w:r>
    </w:p>
    <w:p w:rsidR="00D3259D" w:rsidRDefault="00D3259D" w:rsidP="00D3259D">
      <w:r>
        <w:t xml:space="preserve">        ClearComboBoxes(NewQuestSubjectCombo)</w:t>
      </w:r>
    </w:p>
    <w:p w:rsidR="00D3259D" w:rsidRDefault="00D3259D" w:rsidP="00D3259D">
      <w:r>
        <w:t xml:space="preserve">        ClearComboBoxes(NewQuestCurriculumCombo)</w:t>
      </w:r>
    </w:p>
    <w:p w:rsidR="00D3259D" w:rsidRDefault="00D3259D" w:rsidP="00D3259D">
      <w:r>
        <w:t xml:space="preserve">        ClearComboBoxes(NewQuestKeyCombo)</w:t>
      </w:r>
    </w:p>
    <w:p w:rsidR="00D3259D" w:rsidRDefault="00D3259D" w:rsidP="00D3259D">
      <w:r>
        <w:t xml:space="preserve">        ClearComboBoxes(NewQuestExplanCombo)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Clears the text boxes text from the tab page.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name="page"&gt;&lt;/param&gt;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ClearTextBoxesFromTabPage(page As TabPage)</w:t>
      </w:r>
    </w:p>
    <w:p w:rsidR="00D3259D" w:rsidRDefault="00D3259D" w:rsidP="00D3259D">
      <w:r>
        <w:t xml:space="preserve">        For Each item As Control In page.Controls</w:t>
      </w:r>
    </w:p>
    <w:p w:rsidR="00D3259D" w:rsidRDefault="00D3259D" w:rsidP="00D3259D">
      <w:r>
        <w:t xml:space="preserve">            If (TypeOf item Is TextBox) Then</w:t>
      </w:r>
    </w:p>
    <w:p w:rsidR="00D3259D" w:rsidRDefault="00D3259D" w:rsidP="00D3259D">
      <w:r>
        <w:t xml:space="preserve">                item.Text = String.Empty</w:t>
      </w:r>
    </w:p>
    <w:p w:rsidR="00D3259D" w:rsidRDefault="00D3259D" w:rsidP="00D3259D">
      <w:r>
        <w:t xml:space="preserve">            End If</w:t>
      </w:r>
    </w:p>
    <w:p w:rsidR="00D3259D" w:rsidRDefault="00D3259D" w:rsidP="00D3259D">
      <w:r>
        <w:t xml:space="preserve">        Next</w:t>
      </w:r>
    </w:p>
    <w:p w:rsidR="00D3259D" w:rsidRDefault="00D3259D" w:rsidP="00D3259D">
      <w:r>
        <w:t xml:space="preserve">    End Sub</w:t>
      </w:r>
    </w:p>
    <w:p w:rsidR="00D3259D" w:rsidRDefault="00D3259D" w:rsidP="00D3259D">
      <w:r>
        <w:t>#End Region</w:t>
      </w:r>
    </w:p>
    <w:p w:rsidR="00D3259D" w:rsidRDefault="00D3259D" w:rsidP="00D3259D"/>
    <w:p w:rsidR="00D3259D" w:rsidRDefault="00D3259D" w:rsidP="00D3259D">
      <w:r>
        <w:t>#Region "Populate Combo Boxes"</w:t>
      </w:r>
    </w:p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Populates the boxes with data from the main class.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PopulateComboBoxesWithData()</w:t>
      </w:r>
    </w:p>
    <w:p w:rsidR="00D3259D" w:rsidRDefault="00D3259D" w:rsidP="00D3259D">
      <w:r>
        <w:t xml:space="preserve">        PopulateSubjectComboBox()</w:t>
      </w:r>
    </w:p>
    <w:p w:rsidR="00D3259D" w:rsidRDefault="00D3259D" w:rsidP="00D3259D">
      <w:r>
        <w:t xml:space="preserve">        PopulateCurriculumComboBox()</w:t>
      </w:r>
    </w:p>
    <w:p w:rsidR="00D3259D" w:rsidRDefault="00D3259D" w:rsidP="00D3259D">
      <w:r>
        <w:t xml:space="preserve">        PopulateKeyStageComboBox()</w:t>
      </w:r>
    </w:p>
    <w:p w:rsidR="00D3259D" w:rsidRDefault="00D3259D" w:rsidP="00D3259D">
      <w:r>
        <w:t xml:space="preserve">        PopulateExplanationComboBox()</w:t>
      </w:r>
    </w:p>
    <w:p w:rsidR="00D3259D" w:rsidRDefault="00D3259D" w:rsidP="00D3259D">
      <w:r>
        <w:lastRenderedPageBreak/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Populates the subject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PopulateSubjectComboBox()</w:t>
      </w:r>
    </w:p>
    <w:p w:rsidR="00D3259D" w:rsidRDefault="00D3259D" w:rsidP="00D3259D">
      <w:r>
        <w:t xml:space="preserve">        For Each subject As SubjectListType In _newQuestionInputSetup.SubjectType.SubjectList</w:t>
      </w:r>
    </w:p>
    <w:p w:rsidR="00D3259D" w:rsidRDefault="00D3259D" w:rsidP="00D3259D">
      <w:r>
        <w:t xml:space="preserve">            NewQuestSubjectCombo.Items.Add(subject.SubjectDetail)</w:t>
      </w:r>
    </w:p>
    <w:p w:rsidR="00D3259D" w:rsidRDefault="00D3259D" w:rsidP="00D3259D">
      <w:r>
        <w:t xml:space="preserve">        Next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Populates the curriculum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PopulateCurriculumComboBox()</w:t>
      </w:r>
    </w:p>
    <w:p w:rsidR="00D3259D" w:rsidRDefault="00D3259D" w:rsidP="00D3259D">
      <w:r>
        <w:t xml:space="preserve">        For Each curric As CurriculumListType In _newQuestionInputSetup.CurriculumType.CurriculumList</w:t>
      </w:r>
    </w:p>
    <w:p w:rsidR="00D3259D" w:rsidRDefault="00D3259D" w:rsidP="00D3259D">
      <w:r>
        <w:t xml:space="preserve">            NewQuestCurriculumCombo.Items.Add(curric.CurriculumDetails)</w:t>
      </w:r>
    </w:p>
    <w:p w:rsidR="00D3259D" w:rsidRDefault="00D3259D" w:rsidP="00D3259D">
      <w:r>
        <w:t xml:space="preserve">        Next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Populates the key stage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PopulateKeyStageComboBox()</w:t>
      </w:r>
    </w:p>
    <w:p w:rsidR="00D3259D" w:rsidRDefault="00D3259D" w:rsidP="00D3259D">
      <w:r>
        <w:t xml:space="preserve">        For Each key As KeyStageListType In _newQuestionInputSetup.KeyStageType.KeyStageList</w:t>
      </w:r>
    </w:p>
    <w:p w:rsidR="00D3259D" w:rsidRDefault="00D3259D" w:rsidP="00D3259D">
      <w:r>
        <w:t xml:space="preserve">            NewQuestKeyCombo.Items.Add(key.KeyStageDetail)</w:t>
      </w:r>
    </w:p>
    <w:p w:rsidR="00D3259D" w:rsidRDefault="00D3259D" w:rsidP="00D3259D">
      <w:r>
        <w:t xml:space="preserve">        Next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Populates the explanation list.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PopulateExplanationComboBox()</w:t>
      </w:r>
    </w:p>
    <w:p w:rsidR="00D3259D" w:rsidRDefault="00D3259D" w:rsidP="00D3259D">
      <w:r>
        <w:t xml:space="preserve">        For Each explan As ExplanationListType In _newQuestionInputSetup.ExplanationType.ExplanationList</w:t>
      </w:r>
    </w:p>
    <w:p w:rsidR="00D3259D" w:rsidRDefault="00D3259D" w:rsidP="00D3259D">
      <w:r>
        <w:t xml:space="preserve">            NewQuestExplanCombo.Items.Add(explan.ExplanationDetail)</w:t>
      </w:r>
    </w:p>
    <w:p w:rsidR="00D3259D" w:rsidRDefault="00D3259D" w:rsidP="00D3259D">
      <w:r>
        <w:t xml:space="preserve">        Next</w:t>
      </w:r>
    </w:p>
    <w:p w:rsidR="00D3259D" w:rsidRDefault="00D3259D" w:rsidP="00D3259D">
      <w:r>
        <w:t xml:space="preserve">    End Sub</w:t>
      </w:r>
    </w:p>
    <w:p w:rsidR="00D3259D" w:rsidRDefault="00D3259D" w:rsidP="00D3259D">
      <w:r>
        <w:t>#End Region</w:t>
      </w:r>
    </w:p>
    <w:p w:rsidR="00D3259D" w:rsidRDefault="00D3259D" w:rsidP="00D3259D"/>
    <w:p w:rsidR="00D3259D" w:rsidRDefault="00D3259D" w:rsidP="00D3259D">
      <w:r>
        <w:t>#Region "New Question Navigation"</w:t>
      </w:r>
    </w:p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next button click.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lastRenderedPageBreak/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NextButton_Click(sender As Object, e As EventArgs) Handles NextButton.Click</w:t>
      </w:r>
    </w:p>
    <w:p w:rsidR="00D3259D" w:rsidRDefault="00D3259D" w:rsidP="00D3259D">
      <w:r>
        <w:t xml:space="preserve">        NewQuestionTabControl.SelectTab(_currentNewQuestionTab + 1)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Catches the previous button click.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name="sender"&gt;&lt;/param&gt;</w:t>
      </w:r>
    </w:p>
    <w:p w:rsidR="00D3259D" w:rsidRDefault="00D3259D" w:rsidP="00D3259D">
      <w:r>
        <w:t xml:space="preserve">    ''' &lt;param name="e"&gt;&lt;/param&gt;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Private Sub PreviousButton_Click(sender As Object, e As EventArgs) Handles PreviousButton.Click</w:t>
      </w:r>
    </w:p>
    <w:p w:rsidR="00D3259D" w:rsidRDefault="00D3259D" w:rsidP="00D3259D">
      <w:r>
        <w:t xml:space="preserve">        NewQuestionTabControl.SelectTab(_currentNewQuestionTab - 1)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Checks to see if the current tab is at the bounds to disable the next or previous buttons.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CheckIfNewQuestionTabIsAtBounds()</w:t>
      </w:r>
    </w:p>
    <w:p w:rsidR="00D3259D" w:rsidRDefault="00D3259D" w:rsidP="00D3259D">
      <w:r>
        <w:t xml:space="preserve">        If (_currentNewQuestionTab = 0) Then</w:t>
      </w:r>
    </w:p>
    <w:p w:rsidR="00D3259D" w:rsidRDefault="00D3259D" w:rsidP="00D3259D">
      <w:r>
        <w:t xml:space="preserve">            PreviousButton.Enabled = False</w:t>
      </w:r>
    </w:p>
    <w:p w:rsidR="00D3259D" w:rsidRDefault="00D3259D" w:rsidP="00D3259D">
      <w:r>
        <w:t xml:space="preserve">        Else</w:t>
      </w:r>
    </w:p>
    <w:p w:rsidR="00D3259D" w:rsidRDefault="00D3259D" w:rsidP="00D3259D">
      <w:r>
        <w:t xml:space="preserve">            PreviousButton.Enabled = True</w:t>
      </w:r>
    </w:p>
    <w:p w:rsidR="00D3259D" w:rsidRDefault="00D3259D" w:rsidP="00D3259D">
      <w:r>
        <w:t xml:space="preserve">        End If</w:t>
      </w:r>
    </w:p>
    <w:p w:rsidR="00D3259D" w:rsidRDefault="00D3259D" w:rsidP="00D3259D"/>
    <w:p w:rsidR="00D3259D" w:rsidRDefault="00D3259D" w:rsidP="00D3259D">
      <w:r>
        <w:t xml:space="preserve">        If (_currentNewQuestionTab = (AmountOfNewQuestionTabs)) Then</w:t>
      </w:r>
    </w:p>
    <w:p w:rsidR="00D3259D" w:rsidRDefault="00D3259D" w:rsidP="00D3259D">
      <w:r>
        <w:t xml:space="preserve">            NextButton.Enabled = False</w:t>
      </w:r>
    </w:p>
    <w:p w:rsidR="00D3259D" w:rsidRDefault="00D3259D" w:rsidP="00D3259D">
      <w:r>
        <w:t xml:space="preserve">        Else</w:t>
      </w:r>
    </w:p>
    <w:p w:rsidR="00D3259D" w:rsidRDefault="00D3259D" w:rsidP="00D3259D">
      <w:r>
        <w:t xml:space="preserve">            NextButton.Enabled = True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Checks if the user has selected a tab page 2 steps back from where they started.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SetHasGoneBackwards()</w:t>
      </w:r>
    </w:p>
    <w:p w:rsidR="00D3259D" w:rsidRDefault="00D3259D" w:rsidP="00D3259D">
      <w:r>
        <w:t xml:space="preserve">        Dim gap = AmountOfNewQuestionTabs - _currentNewQuestionTab</w:t>
      </w:r>
    </w:p>
    <w:p w:rsidR="00D3259D" w:rsidRDefault="00D3259D" w:rsidP="00D3259D">
      <w:r>
        <w:t xml:space="preserve">        If (gap &gt;= 2) Then</w:t>
      </w:r>
    </w:p>
    <w:p w:rsidR="00D3259D" w:rsidRDefault="00D3259D" w:rsidP="00D3259D">
      <w:r>
        <w:t xml:space="preserve">            _hasGoneBackOnNewQuestionTab = True</w:t>
      </w:r>
    </w:p>
    <w:p w:rsidR="00D3259D" w:rsidRDefault="00D3259D" w:rsidP="00D3259D">
      <w:r>
        <w:t xml:space="preserve">        Else</w:t>
      </w:r>
    </w:p>
    <w:p w:rsidR="00D3259D" w:rsidRDefault="00D3259D" w:rsidP="00D3259D">
      <w:r>
        <w:t xml:space="preserve">            _hasGoneBackOnNewQuestionTab = False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>
      <w:r>
        <w:lastRenderedPageBreak/>
        <w:t>#End Region</w:t>
      </w:r>
    </w:p>
    <w:p w:rsidR="00D3259D" w:rsidRDefault="00D3259D" w:rsidP="00D3259D"/>
    <w:p w:rsidR="00D3259D" w:rsidRDefault="00D3259D" w:rsidP="00D3259D">
      <w:r>
        <w:t>#Region "Tab Controls"</w:t>
      </w:r>
    </w:p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Removes the tab pages from the tab control, so they get added in order.</w:t>
      </w:r>
    </w:p>
    <w:p w:rsidR="00D3259D" w:rsidRDefault="00D3259D" w:rsidP="00D3259D">
      <w:r>
        <w:t xml:space="preserve">    ''' The user can only go one way, and not jump around the pages.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RemoveNewQuestionTabs()</w:t>
      </w:r>
    </w:p>
    <w:p w:rsidR="00D3259D" w:rsidRDefault="00D3259D" w:rsidP="00D3259D">
      <w:r>
        <w:t xml:space="preserve">        NewQuestionTabControl.TabPages.Remove(CurriculumTabPage)</w:t>
      </w:r>
    </w:p>
    <w:p w:rsidR="00D3259D" w:rsidRDefault="00D3259D" w:rsidP="00D3259D">
      <w:r>
        <w:t xml:space="preserve">        NewQuestionTabControl.TabPages.Remove(KeyStageTabPage)</w:t>
      </w:r>
    </w:p>
    <w:p w:rsidR="00D3259D" w:rsidRDefault="00D3259D" w:rsidP="00D3259D">
      <w:r>
        <w:t xml:space="preserve">        NewQuestionTabControl.TabPages.Remove(ExplanationTabPage)</w:t>
      </w:r>
    </w:p>
    <w:p w:rsidR="00D3259D" w:rsidRDefault="00D3259D" w:rsidP="00D3259D">
      <w:r>
        <w:t xml:space="preserve">        NewQuestionTabControl.TabPages.Remove(QuestionTabPage)</w:t>
      </w:r>
    </w:p>
    <w:p w:rsidR="00D3259D" w:rsidRDefault="00D3259D" w:rsidP="00D3259D">
      <w:r>
        <w:t xml:space="preserve">        NewQuestionTabControl.TabPages.Remove(AnswerPage)</w:t>
      </w:r>
    </w:p>
    <w:p w:rsidR="00D3259D" w:rsidRDefault="00D3259D" w:rsidP="00D3259D">
      <w:r>
        <w:t xml:space="preserve">        NewQuestionTabControl.TabPages.Remove(DemonstrationTabPage)</w:t>
      </w:r>
    </w:p>
    <w:p w:rsidR="00D3259D" w:rsidRDefault="00D3259D" w:rsidP="00D3259D">
      <w:r>
        <w:t xml:space="preserve">        NewQuestionTabControl.TabPages.Remove(ReviewPage)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Removes the tab pages from the control to the current tab.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name="currentTab"&gt;&lt;/param&gt;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RemoveNewQuestionTabsTo(currentTab As TabPage)</w:t>
      </w:r>
    </w:p>
    <w:p w:rsidR="00D3259D" w:rsidRDefault="00D3259D" w:rsidP="00D3259D">
      <w:r>
        <w:t xml:space="preserve">        Dim indexOfCurrentTab = NewQuestionTabControl.TabPages(currentTab.Name).TabIndex</w:t>
      </w:r>
    </w:p>
    <w:p w:rsidR="00D3259D" w:rsidRDefault="00D3259D" w:rsidP="00D3259D">
      <w:r>
        <w:t xml:space="preserve">        For index As Integer = AmountOfNewQuestionTabs To indexOfCurrentTab Step -1</w:t>
      </w:r>
    </w:p>
    <w:p w:rsidR="00D3259D" w:rsidRDefault="00D3259D" w:rsidP="00D3259D">
      <w:r>
        <w:t xml:space="preserve">            NewQuestionTabControl.TabPages.RemoveAt(index)</w:t>
      </w:r>
    </w:p>
    <w:p w:rsidR="00D3259D" w:rsidRDefault="00D3259D" w:rsidP="00D3259D">
      <w:r>
        <w:t xml:space="preserve">        Next</w:t>
      </w:r>
    </w:p>
    <w:p w:rsidR="00D3259D" w:rsidRDefault="00D3259D" w:rsidP="00D3259D">
      <w:r>
        <w:t xml:space="preserve">        AmountOfNewQuestionTabs = NewQuestionTabControl.Controls.Count() - 1</w:t>
      </w:r>
    </w:p>
    <w:p w:rsidR="00D3259D" w:rsidRDefault="00D3259D" w:rsidP="00D3259D">
      <w:r>
        <w:t xml:space="preserve">    End Sub</w:t>
      </w:r>
    </w:p>
    <w:p w:rsidR="00D3259D" w:rsidRDefault="00D3259D" w:rsidP="00D3259D"/>
    <w:p w:rsidR="00D3259D" w:rsidRDefault="00D3259D" w:rsidP="00D3259D">
      <w:r>
        <w:t xml:space="preserve">    ''' &lt;summary&gt;</w:t>
      </w:r>
    </w:p>
    <w:p w:rsidR="00D3259D" w:rsidRDefault="00D3259D" w:rsidP="00D3259D">
      <w:r>
        <w:t xml:space="preserve">    ''' Adds the tab page to the control.</w:t>
      </w:r>
    </w:p>
    <w:p w:rsidR="00D3259D" w:rsidRDefault="00D3259D" w:rsidP="00D3259D">
      <w:r>
        <w:t xml:space="preserve">    ''' &lt;/summary&gt;</w:t>
      </w:r>
    </w:p>
    <w:p w:rsidR="00D3259D" w:rsidRDefault="00D3259D" w:rsidP="00D3259D">
      <w:r>
        <w:t xml:space="preserve">    ''' &lt;param name="nextPage"&gt;&lt;/param&gt;</w:t>
      </w:r>
    </w:p>
    <w:p w:rsidR="00D3259D" w:rsidRDefault="00D3259D" w:rsidP="00D3259D">
      <w:r>
        <w:t xml:space="preserve">    ''' &lt;remarks&gt;&lt;/remarks&gt;</w:t>
      </w:r>
    </w:p>
    <w:p w:rsidR="00D3259D" w:rsidRDefault="00D3259D" w:rsidP="00D3259D">
      <w:r>
        <w:t xml:space="preserve">    Public Sub AddTabPage(nextPage As TabPage)</w:t>
      </w:r>
    </w:p>
    <w:p w:rsidR="00D3259D" w:rsidRDefault="00D3259D" w:rsidP="00D3259D">
      <w:r>
        <w:t xml:space="preserve">        Dim exists As Boolean</w:t>
      </w:r>
    </w:p>
    <w:p w:rsidR="00D3259D" w:rsidRDefault="00D3259D" w:rsidP="00D3259D">
      <w:r>
        <w:t xml:space="preserve">        exists = False</w:t>
      </w:r>
    </w:p>
    <w:p w:rsidR="00D3259D" w:rsidRDefault="00D3259D" w:rsidP="00D3259D">
      <w:r>
        <w:t xml:space="preserve">        For Each item As TabPage In NewQuestionTabControl.TabPages</w:t>
      </w:r>
    </w:p>
    <w:p w:rsidR="00D3259D" w:rsidRDefault="00D3259D" w:rsidP="00D3259D">
      <w:r>
        <w:t xml:space="preserve">            If (item.Name = nextPage.Name) Then</w:t>
      </w:r>
    </w:p>
    <w:p w:rsidR="00D3259D" w:rsidRDefault="00D3259D" w:rsidP="00D3259D">
      <w:r>
        <w:t xml:space="preserve">                exists = True</w:t>
      </w:r>
    </w:p>
    <w:p w:rsidR="00D3259D" w:rsidRDefault="00D3259D" w:rsidP="00D3259D">
      <w:r>
        <w:t xml:space="preserve">            End If</w:t>
      </w:r>
    </w:p>
    <w:p w:rsidR="00D3259D" w:rsidRDefault="00D3259D" w:rsidP="00D3259D">
      <w:r>
        <w:t xml:space="preserve">        Next</w:t>
      </w:r>
    </w:p>
    <w:p w:rsidR="00D3259D" w:rsidRDefault="00D3259D" w:rsidP="00D3259D"/>
    <w:p w:rsidR="00D3259D" w:rsidRDefault="00D3259D" w:rsidP="00D3259D">
      <w:r>
        <w:t xml:space="preserve">        If Not (exists) Then</w:t>
      </w:r>
    </w:p>
    <w:p w:rsidR="00D3259D" w:rsidRDefault="00D3259D" w:rsidP="00D3259D">
      <w:r>
        <w:t xml:space="preserve">            NewQuestionTabControl.TabPages.Add(nextPage)</w:t>
      </w:r>
    </w:p>
    <w:p w:rsidR="00D3259D" w:rsidRDefault="00D3259D" w:rsidP="00D3259D">
      <w:r>
        <w:lastRenderedPageBreak/>
        <w:t xml:space="preserve">            AmountOfNewQuestionTabs = NewQuestionTabControl.Controls.Count() - 1</w:t>
      </w:r>
    </w:p>
    <w:p w:rsidR="00D3259D" w:rsidRDefault="00D3259D" w:rsidP="00D3259D">
      <w:r>
        <w:t xml:space="preserve">            CheckIfNewQuestionTabIsAtBounds()</w:t>
      </w:r>
    </w:p>
    <w:p w:rsidR="00D3259D" w:rsidRDefault="00D3259D" w:rsidP="00D3259D">
      <w:r>
        <w:t xml:space="preserve">        End If</w:t>
      </w:r>
    </w:p>
    <w:p w:rsidR="00D3259D" w:rsidRDefault="00D3259D" w:rsidP="00D3259D">
      <w:r>
        <w:t xml:space="preserve">    End Sub</w:t>
      </w:r>
    </w:p>
    <w:p w:rsidR="00D3259D" w:rsidRDefault="00D3259D" w:rsidP="00D3259D">
      <w:r>
        <w:t>#End Region</w:t>
      </w:r>
    </w:p>
    <w:p w:rsidR="00D3259D" w:rsidRDefault="00D3259D" w:rsidP="00D3259D"/>
    <w:p w:rsidR="00AF10DC" w:rsidRDefault="00D3259D" w:rsidP="00D3259D">
      <w:r>
        <w:t>End Class</w:t>
      </w:r>
    </w:p>
    <w:p w:rsidR="00D3259D" w:rsidRDefault="00D3259D" w:rsidP="00D3259D"/>
    <w:p w:rsidR="00D3259D" w:rsidRDefault="005E5E63" w:rsidP="005E5E63">
      <w:pPr>
        <w:pStyle w:val="Heading4"/>
      </w:pPr>
      <w:r>
        <w:t>Revision.vb</w:t>
      </w:r>
    </w:p>
    <w:p w:rsidR="005E5E63" w:rsidRDefault="005E5E63" w:rsidP="005E5E63"/>
    <w:p w:rsidR="005E5E63" w:rsidRDefault="005E5E63" w:rsidP="005E5E63">
      <w:r>
        <w:t>Imports System.Configuration</w:t>
      </w:r>
    </w:p>
    <w:p w:rsidR="005E5E63" w:rsidRDefault="005E5E63" w:rsidP="005E5E63">
      <w:r>
        <w:t>Imports DapperWrapper</w:t>
      </w:r>
    </w:p>
    <w:p w:rsidR="005E5E63" w:rsidRDefault="005E5E63" w:rsidP="005E5E63">
      <w:r>
        <w:t>Imports ExampleProg.Constants</w:t>
      </w:r>
    </w:p>
    <w:p w:rsidR="005E5E63" w:rsidRDefault="005E5E63" w:rsidP="005E5E63">
      <w:r>
        <w:t>Imports ExampleProg.DatabaseClasses</w:t>
      </w:r>
    </w:p>
    <w:p w:rsidR="005E5E63" w:rsidRDefault="005E5E63" w:rsidP="005E5E63">
      <w:r>
        <w:t>Imports ExampleProg.Interfaces</w:t>
      </w:r>
    </w:p>
    <w:p w:rsidR="005E5E63" w:rsidRDefault="005E5E63" w:rsidP="005E5E63"/>
    <w:p w:rsidR="005E5E63" w:rsidRDefault="005E5E63" w:rsidP="005E5E63">
      <w:r>
        <w:t>''' &lt;summary&gt;</w:t>
      </w:r>
    </w:p>
    <w:p w:rsidR="005E5E63" w:rsidRDefault="005E5E63" w:rsidP="005E5E63">
      <w:r>
        <w:t>''' Unfinished revision page.</w:t>
      </w:r>
    </w:p>
    <w:p w:rsidR="005E5E63" w:rsidRDefault="005E5E63" w:rsidP="005E5E63">
      <w:r>
        <w:t>''' &lt;/summary&gt;</w:t>
      </w:r>
    </w:p>
    <w:p w:rsidR="005E5E63" w:rsidRDefault="005E5E63" w:rsidP="005E5E63">
      <w:r>
        <w:t>''' &lt;remarks&gt;&lt;/remarks&gt;</w:t>
      </w:r>
    </w:p>
    <w:p w:rsidR="005E5E63" w:rsidRDefault="005E5E63" w:rsidP="005E5E63">
      <w:r>
        <w:t>Public Class Revision</w:t>
      </w:r>
    </w:p>
    <w:p w:rsidR="005E5E63" w:rsidRDefault="005E5E63" w:rsidP="005E5E63"/>
    <w:p w:rsidR="005E5E63" w:rsidRDefault="005E5E63" w:rsidP="005E5E63">
      <w:r>
        <w:t xml:space="preserve">    Dim WithEvents _dbConnector As IDbConnector</w:t>
      </w:r>
    </w:p>
    <w:p w:rsidR="005E5E63" w:rsidRDefault="005E5E63" w:rsidP="005E5E63">
      <w:r>
        <w:t xml:space="preserve">    Private _dbConnectionString As String</w:t>
      </w:r>
    </w:p>
    <w:p w:rsidR="005E5E63" w:rsidRDefault="005E5E63" w:rsidP="005E5E63"/>
    <w:p w:rsidR="005E5E63" w:rsidRDefault="005E5E63" w:rsidP="005E5E63">
      <w:r>
        <w:t xml:space="preserve">    ''' &lt;summary&gt;</w:t>
      </w:r>
    </w:p>
    <w:p w:rsidR="005E5E63" w:rsidRDefault="005E5E63" w:rsidP="005E5E63">
      <w:r>
        <w:t xml:space="preserve">    ''' Catches the load event.</w:t>
      </w:r>
    </w:p>
    <w:p w:rsidR="005E5E63" w:rsidRDefault="005E5E63" w:rsidP="005E5E63">
      <w:r>
        <w:t xml:space="preserve">    ''' &lt;/summary&gt;</w:t>
      </w:r>
    </w:p>
    <w:p w:rsidR="005E5E63" w:rsidRDefault="005E5E63" w:rsidP="005E5E63">
      <w:r>
        <w:t xml:space="preserve">    ''' &lt;param name="sender"&gt;&lt;/param&gt;</w:t>
      </w:r>
    </w:p>
    <w:p w:rsidR="005E5E63" w:rsidRDefault="005E5E63" w:rsidP="005E5E63">
      <w:r>
        <w:t xml:space="preserve">    ''' &lt;param name="e"&gt;&lt;/param&gt;</w:t>
      </w:r>
    </w:p>
    <w:p w:rsidR="005E5E63" w:rsidRDefault="005E5E63" w:rsidP="005E5E63">
      <w:r>
        <w:t xml:space="preserve">    ''' &lt;remarks&gt;&lt;/remarks&gt;</w:t>
      </w:r>
    </w:p>
    <w:p w:rsidR="005E5E63" w:rsidRDefault="005E5E63" w:rsidP="005E5E63">
      <w:r>
        <w:t xml:space="preserve">    Private Sub Revision_Load(sender As Object, e As EventArgs) Handles MyBase.Load</w:t>
      </w:r>
    </w:p>
    <w:p w:rsidR="005E5E63" w:rsidRDefault="005E5E63" w:rsidP="005E5E63">
      <w:r>
        <w:t xml:space="preserve">        _dbConnectionString = ConfigurationManager.ConnectionStrings(DatabaseConstants.ApplicationConfigString).ConnectionString</w:t>
      </w:r>
    </w:p>
    <w:p w:rsidR="005E5E63" w:rsidRDefault="005E5E63" w:rsidP="005E5E63">
      <w:r>
        <w:t xml:space="preserve">        TopMost = False</w:t>
      </w:r>
    </w:p>
    <w:p w:rsidR="005E5E63" w:rsidRDefault="005E5E63" w:rsidP="005E5E63">
      <w:r>
        <w:t xml:space="preserve">        Initialize()</w:t>
      </w:r>
    </w:p>
    <w:p w:rsidR="005E5E63" w:rsidRDefault="005E5E63" w:rsidP="005E5E63">
      <w:r>
        <w:t xml:space="preserve">    End Sub</w:t>
      </w:r>
    </w:p>
    <w:p w:rsidR="005E5E63" w:rsidRDefault="005E5E63" w:rsidP="005E5E63"/>
    <w:p w:rsidR="005E5E63" w:rsidRDefault="005E5E63" w:rsidP="005E5E63">
      <w:r>
        <w:t xml:space="preserve">    ''' &lt;summary&gt;</w:t>
      </w:r>
    </w:p>
    <w:p w:rsidR="005E5E63" w:rsidRDefault="005E5E63" w:rsidP="005E5E63">
      <w:r>
        <w:t xml:space="preserve">    ''' Initialises the setting for the page.</w:t>
      </w:r>
    </w:p>
    <w:p w:rsidR="005E5E63" w:rsidRDefault="005E5E63" w:rsidP="005E5E63">
      <w:r>
        <w:t xml:space="preserve">    ''' &lt;/summary&gt;</w:t>
      </w:r>
    </w:p>
    <w:p w:rsidR="005E5E63" w:rsidRDefault="005E5E63" w:rsidP="005E5E63">
      <w:r>
        <w:t xml:space="preserve">    ''' &lt;remarks&gt;&lt;/remarks&gt;</w:t>
      </w:r>
    </w:p>
    <w:p w:rsidR="005E5E63" w:rsidRDefault="005E5E63" w:rsidP="005E5E63">
      <w:r>
        <w:t xml:space="preserve">    Public Sub Initialize()</w:t>
      </w:r>
    </w:p>
    <w:p w:rsidR="005E5E63" w:rsidRDefault="005E5E63" w:rsidP="005E5E63">
      <w:r>
        <w:t xml:space="preserve">        InitializeDatabase()</w:t>
      </w:r>
    </w:p>
    <w:p w:rsidR="005E5E63" w:rsidRDefault="005E5E63" w:rsidP="005E5E63">
      <w:r>
        <w:t xml:space="preserve">    End Sub</w:t>
      </w:r>
    </w:p>
    <w:p w:rsidR="005E5E63" w:rsidRDefault="005E5E63" w:rsidP="005E5E63"/>
    <w:p w:rsidR="005E5E63" w:rsidRDefault="005E5E63" w:rsidP="005E5E63">
      <w:r>
        <w:t xml:space="preserve">    ''' &lt;summary&gt;</w:t>
      </w:r>
    </w:p>
    <w:p w:rsidR="005E5E63" w:rsidRDefault="005E5E63" w:rsidP="005E5E63">
      <w:r>
        <w:t xml:space="preserve">    ''' Sets up the database connection for the window.</w:t>
      </w:r>
    </w:p>
    <w:p w:rsidR="005E5E63" w:rsidRDefault="005E5E63" w:rsidP="005E5E63">
      <w:r>
        <w:lastRenderedPageBreak/>
        <w:t xml:space="preserve">    ''' &lt;/summary&gt;</w:t>
      </w:r>
    </w:p>
    <w:p w:rsidR="005E5E63" w:rsidRDefault="005E5E63" w:rsidP="005E5E63">
      <w:r>
        <w:t xml:space="preserve">    ''' &lt;remarks&gt;&lt;/remarks&gt;</w:t>
      </w:r>
    </w:p>
    <w:p w:rsidR="005E5E63" w:rsidRDefault="005E5E63" w:rsidP="005E5E63">
      <w:r>
        <w:t xml:space="preserve">    Private Sub InitializeDatabase()</w:t>
      </w:r>
    </w:p>
    <w:p w:rsidR="005E5E63" w:rsidRDefault="005E5E63" w:rsidP="005E5E63">
      <w:r>
        <w:t xml:space="preserve">        Dim sqlExecutorFactory = New SqlExecutorFactory(_dbConnectionString)</w:t>
      </w:r>
    </w:p>
    <w:p w:rsidR="005E5E63" w:rsidRDefault="005E5E63" w:rsidP="005E5E63">
      <w:r>
        <w:t xml:space="preserve">        Dim newDatabaseConnection = New DatabaseConnectorWrapper(sqlExecutorFactory)</w:t>
      </w:r>
    </w:p>
    <w:p w:rsidR="005E5E63" w:rsidRDefault="005E5E63" w:rsidP="005E5E63">
      <w:r>
        <w:t xml:space="preserve">        _dbConnector = newDatabaseConnection</w:t>
      </w:r>
    </w:p>
    <w:p w:rsidR="005E5E63" w:rsidRDefault="005E5E63" w:rsidP="005E5E63">
      <w:r>
        <w:t xml:space="preserve">    End Sub</w:t>
      </w:r>
    </w:p>
    <w:p w:rsidR="005E5E63" w:rsidRDefault="005E5E63" w:rsidP="005E5E63"/>
    <w:p w:rsidR="005E5E63" w:rsidRDefault="005E5E63" w:rsidP="005E5E63">
      <w:r>
        <w:t xml:space="preserve">    ''' &lt;summary&gt;</w:t>
      </w:r>
    </w:p>
    <w:p w:rsidR="005E5E63" w:rsidRDefault="005E5E63" w:rsidP="005E5E63">
      <w:r>
        <w:t xml:space="preserve">    ''' Catches the cancel click event.</w:t>
      </w:r>
    </w:p>
    <w:p w:rsidR="005E5E63" w:rsidRDefault="005E5E63" w:rsidP="005E5E63">
      <w:r>
        <w:t xml:space="preserve">    ''' Closes the window.</w:t>
      </w:r>
    </w:p>
    <w:p w:rsidR="005E5E63" w:rsidRDefault="005E5E63" w:rsidP="005E5E63">
      <w:r>
        <w:t xml:space="preserve">    ''' &lt;/summary&gt;</w:t>
      </w:r>
    </w:p>
    <w:p w:rsidR="005E5E63" w:rsidRDefault="005E5E63" w:rsidP="005E5E63">
      <w:r>
        <w:t xml:space="preserve">    ''' &lt;param name="sender"&gt;&lt;/param&gt;</w:t>
      </w:r>
    </w:p>
    <w:p w:rsidR="005E5E63" w:rsidRDefault="005E5E63" w:rsidP="005E5E63">
      <w:r>
        <w:t xml:space="preserve">    ''' &lt;param name="e"&gt;&lt;/param&gt;</w:t>
      </w:r>
    </w:p>
    <w:p w:rsidR="005E5E63" w:rsidRDefault="005E5E63" w:rsidP="005E5E63">
      <w:r>
        <w:t xml:space="preserve">    ''' &lt;remarks&gt;&lt;/remarks&gt;</w:t>
      </w:r>
    </w:p>
    <w:p w:rsidR="005E5E63" w:rsidRDefault="005E5E63" w:rsidP="005E5E63">
      <w:r>
        <w:t xml:space="preserve">    Private Sub CancelButton_Click(sender As Object, e As EventArgs) Handles RevisionCancelButton.Click</w:t>
      </w:r>
    </w:p>
    <w:p w:rsidR="005E5E63" w:rsidRDefault="005E5E63" w:rsidP="005E5E63">
      <w:r>
        <w:t xml:space="preserve">        Close()</w:t>
      </w:r>
    </w:p>
    <w:p w:rsidR="005E5E63" w:rsidRDefault="005E5E63" w:rsidP="005E5E63">
      <w:r>
        <w:t xml:space="preserve">    End Sub</w:t>
      </w:r>
    </w:p>
    <w:p w:rsidR="005E5E63" w:rsidRDefault="005E5E63" w:rsidP="005E5E63">
      <w:r>
        <w:t>End Class</w:t>
      </w:r>
    </w:p>
    <w:p w:rsidR="005E5E63" w:rsidRDefault="005E5E63" w:rsidP="005E5E63"/>
    <w:p w:rsidR="005E5E63" w:rsidRDefault="00F47D12" w:rsidP="00F47D12">
      <w:pPr>
        <w:pStyle w:val="Heading4"/>
      </w:pPr>
      <w:r>
        <w:t>SelectTrainingView.vb</w:t>
      </w:r>
    </w:p>
    <w:p w:rsidR="00F47D12" w:rsidRDefault="00F47D12" w:rsidP="00F47D12"/>
    <w:p w:rsidR="00F47D12" w:rsidRDefault="00F47D12" w:rsidP="00F47D12">
      <w:r>
        <w:t>Imports System.Configuration</w:t>
      </w:r>
    </w:p>
    <w:p w:rsidR="00F47D12" w:rsidRDefault="00F47D12" w:rsidP="00F47D12">
      <w:r>
        <w:t>Imports DapperWrapper</w:t>
      </w:r>
    </w:p>
    <w:p w:rsidR="00F47D12" w:rsidRDefault="00F47D12" w:rsidP="00F47D12">
      <w:r>
        <w:t>Imports ExampleProg.Constants</w:t>
      </w:r>
    </w:p>
    <w:p w:rsidR="00F47D12" w:rsidRDefault="00F47D12" w:rsidP="00F47D12">
      <w:r>
        <w:t>Imports ExampleProg.DatabaseClasses</w:t>
      </w:r>
    </w:p>
    <w:p w:rsidR="00F47D12" w:rsidRDefault="00F47D12" w:rsidP="00F47D12">
      <w:r>
        <w:t>Imports ExampleProg.InputClasses.Training</w:t>
      </w:r>
    </w:p>
    <w:p w:rsidR="00F47D12" w:rsidRDefault="00F47D12" w:rsidP="00F47D12">
      <w:r>
        <w:t>Imports ExampleProg.Interfaces</w:t>
      </w:r>
    </w:p>
    <w:p w:rsidR="00F47D12" w:rsidRDefault="00F47D12" w:rsidP="00F47D12">
      <w:r>
        <w:t>Imports ExampleProg.ProcedureReturnTypes</w:t>
      </w:r>
    </w:p>
    <w:p w:rsidR="00F47D12" w:rsidRDefault="00F47D12" w:rsidP="00F47D12"/>
    <w:p w:rsidR="00F47D12" w:rsidRDefault="00F47D12" w:rsidP="00F47D12">
      <w:r>
        <w:t>''' &lt;summary&gt;</w:t>
      </w:r>
    </w:p>
    <w:p w:rsidR="00F47D12" w:rsidRDefault="00F47D12" w:rsidP="00F47D12">
      <w:r>
        <w:t>''' In-complete page for selecting the training required.</w:t>
      </w:r>
    </w:p>
    <w:p w:rsidR="00F47D12" w:rsidRDefault="00F47D12" w:rsidP="00F47D12">
      <w:r>
        <w:t>''' Almost done, but needs work on the pages and completing the practice section.</w:t>
      </w:r>
    </w:p>
    <w:p w:rsidR="00F47D12" w:rsidRDefault="00F47D12" w:rsidP="00F47D12">
      <w:r>
        <w:t>''' &lt;/summary&gt;</w:t>
      </w:r>
    </w:p>
    <w:p w:rsidR="00F47D12" w:rsidRDefault="00F47D12" w:rsidP="00F47D12">
      <w:r>
        <w:t>''' &lt;remarks&gt;&lt;/remarks&gt;</w:t>
      </w:r>
    </w:p>
    <w:p w:rsidR="00F47D12" w:rsidRDefault="00F47D12" w:rsidP="00F47D12">
      <w:r>
        <w:t>Public Class SelectTrainingView</w:t>
      </w:r>
    </w:p>
    <w:p w:rsidR="00F47D12" w:rsidRDefault="00F47D12" w:rsidP="00F47D12"/>
    <w:p w:rsidR="00F47D12" w:rsidRDefault="00F47D12" w:rsidP="00F47D12">
      <w:r>
        <w:t xml:space="preserve">    Dim WithEvents _dbConnector As IDbConnector</w:t>
      </w:r>
    </w:p>
    <w:p w:rsidR="00F47D12" w:rsidRDefault="00F47D12" w:rsidP="00F47D12">
      <w:r>
        <w:t xml:space="preserve">    Private Property SelectTrainingInput As ISelectTrainingInput</w:t>
      </w:r>
    </w:p>
    <w:p w:rsidR="00F47D12" w:rsidRDefault="00F47D12" w:rsidP="00F47D12">
      <w:r>
        <w:t xml:space="preserve">    Private _dbConnectionString As String</w:t>
      </w:r>
    </w:p>
    <w:p w:rsidR="00F47D12" w:rsidRDefault="00F47D12" w:rsidP="00F47D12">
      <w:r>
        <w:t xml:space="preserve">    Private _demoTraining As DemonstrationTraining</w:t>
      </w:r>
    </w:p>
    <w:p w:rsidR="00F47D12" w:rsidRDefault="00F47D12" w:rsidP="00F47D12">
      <w:r>
        <w:t xml:space="preserve">    Private _immitationTraining As ImmitationTraining</w:t>
      </w:r>
    </w:p>
    <w:p w:rsidR="00F47D12" w:rsidRDefault="00F47D12" w:rsidP="00F47D12">
      <w:r>
        <w:t xml:space="preserve">    Private _questionID As Integer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on load event.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lastRenderedPageBreak/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SelectTrainingView_Load(sender As Object, e As EventArgs) Handles MyBase.Load</w:t>
      </w:r>
    </w:p>
    <w:p w:rsidR="00F47D12" w:rsidRDefault="00F47D12" w:rsidP="00F47D12">
      <w:r>
        <w:t xml:space="preserve">        _dbConnectionString = ConfigurationManager.ConnectionStrings(DatabaseConstants.ApplicationConfigString).ConnectionString</w:t>
      </w:r>
    </w:p>
    <w:p w:rsidR="00F47D12" w:rsidRDefault="00F47D12" w:rsidP="00F47D12">
      <w:r>
        <w:t xml:space="preserve">        TopMost = False</w:t>
      </w:r>
    </w:p>
    <w:p w:rsidR="00F47D12" w:rsidRDefault="00F47D12" w:rsidP="00F47D12">
      <w:r>
        <w:t xml:space="preserve">        Initialize()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Sets up the systems for the window.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Initialize()</w:t>
      </w:r>
    </w:p>
    <w:p w:rsidR="00F47D12" w:rsidRDefault="00F47D12" w:rsidP="00F47D12">
      <w:r>
        <w:t xml:space="preserve">        ClearSelectTrainingListBoxes()</w:t>
      </w:r>
    </w:p>
    <w:p w:rsidR="00F47D12" w:rsidRDefault="00F47D12" w:rsidP="00F47D12">
      <w:r>
        <w:t xml:space="preserve">        RemoveNewQuestionTabs()</w:t>
      </w:r>
    </w:p>
    <w:p w:rsidR="00F47D12" w:rsidRDefault="00F47D12" w:rsidP="00F47D12">
      <w:r>
        <w:t xml:space="preserve">        HideUnusedButtons()</w:t>
      </w:r>
    </w:p>
    <w:p w:rsidR="00F47D12" w:rsidRDefault="00F47D12" w:rsidP="00F47D12">
      <w:r>
        <w:t xml:space="preserve">        InitializeDatabase()</w:t>
      </w:r>
    </w:p>
    <w:p w:rsidR="00F47D12" w:rsidRDefault="00F47D12" w:rsidP="00F47D12">
      <w:r>
        <w:t xml:space="preserve">        SelectTrainingInput = New SelectTrainingInput(_dbConnector)</w:t>
      </w:r>
    </w:p>
    <w:p w:rsidR="00F47D12" w:rsidRDefault="00F47D12" w:rsidP="00F47D12">
      <w:r>
        <w:t xml:space="preserve">        _demoTraining = New DemonstrationTraining(_dbConnector)</w:t>
      </w:r>
    </w:p>
    <w:p w:rsidR="00F47D12" w:rsidRDefault="00F47D12" w:rsidP="00F47D12">
      <w:r>
        <w:t xml:space="preserve">        _immitationTraining = New ImmitationTraining(_dbConnector)</w:t>
      </w:r>
    </w:p>
    <w:p w:rsidR="00F47D12" w:rsidRDefault="00F47D12" w:rsidP="00F47D12">
      <w:r>
        <w:t xml:space="preserve">        _questionID = 0</w:t>
      </w:r>
    </w:p>
    <w:p w:rsidR="00F47D12" w:rsidRDefault="00F47D12" w:rsidP="00F47D12">
      <w:r>
        <w:t xml:space="preserve">        PopulateSubjectComboBox()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Sets up the database connection.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InitializeDatabase()</w:t>
      </w:r>
    </w:p>
    <w:p w:rsidR="00F47D12" w:rsidRDefault="00F47D12" w:rsidP="00F47D12">
      <w:r>
        <w:t xml:space="preserve">        Dim sqlExecutorFactory = New SqlExecutorFactory(_dbConnectionString)</w:t>
      </w:r>
    </w:p>
    <w:p w:rsidR="00F47D12" w:rsidRDefault="00F47D12" w:rsidP="00F47D12">
      <w:r>
        <w:t xml:space="preserve">        Dim newDatabaseConnection = New DatabaseConnectorWrapper(sqlExecutorFactory)</w:t>
      </w:r>
    </w:p>
    <w:p w:rsidR="00F47D12" w:rsidRDefault="00F47D12" w:rsidP="00F47D12">
      <w:r>
        <w:t xml:space="preserve">        _dbConnector = newDatabaseConnection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cancel button click event.</w:t>
      </w:r>
    </w:p>
    <w:p w:rsidR="00F47D12" w:rsidRDefault="00F47D12" w:rsidP="00F47D12">
      <w:r>
        <w:t xml:space="preserve">    ''' Closes the window.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CancelButton_Click(sender As Object, e As EventArgs) Handles SelectTrainingCancelButton.Click</w:t>
      </w:r>
    </w:p>
    <w:p w:rsidR="00F47D12" w:rsidRDefault="00F47D12" w:rsidP="00F47D12">
      <w:r>
        <w:t xml:space="preserve">        Close()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>#Region "Selection"</w:t>
      </w:r>
    </w:p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subject change and filteres the value through to the rest of the page.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SubjectListBox_SelectedIndexChanged(sender As Object, e As EventArgs) Handles SubjectListBox.SelectedIndexChanged</w:t>
      </w:r>
    </w:p>
    <w:p w:rsidR="00F47D12" w:rsidRDefault="00F47D12" w:rsidP="00F47D12">
      <w:r>
        <w:t xml:space="preserve">        SelectTrainingInput.SelectedSubjectText = SubjectListBox.Text</w:t>
      </w:r>
    </w:p>
    <w:p w:rsidR="00F47D12" w:rsidRDefault="00F47D12" w:rsidP="00F47D12">
      <w:r>
        <w:t xml:space="preserve">        SelectTrainingInput.SetSubjectID()</w:t>
      </w:r>
    </w:p>
    <w:p w:rsidR="00F47D12" w:rsidRDefault="00F47D12" w:rsidP="00F47D12">
      <w:r>
        <w:t xml:space="preserve">        SelectTrainingInput.PopulateUpdatedCurriculumList()</w:t>
      </w:r>
    </w:p>
    <w:p w:rsidR="00F47D12" w:rsidRDefault="00F47D12" w:rsidP="00F47D12">
      <w:r>
        <w:t xml:space="preserve">        PopulateCurriculumComboBox()</w:t>
      </w:r>
    </w:p>
    <w:p w:rsidR="00F47D12" w:rsidRDefault="00F47D12" w:rsidP="00F47D12">
      <w:r>
        <w:t xml:space="preserve">        PopulateKeyStageComboBox()</w:t>
      </w:r>
    </w:p>
    <w:p w:rsidR="00F47D12" w:rsidRDefault="00F47D12" w:rsidP="00F47D12">
      <w:r>
        <w:t xml:space="preserve">        SelectTrainingInput.PopulateUpdatedExplanationList()</w:t>
      </w:r>
    </w:p>
    <w:p w:rsidR="00F47D12" w:rsidRDefault="00F47D12" w:rsidP="00F47D12">
      <w:r>
        <w:t xml:space="preserve">        PopulateExplanationComboBox()</w:t>
      </w:r>
    </w:p>
    <w:p w:rsidR="00F47D12" w:rsidRDefault="00F47D12" w:rsidP="00F47D12">
      <w:r>
        <w:t xml:space="preserve">        CurriculumListBox.Enabled = True</w:t>
      </w:r>
    </w:p>
    <w:p w:rsidR="00F47D12" w:rsidRDefault="00F47D12" w:rsidP="00F47D12">
      <w:r>
        <w:t xml:space="preserve">        KeyStageListBox.Enabled = False</w:t>
      </w:r>
    </w:p>
    <w:p w:rsidR="00F47D12" w:rsidRDefault="00F47D12" w:rsidP="00F47D12">
      <w:r>
        <w:t xml:space="preserve">        ExplanationListBox.Enabled = False</w:t>
      </w:r>
    </w:p>
    <w:p w:rsidR="00F47D12" w:rsidRDefault="00F47D12" w:rsidP="00F47D12">
      <w:r>
        <w:t xml:space="preserve">        ExplanationButton.Enabled = False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curriculum change event and filters on down.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CurriculumListBox_SelectedIndexChanged(sender As Object, e As EventArgs) Handles CurriculumListBox.SelectedIndexChanged</w:t>
      </w:r>
    </w:p>
    <w:p w:rsidR="00F47D12" w:rsidRDefault="00F47D12" w:rsidP="00F47D12">
      <w:r>
        <w:t xml:space="preserve">        SelectTrainingInput.SelectedCurriculumText = CurriculumListBox.Text</w:t>
      </w:r>
    </w:p>
    <w:p w:rsidR="00F47D12" w:rsidRDefault="00F47D12" w:rsidP="00F47D12">
      <w:r>
        <w:t xml:space="preserve">        SelectTrainingInput.SetCurriculumID()</w:t>
      </w:r>
    </w:p>
    <w:p w:rsidR="00F47D12" w:rsidRDefault="00F47D12" w:rsidP="00F47D12">
      <w:r>
        <w:t xml:space="preserve">        KeyStageListBox.Enabled = True</w:t>
      </w:r>
    </w:p>
    <w:p w:rsidR="00F47D12" w:rsidRDefault="00F47D12" w:rsidP="00F47D12">
      <w:r>
        <w:t xml:space="preserve">        ExplanationListBox.Enabled = False</w:t>
      </w:r>
    </w:p>
    <w:p w:rsidR="00F47D12" w:rsidRDefault="00F47D12" w:rsidP="00F47D12">
      <w:r>
        <w:t xml:space="preserve">        ExplanationButton.Enabled = False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key stage changed event.</w:t>
      </w:r>
    </w:p>
    <w:p w:rsidR="00F47D12" w:rsidRDefault="00F47D12" w:rsidP="00F47D12">
      <w:r>
        <w:t xml:space="preserve">    ''' Filters on down.</w:t>
      </w:r>
    </w:p>
    <w:p w:rsidR="00F47D12" w:rsidRDefault="00F47D12" w:rsidP="00F47D12">
      <w:r>
        <w:t xml:space="preserve">    ''' We also need to ignore the key stage in the stored procedure.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KeyStageListBox_SelectedIndexChanged(sender As Object, e As EventArgs) Handles KeyStageListBox.SelectedIndexChanged</w:t>
      </w:r>
    </w:p>
    <w:p w:rsidR="00F47D12" w:rsidRDefault="00F47D12" w:rsidP="00F47D12">
      <w:r>
        <w:t xml:space="preserve">        SelectTrainingInput.SelectedKeyStageText = KeyStageListBox.Text</w:t>
      </w:r>
    </w:p>
    <w:p w:rsidR="00F47D12" w:rsidRDefault="00F47D12" w:rsidP="00F47D12">
      <w:r>
        <w:lastRenderedPageBreak/>
        <w:t xml:space="preserve">        SelectTrainingInput.SetKeyStageID()</w:t>
      </w:r>
    </w:p>
    <w:p w:rsidR="00F47D12" w:rsidRDefault="00F47D12" w:rsidP="00F47D12">
      <w:r>
        <w:t xml:space="preserve">        SelectTrainingInput.PopulateUpdatedExplanationList()</w:t>
      </w:r>
    </w:p>
    <w:p w:rsidR="00F47D12" w:rsidRDefault="00F47D12" w:rsidP="00F47D12">
      <w:r>
        <w:t xml:space="preserve">        PopulateExplanationComboBox()</w:t>
      </w:r>
    </w:p>
    <w:p w:rsidR="00F47D12" w:rsidRDefault="00F47D12" w:rsidP="00F47D12">
      <w:r>
        <w:t xml:space="preserve">        ExplanationListBox.Enabled = True</w:t>
      </w:r>
    </w:p>
    <w:p w:rsidR="00F47D12" w:rsidRDefault="00F47D12" w:rsidP="00F47D12">
      <w:r>
        <w:t xml:space="preserve">        ExplanationButton.Enabled = False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explanation changed event.</w:t>
      </w:r>
    </w:p>
    <w:p w:rsidR="00F47D12" w:rsidRDefault="00F47D12" w:rsidP="00F47D12">
      <w:r>
        <w:t xml:space="preserve">    ''' Filters on down.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ExplanationListBox_SelectedIndexChanged(sender As Object, e As EventArgs) Handles ExplanationListBox.SelectedIndexChanged</w:t>
      </w:r>
    </w:p>
    <w:p w:rsidR="00F47D12" w:rsidRDefault="00F47D12" w:rsidP="00F47D12">
      <w:r>
        <w:t xml:space="preserve">        SelectTrainingInput.SelectedExplanationText = ExplanationListBox.Text</w:t>
      </w:r>
    </w:p>
    <w:p w:rsidR="00F47D12" w:rsidRDefault="00F47D12" w:rsidP="00F47D12">
      <w:r>
        <w:t xml:space="preserve">        SelectTrainingInput.SetExplanationID()</w:t>
      </w:r>
    </w:p>
    <w:p w:rsidR="00F47D12" w:rsidRDefault="00F47D12" w:rsidP="00F47D12">
      <w:r>
        <w:t xml:space="preserve">        ExplanationButton.Enabled = True</w:t>
      </w:r>
    </w:p>
    <w:p w:rsidR="00F47D12" w:rsidRDefault="00F47D12" w:rsidP="00F47D12">
      <w:r>
        <w:t xml:space="preserve">        AddTabPage(ExplanationTabPage)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explanation button click.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ExplanationButton_Click(sender As Object, e As EventArgs) Handles ExplanationButton.Click</w:t>
      </w:r>
    </w:p>
    <w:p w:rsidR="00F47D12" w:rsidRDefault="00F47D12" w:rsidP="00F47D12">
      <w:r>
        <w:t xml:space="preserve">        TrainingTabControl.SelectTab(ExplanationTabPage)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>#End Region</w:t>
      </w:r>
    </w:p>
    <w:p w:rsidR="00F47D12" w:rsidRDefault="00F47D12" w:rsidP="00F47D12"/>
    <w:p w:rsidR="00F47D12" w:rsidRDefault="00F47D12" w:rsidP="00F47D12">
      <w:r>
        <w:t>#Region "Explanation"</w:t>
      </w:r>
    </w:p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Sets the explanation details tab page.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SetExplanationDetails()</w:t>
      </w:r>
    </w:p>
    <w:p w:rsidR="00F47D12" w:rsidRDefault="00F47D12" w:rsidP="00F47D12">
      <w:r>
        <w:t xml:space="preserve">        Dim explanationTrainingType = New ExplanationTraining(SelectTrainingInput.SelectedExplanationID, _dbConnector)</w:t>
      </w:r>
    </w:p>
    <w:p w:rsidR="00F47D12" w:rsidRDefault="00F47D12" w:rsidP="00F47D12">
      <w:r>
        <w:t xml:space="preserve">        ExplanationTitleLabel.Text = explanationTrainingType.ExplanationTitle</w:t>
      </w:r>
    </w:p>
    <w:p w:rsidR="00F47D12" w:rsidRDefault="00F47D12" w:rsidP="00F47D12">
      <w:r>
        <w:t xml:space="preserve">        ExplanationTrainingTextBox.Text = explanationTrainingType.ExplanationDetails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lastRenderedPageBreak/>
        <w:t xml:space="preserve">    ''' Catches the enter event to set up the rest of the process.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ExplanationTabPage_Enter(sender As Object, e As EventArgs) Handles ExplanationTabPage.Enter</w:t>
      </w:r>
    </w:p>
    <w:p w:rsidR="00F47D12" w:rsidRDefault="00F47D12" w:rsidP="00F47D12">
      <w:r>
        <w:t xml:space="preserve">        SetExplanationDetails()</w:t>
      </w:r>
    </w:p>
    <w:p w:rsidR="00F47D12" w:rsidRDefault="00F47D12" w:rsidP="00F47D12">
      <w:r>
        <w:t xml:space="preserve">        AddTabPage(DemonstrationTabPage)</w:t>
      </w:r>
    </w:p>
    <w:p w:rsidR="00F47D12" w:rsidRDefault="00F47D12" w:rsidP="00F47D12">
      <w:r>
        <w:t xml:space="preserve">        ExplanationButton.Enabled = False</w:t>
      </w:r>
    </w:p>
    <w:p w:rsidR="00F47D12" w:rsidRDefault="00F47D12" w:rsidP="00F47D12">
      <w:r>
        <w:t xml:space="preserve">        ExplanationButton.Visible = False</w:t>
      </w:r>
    </w:p>
    <w:p w:rsidR="00F47D12" w:rsidRDefault="00F47D12" w:rsidP="00F47D12">
      <w:r>
        <w:t xml:space="preserve">        DemoButton.Visible = True</w:t>
      </w:r>
    </w:p>
    <w:p w:rsidR="00F47D12" w:rsidRDefault="00F47D12" w:rsidP="00F47D12">
      <w:r>
        <w:t xml:space="preserve">        DemoButton.Enabled = True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demo button click event.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DemoButton_Click(sender As Object, e As EventArgs) Handles DemoButton.Click</w:t>
      </w:r>
    </w:p>
    <w:p w:rsidR="00F47D12" w:rsidRDefault="00F47D12" w:rsidP="00F47D12">
      <w:r>
        <w:t xml:space="preserve">        TrainingTabControl.SelectTab(DemonstrationTabPage)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>#End Region</w:t>
      </w:r>
    </w:p>
    <w:p w:rsidR="00F47D12" w:rsidRDefault="00F47D12" w:rsidP="00F47D12"/>
    <w:p w:rsidR="00F47D12" w:rsidRDefault="00F47D12" w:rsidP="00F47D12">
      <w:r>
        <w:t>#Region "Demonstration"</w:t>
      </w:r>
    </w:p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demo tab page enter event.</w:t>
      </w:r>
    </w:p>
    <w:p w:rsidR="00F47D12" w:rsidRDefault="00F47D12" w:rsidP="00F47D12">
      <w:r>
        <w:t xml:space="preserve">    ''' Checks the question id and if it is not set, randomises a value from the database.</w:t>
      </w:r>
    </w:p>
    <w:p w:rsidR="00F47D12" w:rsidRDefault="00F47D12" w:rsidP="00F47D12">
      <w:r>
        <w:t xml:space="preserve">    ''' Then sets the rest up after that.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DemonstrationTabPage_Enter(sender As Object, e As EventArgs) Handles DemonstrationTabPage.Enter</w:t>
      </w:r>
    </w:p>
    <w:p w:rsidR="00F47D12" w:rsidRDefault="00F47D12" w:rsidP="00F47D12">
      <w:r>
        <w:t xml:space="preserve">        If (_questionID &lt; 1) Then</w:t>
      </w:r>
    </w:p>
    <w:p w:rsidR="00F47D12" w:rsidRDefault="00F47D12" w:rsidP="00F47D12">
      <w:r>
        <w:t xml:space="preserve">            _demoTraining.Initialise(SelectTrainingInput.SelectedSubjectID, _</w:t>
      </w:r>
    </w:p>
    <w:p w:rsidR="00F47D12" w:rsidRDefault="00F47D12" w:rsidP="00F47D12">
      <w:r>
        <w:t xml:space="preserve">                    SelectTrainingInput.SelectedCurriculumID, SelectTrainingInput.SelectedKeyStageID, _</w:t>
      </w:r>
    </w:p>
    <w:p w:rsidR="00F47D12" w:rsidRDefault="00F47D12" w:rsidP="00F47D12">
      <w:r>
        <w:t xml:space="preserve">                    SelectTrainingInput.SelectedExplanationID)</w:t>
      </w:r>
    </w:p>
    <w:p w:rsidR="00F47D12" w:rsidRDefault="00F47D12" w:rsidP="00F47D12"/>
    <w:p w:rsidR="00F47D12" w:rsidRDefault="00F47D12" w:rsidP="00F47D12">
      <w:r>
        <w:t xml:space="preserve">            _demoTraining.SetRandomQuestionID()</w:t>
      </w:r>
    </w:p>
    <w:p w:rsidR="00F47D12" w:rsidRDefault="00F47D12" w:rsidP="00F47D12">
      <w:r>
        <w:t xml:space="preserve">            _demoTraining.SetUpDemoSteps()</w:t>
      </w:r>
    </w:p>
    <w:p w:rsidR="00F47D12" w:rsidRDefault="00F47D12" w:rsidP="00F47D12">
      <w:r>
        <w:t xml:space="preserve">        End If</w:t>
      </w:r>
    </w:p>
    <w:p w:rsidR="00F47D12" w:rsidRDefault="00F47D12" w:rsidP="00F47D12"/>
    <w:p w:rsidR="00F47D12" w:rsidRDefault="00F47D12" w:rsidP="00F47D12">
      <w:r>
        <w:t xml:space="preserve">        If (_demoTraining.HasDemoStepsBeenSetUp) Then</w:t>
      </w:r>
    </w:p>
    <w:p w:rsidR="00F47D12" w:rsidRDefault="00F47D12" w:rsidP="00F47D12">
      <w:r>
        <w:lastRenderedPageBreak/>
        <w:t xml:space="preserve">            _questionID = _demoTraining.QuestionID</w:t>
      </w:r>
    </w:p>
    <w:p w:rsidR="00F47D12" w:rsidRDefault="00F47D12" w:rsidP="00F47D12">
      <w:r>
        <w:t xml:space="preserve">            DemoStepDetailsTextBox.Text = _demoTraining.DemonstrationStepDetails</w:t>
      </w:r>
    </w:p>
    <w:p w:rsidR="00F47D12" w:rsidRDefault="00F47D12" w:rsidP="00F47D12">
      <w:r>
        <w:t xml:space="preserve">            DemoAmountSteps.Text = _demoTraining.CountOfDemonstrationSteps.ToString()</w:t>
      </w:r>
    </w:p>
    <w:p w:rsidR="00F47D12" w:rsidRDefault="00F47D12" w:rsidP="00F47D12">
      <w:r>
        <w:t xml:space="preserve">            CheckIfDemoStepIsAtBounds()</w:t>
      </w:r>
    </w:p>
    <w:p w:rsidR="00F47D12" w:rsidRDefault="00F47D12" w:rsidP="00F47D12">
      <w:r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demo next button event.</w:t>
      </w:r>
    </w:p>
    <w:p w:rsidR="00F47D12" w:rsidRDefault="00F47D12" w:rsidP="00F47D12">
      <w:r>
        <w:t xml:space="preserve">    ''' Moves the demo step on one.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DemoNextButton_Click(sender As Object, e As EventArgs) Handles DemoNextButton.Click</w:t>
      </w:r>
    </w:p>
    <w:p w:rsidR="00F47D12" w:rsidRDefault="00F47D12" w:rsidP="00F47D12">
      <w:r>
        <w:t xml:space="preserve">        _demoTraining.NextStep()</w:t>
      </w:r>
    </w:p>
    <w:p w:rsidR="00F47D12" w:rsidRDefault="00F47D12" w:rsidP="00F47D12">
      <w:r>
        <w:t xml:space="preserve">        DemoStepDetailsTextBox.Text = _demoTraining.DemonstrationStepDetails</w:t>
      </w:r>
    </w:p>
    <w:p w:rsidR="00F47D12" w:rsidRDefault="00F47D12" w:rsidP="00F47D12"/>
    <w:p w:rsidR="00F47D12" w:rsidRDefault="00F47D12" w:rsidP="00F47D12">
      <w:r>
        <w:t xml:space="preserve">        CheckIfDemoStepIsAtBounds()</w:t>
      </w:r>
    </w:p>
    <w:p w:rsidR="00F47D12" w:rsidRDefault="00F47D12" w:rsidP="00F47D12">
      <w:r>
        <w:t xml:space="preserve">        If (_demoTraining.CanProceed()) Then</w:t>
      </w:r>
    </w:p>
    <w:p w:rsidR="00F47D12" w:rsidRDefault="00F47D12" w:rsidP="00F47D12">
      <w:r>
        <w:t xml:space="preserve">            AddTabPage(ImmitationTabPage)</w:t>
      </w:r>
    </w:p>
    <w:p w:rsidR="00F47D12" w:rsidRDefault="00F47D12" w:rsidP="00F47D12">
      <w:r>
        <w:t xml:space="preserve">            ImmitationButton.Visible = True</w:t>
      </w:r>
    </w:p>
    <w:p w:rsidR="00F47D12" w:rsidRDefault="00F47D12" w:rsidP="00F47D12">
      <w:r>
        <w:t xml:space="preserve">            ImmitationButton.Enabled = True</w:t>
      </w:r>
    </w:p>
    <w:p w:rsidR="00F47D12" w:rsidRDefault="00F47D12" w:rsidP="00F47D12">
      <w:r>
        <w:t xml:space="preserve">            DemoButton.Visible = False</w:t>
      </w:r>
    </w:p>
    <w:p w:rsidR="00F47D12" w:rsidRDefault="00F47D12" w:rsidP="00F47D12">
      <w:r>
        <w:t xml:space="preserve">            DemoButton.Enabled = False</w:t>
      </w:r>
    </w:p>
    <w:p w:rsidR="00F47D12" w:rsidRDefault="00F47D12" w:rsidP="00F47D12">
      <w:r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demo previous step.</w:t>
      </w:r>
    </w:p>
    <w:p w:rsidR="00F47D12" w:rsidRDefault="00F47D12" w:rsidP="00F47D12">
      <w:r>
        <w:t xml:space="preserve">    ''' Moves the demo step back one for the user to go over the steps.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DemoPreviousButton_Click(sender As Object, e As EventArgs) Handles DemoPreviousButton.Click</w:t>
      </w:r>
    </w:p>
    <w:p w:rsidR="00F47D12" w:rsidRDefault="00F47D12" w:rsidP="00F47D12">
      <w:r>
        <w:t xml:space="preserve">        _demoTraining.PreviousStep()</w:t>
      </w:r>
    </w:p>
    <w:p w:rsidR="00F47D12" w:rsidRDefault="00F47D12" w:rsidP="00F47D12">
      <w:r>
        <w:t xml:space="preserve">        DemoStepDetailsTextBox.Text = _demoTraining.DemonstrationStepDetails</w:t>
      </w:r>
    </w:p>
    <w:p w:rsidR="00F47D12" w:rsidRDefault="00F47D12" w:rsidP="00F47D12"/>
    <w:p w:rsidR="00F47D12" w:rsidRDefault="00F47D12" w:rsidP="00F47D12">
      <w:r>
        <w:t xml:space="preserve">        CheckIfDemoStepIsAtBounds()</w:t>
      </w:r>
    </w:p>
    <w:p w:rsidR="00F47D12" w:rsidRDefault="00F47D12" w:rsidP="00F47D12">
      <w:r>
        <w:t xml:space="preserve">        If Not (_demoTraining.CanProceed()) Then</w:t>
      </w:r>
    </w:p>
    <w:p w:rsidR="00F47D12" w:rsidRDefault="00F47D12" w:rsidP="00F47D12">
      <w:r>
        <w:t xml:space="preserve">            ImmitationButton.Visible = False</w:t>
      </w:r>
    </w:p>
    <w:p w:rsidR="00F47D12" w:rsidRDefault="00F47D12" w:rsidP="00F47D12">
      <w:r>
        <w:t xml:space="preserve">            ImmitationButton.Enabled = False</w:t>
      </w:r>
    </w:p>
    <w:p w:rsidR="00F47D12" w:rsidRDefault="00F47D12" w:rsidP="00F47D12">
      <w:r>
        <w:t xml:space="preserve">            DemoButton.Visible = True</w:t>
      </w:r>
    </w:p>
    <w:p w:rsidR="00F47D12" w:rsidRDefault="00F47D12" w:rsidP="00F47D12">
      <w:r>
        <w:t xml:space="preserve">            DemoButton.Enabled = True</w:t>
      </w:r>
    </w:p>
    <w:p w:rsidR="00F47D12" w:rsidRDefault="00F47D12" w:rsidP="00F47D12">
      <w:r>
        <w:lastRenderedPageBreak/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immitation button click.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ImmitationButton_Click(sender As Object, e As EventArgs) Handles ImmitationButton.Click</w:t>
      </w:r>
    </w:p>
    <w:p w:rsidR="00F47D12" w:rsidRDefault="00F47D12" w:rsidP="00F47D12">
      <w:r>
        <w:t xml:space="preserve">        TrainingTabControl.SelectTab(ImmitationTabPage)</w:t>
      </w:r>
    </w:p>
    <w:p w:rsidR="00F47D12" w:rsidRDefault="00F47D12" w:rsidP="00F47D12">
      <w:r>
        <w:t xml:space="preserve">    End Sub</w:t>
      </w:r>
    </w:p>
    <w:p w:rsidR="00F47D12" w:rsidRDefault="00F47D12" w:rsidP="00F47D12">
      <w:r>
        <w:t>#End Region</w:t>
      </w:r>
    </w:p>
    <w:p w:rsidR="00F47D12" w:rsidRDefault="00F47D12" w:rsidP="00F47D12"/>
    <w:p w:rsidR="00F47D12" w:rsidRDefault="00F47D12" w:rsidP="00F47D12">
      <w:r>
        <w:t>#Region "Immitation"</w:t>
      </w:r>
    </w:p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Sets up the immitation section of the traininig.</w:t>
      </w:r>
    </w:p>
    <w:p w:rsidR="00F47D12" w:rsidRDefault="00F47D12" w:rsidP="00F47D12">
      <w:r>
        <w:t xml:space="preserve">    ''' Based on the question id set in the demo stage.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TrainingTabControl_SelectedIndexChanged(sender As Object, e As EventArgs) Handles TrainingTabControl.SelectedIndexChanged</w:t>
      </w:r>
    </w:p>
    <w:p w:rsidR="00F47D12" w:rsidRDefault="00F47D12" w:rsidP="00F47D12">
      <w:r>
        <w:t xml:space="preserve">        If (TrainingTabControl.SelectedTab.TabIndex = ImmitationTabPage.TabIndex) Then</w:t>
      </w:r>
    </w:p>
    <w:p w:rsidR="00F47D12" w:rsidRDefault="00F47D12" w:rsidP="00F47D12">
      <w:r>
        <w:t xml:space="preserve">            _immitationTraining.GetDemonstrationList(_questionID)</w:t>
      </w:r>
    </w:p>
    <w:p w:rsidR="00F47D12" w:rsidRDefault="00F47D12" w:rsidP="00F47D12">
      <w:r>
        <w:t xml:space="preserve">            ImmitationDemoTextBox.Text = _immitationTraining.DemonstrationStepDetails</w:t>
      </w:r>
    </w:p>
    <w:p w:rsidR="00F47D12" w:rsidRDefault="00F47D12" w:rsidP="00F47D12">
      <w:r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Cathces the immitation text box change event.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ImmitationTextBox_TextChanged(sender As Object, e As EventArgs) Handles ImmitationTextBox.TextChanged</w:t>
      </w:r>
    </w:p>
    <w:p w:rsidR="00F47D12" w:rsidRDefault="00F47D12" w:rsidP="00F47D12">
      <w:r>
        <w:t xml:space="preserve">        If (ImmitationTextBox.Text.Length &gt; 0) Then</w:t>
      </w:r>
    </w:p>
    <w:p w:rsidR="00F47D12" w:rsidRDefault="00F47D12" w:rsidP="00F47D12">
      <w:r>
        <w:t xml:space="preserve">            ImmitationCheckButton.Enabled = True</w:t>
      </w:r>
    </w:p>
    <w:p w:rsidR="00F47D12" w:rsidRDefault="00F47D12" w:rsidP="00F47D12">
      <w:r>
        <w:t xml:space="preserve">        Else</w:t>
      </w:r>
    </w:p>
    <w:p w:rsidR="00F47D12" w:rsidRDefault="00F47D12" w:rsidP="00F47D12">
      <w:r>
        <w:t xml:space="preserve">            ImmitationCheckButton.Enabled = False</w:t>
      </w:r>
    </w:p>
    <w:p w:rsidR="00F47D12" w:rsidRDefault="00F47D12" w:rsidP="00F47D12">
      <w:r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immitation check button click event.</w:t>
      </w:r>
    </w:p>
    <w:p w:rsidR="00F47D12" w:rsidRDefault="00F47D12" w:rsidP="00F47D12">
      <w:r>
        <w:lastRenderedPageBreak/>
        <w:t xml:space="preserve">    ''' The user want to check their answer.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ImmitationCheckButton_Click(sender As Object, e As EventArgs) Handles ImmitationCheckButton.Click</w:t>
      </w:r>
    </w:p>
    <w:p w:rsidR="00F47D12" w:rsidRDefault="00F47D12" w:rsidP="00F47D12">
      <w:r>
        <w:t xml:space="preserve">        _immitationTraining.ProcessInput(ImmitationTextBox.Text)</w:t>
      </w:r>
    </w:p>
    <w:p w:rsidR="00F47D12" w:rsidRDefault="00F47D12" w:rsidP="00F47D12">
      <w:r>
        <w:t xml:space="preserve">        If (_immitationTraining.IsDemoInputCorrect) Then</w:t>
      </w:r>
    </w:p>
    <w:p w:rsidR="00F47D12" w:rsidRDefault="00F47D12" w:rsidP="00F47D12">
      <w:r>
        <w:t xml:space="preserve">            If (_immitationTraining.HasImmitationBeenCompleted) Then</w:t>
      </w:r>
    </w:p>
    <w:p w:rsidR="00F47D12" w:rsidRDefault="00F47D12" w:rsidP="00F47D12">
      <w:r>
        <w:t xml:space="preserve">                AddTabPage(PracticeTabPage)</w:t>
      </w:r>
    </w:p>
    <w:p w:rsidR="00F47D12" w:rsidRDefault="00F47D12" w:rsidP="00F47D12">
      <w:r>
        <w:t xml:space="preserve">                PracticeButton.Visible = True</w:t>
      </w:r>
    </w:p>
    <w:p w:rsidR="00F47D12" w:rsidRDefault="00F47D12" w:rsidP="00F47D12">
      <w:r>
        <w:t xml:space="preserve">                PracticeButton.Enabled = True</w:t>
      </w:r>
    </w:p>
    <w:p w:rsidR="00F47D12" w:rsidRDefault="00F47D12" w:rsidP="00F47D12">
      <w:r>
        <w:t xml:space="preserve">                ImmitationButton.Visible = False</w:t>
      </w:r>
    </w:p>
    <w:p w:rsidR="00F47D12" w:rsidRDefault="00F47D12" w:rsidP="00F47D12">
      <w:r>
        <w:t xml:space="preserve">                ImmitationButton.Enabled = False</w:t>
      </w:r>
    </w:p>
    <w:p w:rsidR="00F47D12" w:rsidRDefault="00F47D12" w:rsidP="00F47D12">
      <w:r>
        <w:t xml:space="preserve">            Else</w:t>
      </w:r>
    </w:p>
    <w:p w:rsidR="00F47D12" w:rsidRDefault="00F47D12" w:rsidP="00F47D12">
      <w:r>
        <w:t xml:space="preserve">                ImmitationDemoTextBox.Text = _immitationTraining.DemonstrationStepDetails</w:t>
      </w:r>
    </w:p>
    <w:p w:rsidR="00F47D12" w:rsidRDefault="00F47D12" w:rsidP="00F47D12">
      <w:r>
        <w:t xml:space="preserve">                ImmitationTextBox.Text = String.Empty</w:t>
      </w:r>
    </w:p>
    <w:p w:rsidR="00F47D12" w:rsidRDefault="00F47D12" w:rsidP="00F47D12">
      <w:r>
        <w:t xml:space="preserve">            End If</w:t>
      </w:r>
    </w:p>
    <w:p w:rsidR="00F47D12" w:rsidRDefault="00F47D12" w:rsidP="00F47D12">
      <w:r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Catches the practice button on click event.</w:t>
      </w:r>
    </w:p>
    <w:p w:rsidR="00F47D12" w:rsidRDefault="00F47D12" w:rsidP="00F47D12">
      <w:r>
        <w:t xml:space="preserve">    ''' Will display the practice page.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name="sender"&gt;&lt;/param&gt;</w:t>
      </w:r>
    </w:p>
    <w:p w:rsidR="00F47D12" w:rsidRDefault="00F47D12" w:rsidP="00F47D12">
      <w:r>
        <w:t xml:space="preserve">    ''' &lt;param name="e"&gt;&lt;/param&gt;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PracticeButton_Click(sender As Object, e As EventArgs) Handles PracticeButton.Click</w:t>
      </w:r>
    </w:p>
    <w:p w:rsidR="00F47D12" w:rsidRDefault="00F47D12" w:rsidP="00F47D12"/>
    <w:p w:rsidR="00F47D12" w:rsidRDefault="00F47D12" w:rsidP="00F47D12">
      <w:r>
        <w:t xml:space="preserve">    End Sub</w:t>
      </w:r>
    </w:p>
    <w:p w:rsidR="00F47D12" w:rsidRDefault="00F47D12" w:rsidP="00F47D12">
      <w:r>
        <w:t>#End Region</w:t>
      </w:r>
    </w:p>
    <w:p w:rsidR="00F47D12" w:rsidRDefault="00F47D12" w:rsidP="00F47D12"/>
    <w:p w:rsidR="00F47D12" w:rsidRDefault="00F47D12" w:rsidP="00F47D12">
      <w:r>
        <w:t>#Region "Populate Combo Boxes"</w:t>
      </w:r>
    </w:p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Populates the subject list.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PopulateSubjectComboBox()</w:t>
      </w:r>
    </w:p>
    <w:p w:rsidR="00F47D12" w:rsidRDefault="00F47D12" w:rsidP="00F47D12">
      <w:r>
        <w:t xml:space="preserve">        SubjectListBox.Items.Clear()</w:t>
      </w:r>
    </w:p>
    <w:p w:rsidR="00F47D12" w:rsidRDefault="00F47D12" w:rsidP="00F47D12">
      <w:r>
        <w:t xml:space="preserve">        For Each subject As SubjectListType In SelectTrainingInput.SubjectList</w:t>
      </w:r>
    </w:p>
    <w:p w:rsidR="00F47D12" w:rsidRDefault="00F47D12" w:rsidP="00F47D12">
      <w:r>
        <w:t xml:space="preserve">            SubjectListBox.Items.Add(subject.SubjectDetail)</w:t>
      </w:r>
    </w:p>
    <w:p w:rsidR="00F47D12" w:rsidRDefault="00F47D12" w:rsidP="00F47D12">
      <w:r>
        <w:t xml:space="preserve">        Next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Populates the curriculum list.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lastRenderedPageBreak/>
        <w:t xml:space="preserve">    ''' &lt;remarks&gt;&lt;/remarks&gt;</w:t>
      </w:r>
    </w:p>
    <w:p w:rsidR="00F47D12" w:rsidRDefault="00F47D12" w:rsidP="00F47D12">
      <w:r>
        <w:t xml:space="preserve">    Private Sub PopulateCurriculumComboBox()</w:t>
      </w:r>
    </w:p>
    <w:p w:rsidR="00F47D12" w:rsidRDefault="00F47D12" w:rsidP="00F47D12">
      <w:r>
        <w:t xml:space="preserve">        CurriculumListBox.Items.Clear()</w:t>
      </w:r>
    </w:p>
    <w:p w:rsidR="00F47D12" w:rsidRDefault="00F47D12" w:rsidP="00F47D12">
      <w:r>
        <w:t xml:space="preserve">        For Each curric As CurriculumListType In SelectTrainingInput.CurriculumList</w:t>
      </w:r>
    </w:p>
    <w:p w:rsidR="00F47D12" w:rsidRDefault="00F47D12" w:rsidP="00F47D12">
      <w:r>
        <w:t xml:space="preserve">            CurriculumListBox.Items.Add(curric.CurriculumDetails)</w:t>
      </w:r>
    </w:p>
    <w:p w:rsidR="00F47D12" w:rsidRDefault="00F47D12" w:rsidP="00F47D12">
      <w:r>
        <w:t xml:space="preserve">        Next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Populates the key stage list.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PopulateKeyStageComboBox()</w:t>
      </w:r>
    </w:p>
    <w:p w:rsidR="00F47D12" w:rsidRDefault="00F47D12" w:rsidP="00F47D12">
      <w:r>
        <w:t xml:space="preserve">        KeyStageListBox.Items.Clear()</w:t>
      </w:r>
    </w:p>
    <w:p w:rsidR="00F47D12" w:rsidRDefault="00F47D12" w:rsidP="00F47D12">
      <w:r>
        <w:t xml:space="preserve">        For Each key As KeyStageListType In SelectTrainingInput.KeyStageList</w:t>
      </w:r>
    </w:p>
    <w:p w:rsidR="00F47D12" w:rsidRDefault="00F47D12" w:rsidP="00F47D12">
      <w:r>
        <w:t xml:space="preserve">            KeyStageListBox.Items.Add(key.KeyStageDetail)</w:t>
      </w:r>
    </w:p>
    <w:p w:rsidR="00F47D12" w:rsidRDefault="00F47D12" w:rsidP="00F47D12">
      <w:r>
        <w:t xml:space="preserve">        Next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Populates the explanation list.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PopulateExplanationComboBox()</w:t>
      </w:r>
    </w:p>
    <w:p w:rsidR="00F47D12" w:rsidRDefault="00F47D12" w:rsidP="00F47D12">
      <w:r>
        <w:t xml:space="preserve">        ExplanationListBox.Items.Clear()</w:t>
      </w:r>
    </w:p>
    <w:p w:rsidR="00F47D12" w:rsidRDefault="00F47D12" w:rsidP="00F47D12">
      <w:r>
        <w:t xml:space="preserve">        For Each explan As ExplanationListType In SelectTrainingInput.ExplanationList</w:t>
      </w:r>
    </w:p>
    <w:p w:rsidR="00F47D12" w:rsidRDefault="00F47D12" w:rsidP="00F47D12">
      <w:r>
        <w:t xml:space="preserve">            ExplanationListBox.Items.Add(explan.ExplanationDetail)</w:t>
      </w:r>
    </w:p>
    <w:p w:rsidR="00F47D12" w:rsidRDefault="00F47D12" w:rsidP="00F47D12">
      <w:r>
        <w:t xml:space="preserve">        Next</w:t>
      </w:r>
    </w:p>
    <w:p w:rsidR="00F47D12" w:rsidRDefault="00F47D12" w:rsidP="00F47D12">
      <w:r>
        <w:t xml:space="preserve">    End Sub</w:t>
      </w:r>
    </w:p>
    <w:p w:rsidR="00F47D12" w:rsidRDefault="00F47D12" w:rsidP="00F47D12">
      <w:r>
        <w:t>#End Region</w:t>
      </w:r>
    </w:p>
    <w:p w:rsidR="00F47D12" w:rsidRDefault="00F47D12" w:rsidP="00F47D12"/>
    <w:p w:rsidR="00F47D12" w:rsidRDefault="00F47D12" w:rsidP="00F47D12">
      <w:r>
        <w:t>#Region "Misc Functions"</w:t>
      </w:r>
    </w:p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Clears the selected combo box.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name="box"&gt;&lt;/param&gt;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Shared Sub ClearComboBoxes(box As ListBox)</w:t>
      </w:r>
    </w:p>
    <w:p w:rsidR="00F47D12" w:rsidRDefault="00F47D12" w:rsidP="00F47D12">
      <w:r>
        <w:t xml:space="preserve">        box.Items.Clear()</w:t>
      </w:r>
    </w:p>
    <w:p w:rsidR="00F47D12" w:rsidRDefault="00F47D12" w:rsidP="00F47D12">
      <w:r>
        <w:t xml:space="preserve">        box.Text = String.Empty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Clears all the training combo boxes.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ClearSelectTrainingListBoxes()</w:t>
      </w:r>
    </w:p>
    <w:p w:rsidR="00F47D12" w:rsidRDefault="00F47D12" w:rsidP="00F47D12">
      <w:r>
        <w:t xml:space="preserve">        ClearComboBoxes(SubjectListBox)</w:t>
      </w:r>
    </w:p>
    <w:p w:rsidR="00F47D12" w:rsidRDefault="00F47D12" w:rsidP="00F47D12">
      <w:r>
        <w:t xml:space="preserve">        ClearComboBoxes(CurriculumListBox)</w:t>
      </w:r>
    </w:p>
    <w:p w:rsidR="00F47D12" w:rsidRDefault="00F47D12" w:rsidP="00F47D12">
      <w:r>
        <w:lastRenderedPageBreak/>
        <w:t xml:space="preserve">        ClearComboBoxes(KeyStageListBox)</w:t>
      </w:r>
    </w:p>
    <w:p w:rsidR="00F47D12" w:rsidRDefault="00F47D12" w:rsidP="00F47D12">
      <w:r>
        <w:t xml:space="preserve">        ClearComboBoxes(ExplanationListBox)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Removes the tab pages back to the current page.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RemoveNewQuestionTabs()</w:t>
      </w:r>
    </w:p>
    <w:p w:rsidR="00F47D12" w:rsidRDefault="00F47D12" w:rsidP="00F47D12">
      <w:r>
        <w:t xml:space="preserve">        TrainingTabControl.TabPages.Remove(ExplanationTabPage)</w:t>
      </w:r>
    </w:p>
    <w:p w:rsidR="00F47D12" w:rsidRDefault="00F47D12" w:rsidP="00F47D12">
      <w:r>
        <w:t xml:space="preserve">        TrainingTabControl.TabPages.Remove(DemonstrationTabPage)</w:t>
      </w:r>
    </w:p>
    <w:p w:rsidR="00F47D12" w:rsidRDefault="00F47D12" w:rsidP="00F47D12">
      <w:r>
        <w:t xml:space="preserve">        TrainingTabControl.TabPages.Remove(ImmitationTabPage)</w:t>
      </w:r>
    </w:p>
    <w:p w:rsidR="00F47D12" w:rsidRDefault="00F47D12" w:rsidP="00F47D12">
      <w:r>
        <w:t xml:space="preserve">        TrainingTabControl.TabPages.Remove(PracticeTabPage)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Hides the buttons, as they are stacked on each other in the design view.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Private Sub HideUnusedButtons()</w:t>
      </w:r>
    </w:p>
    <w:p w:rsidR="00F47D12" w:rsidRDefault="00F47D12" w:rsidP="00F47D12">
      <w:r>
        <w:t xml:space="preserve">        DemoButton.Visible = False</w:t>
      </w:r>
    </w:p>
    <w:p w:rsidR="00F47D12" w:rsidRDefault="00F47D12" w:rsidP="00F47D12">
      <w:r>
        <w:t xml:space="preserve">        ImmitationButton.Visible = False</w:t>
      </w:r>
    </w:p>
    <w:p w:rsidR="00F47D12" w:rsidRDefault="00F47D12" w:rsidP="00F47D12">
      <w:r>
        <w:t xml:space="preserve">        PracticeButton.Visible = False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Adds the next tab page to the control.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&lt;param name="nextPage"&gt;&lt;/param&gt;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Public Sub AddTabPage(nextPage As TabPage)</w:t>
      </w:r>
    </w:p>
    <w:p w:rsidR="00F47D12" w:rsidRDefault="00F47D12" w:rsidP="00F47D12">
      <w:r>
        <w:t xml:space="preserve">        Dim exists As Boolean</w:t>
      </w:r>
    </w:p>
    <w:p w:rsidR="00F47D12" w:rsidRDefault="00F47D12" w:rsidP="00F47D12">
      <w:r>
        <w:t xml:space="preserve">        exists = False</w:t>
      </w:r>
    </w:p>
    <w:p w:rsidR="00F47D12" w:rsidRDefault="00F47D12" w:rsidP="00F47D12">
      <w:r>
        <w:t xml:space="preserve">        For Each item As TabPage In TrainingTabControl.TabPages</w:t>
      </w:r>
    </w:p>
    <w:p w:rsidR="00F47D12" w:rsidRDefault="00F47D12" w:rsidP="00F47D12">
      <w:r>
        <w:t xml:space="preserve">            If (item.Name = nextPage.Name) Then</w:t>
      </w:r>
    </w:p>
    <w:p w:rsidR="00F47D12" w:rsidRDefault="00F47D12" w:rsidP="00F47D12">
      <w:r>
        <w:t xml:space="preserve">                exists = True</w:t>
      </w:r>
    </w:p>
    <w:p w:rsidR="00F47D12" w:rsidRDefault="00F47D12" w:rsidP="00F47D12">
      <w:r>
        <w:t xml:space="preserve">            End If</w:t>
      </w:r>
    </w:p>
    <w:p w:rsidR="00F47D12" w:rsidRDefault="00F47D12" w:rsidP="00F47D12">
      <w:r>
        <w:t xml:space="preserve">        Next</w:t>
      </w:r>
    </w:p>
    <w:p w:rsidR="00F47D12" w:rsidRDefault="00F47D12" w:rsidP="00F47D12"/>
    <w:p w:rsidR="00F47D12" w:rsidRDefault="00F47D12" w:rsidP="00F47D12">
      <w:r>
        <w:t xml:space="preserve">        If Not (exists) Then</w:t>
      </w:r>
    </w:p>
    <w:p w:rsidR="00F47D12" w:rsidRDefault="00F47D12" w:rsidP="00F47D12">
      <w:r>
        <w:t xml:space="preserve">            TrainingTabControl.TabPages.Add(nextPage)</w:t>
      </w:r>
    </w:p>
    <w:p w:rsidR="00F47D12" w:rsidRDefault="00F47D12" w:rsidP="00F47D12">
      <w:r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/>
    <w:p w:rsidR="00F47D12" w:rsidRDefault="00F47D12" w:rsidP="00F47D12">
      <w:r>
        <w:t xml:space="preserve">    ''' &lt;summary&gt;</w:t>
      </w:r>
    </w:p>
    <w:p w:rsidR="00F47D12" w:rsidRDefault="00F47D12" w:rsidP="00F47D12">
      <w:r>
        <w:t xml:space="preserve">    ''' Checks if the demo step is at the bounds.</w:t>
      </w:r>
    </w:p>
    <w:p w:rsidR="00F47D12" w:rsidRDefault="00F47D12" w:rsidP="00F47D12">
      <w:r>
        <w:t xml:space="preserve">    ''' Disables the next or previous buttons.</w:t>
      </w:r>
    </w:p>
    <w:p w:rsidR="00F47D12" w:rsidRDefault="00F47D12" w:rsidP="00F47D12">
      <w:r>
        <w:t xml:space="preserve">    ''' &lt;/summary&gt;</w:t>
      </w:r>
    </w:p>
    <w:p w:rsidR="00F47D12" w:rsidRDefault="00F47D12" w:rsidP="00F47D12">
      <w:r>
        <w:t xml:space="preserve">    ''' &lt;remarks&gt;&lt;/remarks&gt;</w:t>
      </w:r>
    </w:p>
    <w:p w:rsidR="00F47D12" w:rsidRDefault="00F47D12" w:rsidP="00F47D12">
      <w:r>
        <w:t xml:space="preserve">    Public Sub CheckIfDemoStepIsAtBounds()</w:t>
      </w:r>
    </w:p>
    <w:p w:rsidR="00F47D12" w:rsidRDefault="00F47D12" w:rsidP="00F47D12">
      <w:r>
        <w:lastRenderedPageBreak/>
        <w:t xml:space="preserve">        If (_demoTraining.HasDemoStepsBeenSetUp) Then</w:t>
      </w:r>
    </w:p>
    <w:p w:rsidR="00F47D12" w:rsidRDefault="00F47D12" w:rsidP="00F47D12">
      <w:r>
        <w:t xml:space="preserve">            If (_demoTraining.DemonstrationStep &lt; (_demoTraining.CountOfDemonstrationSteps - 1)) Then</w:t>
      </w:r>
    </w:p>
    <w:p w:rsidR="00F47D12" w:rsidRDefault="00F47D12" w:rsidP="00F47D12">
      <w:r>
        <w:t xml:space="preserve">                DemoNextButton.Enabled = True</w:t>
      </w:r>
    </w:p>
    <w:p w:rsidR="00F47D12" w:rsidRDefault="00F47D12" w:rsidP="00F47D12">
      <w:r>
        <w:t xml:space="preserve">            Else</w:t>
      </w:r>
    </w:p>
    <w:p w:rsidR="00F47D12" w:rsidRDefault="00F47D12" w:rsidP="00F47D12">
      <w:r>
        <w:t xml:space="preserve">                DemoNextButton.Enabled = False</w:t>
      </w:r>
    </w:p>
    <w:p w:rsidR="00F47D12" w:rsidRDefault="00F47D12" w:rsidP="00F47D12">
      <w:r>
        <w:t xml:space="preserve">            End If</w:t>
      </w:r>
    </w:p>
    <w:p w:rsidR="00F47D12" w:rsidRDefault="00F47D12" w:rsidP="00F47D12"/>
    <w:p w:rsidR="00F47D12" w:rsidRDefault="00F47D12" w:rsidP="00F47D12">
      <w:r>
        <w:t xml:space="preserve">            If (_demoTraining.DemonstrationStep &gt; 0) Then</w:t>
      </w:r>
    </w:p>
    <w:p w:rsidR="00F47D12" w:rsidRDefault="00F47D12" w:rsidP="00F47D12">
      <w:r>
        <w:t xml:space="preserve">                DemoPreviousButton.Enabled = True</w:t>
      </w:r>
    </w:p>
    <w:p w:rsidR="00F47D12" w:rsidRDefault="00F47D12" w:rsidP="00F47D12">
      <w:r>
        <w:t xml:space="preserve">            Else</w:t>
      </w:r>
    </w:p>
    <w:p w:rsidR="00F47D12" w:rsidRDefault="00F47D12" w:rsidP="00F47D12">
      <w:r>
        <w:t xml:space="preserve">                DemoPreviousButton.Enabled = False</w:t>
      </w:r>
    </w:p>
    <w:p w:rsidR="00F47D12" w:rsidRDefault="00F47D12" w:rsidP="00F47D12">
      <w:r>
        <w:t xml:space="preserve">            End If</w:t>
      </w:r>
    </w:p>
    <w:p w:rsidR="00F47D12" w:rsidRDefault="00F47D12" w:rsidP="00F47D12">
      <w:r>
        <w:t xml:space="preserve">        End If</w:t>
      </w:r>
    </w:p>
    <w:p w:rsidR="00F47D12" w:rsidRDefault="00F47D12" w:rsidP="00F47D12">
      <w:r>
        <w:t xml:space="preserve">    End Sub</w:t>
      </w:r>
    </w:p>
    <w:p w:rsidR="00F47D12" w:rsidRDefault="00F47D12" w:rsidP="00F47D12">
      <w:r>
        <w:t>#End Region</w:t>
      </w:r>
    </w:p>
    <w:p w:rsidR="00F47D12" w:rsidRDefault="00F47D12" w:rsidP="00F47D12"/>
    <w:p w:rsidR="00F47D12" w:rsidRDefault="00F47D12" w:rsidP="00F47D12">
      <w:r>
        <w:t>End Class</w:t>
      </w:r>
    </w:p>
    <w:p w:rsidR="00F47D12" w:rsidRDefault="00F47D12" w:rsidP="00F47D12"/>
    <w:p w:rsidR="00F47D12" w:rsidRPr="00F47D12" w:rsidRDefault="00F47D12" w:rsidP="00F47D12"/>
    <w:p w:rsidR="008D3F39" w:rsidRDefault="008D3F39" w:rsidP="008D3F39"/>
    <w:p w:rsidR="008D3F39" w:rsidRPr="008D3F39" w:rsidRDefault="008D3F39" w:rsidP="008D3F39"/>
    <w:p w:rsidR="00C8413A" w:rsidRDefault="00C8413A" w:rsidP="00C8413A">
      <w:pPr>
        <w:pStyle w:val="Heading2"/>
      </w:pPr>
      <w:bookmarkStart w:id="14" w:name="_Toc416726661"/>
      <w:r>
        <w:t>Project Tests</w:t>
      </w:r>
      <w:bookmarkEnd w:id="14"/>
    </w:p>
    <w:p w:rsidR="00C8413A" w:rsidRDefault="002178BB" w:rsidP="002178BB">
      <w:pPr>
        <w:pStyle w:val="Heading3"/>
      </w:pPr>
      <w:bookmarkStart w:id="15" w:name="_Toc416726662"/>
      <w:r>
        <w:t>App.config</w:t>
      </w:r>
      <w:bookmarkEnd w:id="15"/>
    </w:p>
    <w:p w:rsidR="002178BB" w:rsidRDefault="002178BB" w:rsidP="002178BB"/>
    <w:p w:rsidR="002178BB" w:rsidRDefault="002178BB" w:rsidP="002178BB">
      <w:r>
        <w:t>&lt;?xml version="1.0" encoding="utf-8"?&gt;</w:t>
      </w:r>
    </w:p>
    <w:p w:rsidR="002178BB" w:rsidRDefault="002178BB" w:rsidP="002178BB">
      <w:r>
        <w:t>&lt;configuration&gt;</w:t>
      </w:r>
    </w:p>
    <w:p w:rsidR="002178BB" w:rsidRDefault="002178BB" w:rsidP="002178BB">
      <w:r>
        <w:t xml:space="preserve">  &lt;runtime&gt;</w:t>
      </w:r>
    </w:p>
    <w:p w:rsidR="002178BB" w:rsidRDefault="002178BB" w:rsidP="002178BB">
      <w:r>
        <w:t xml:space="preserve">    &lt;assemblyBinding xmlns="urn:schemas-microsoft-com:asm.v1"&gt;</w:t>
      </w:r>
    </w:p>
    <w:p w:rsidR="002178BB" w:rsidRDefault="002178BB" w:rsidP="002178BB">
      <w:r>
        <w:t xml:space="preserve">      &lt;dependentAssembly&gt;</w:t>
      </w:r>
    </w:p>
    <w:p w:rsidR="002178BB" w:rsidRDefault="002178BB" w:rsidP="002178BB">
      <w:r>
        <w:t xml:space="preserve">        &lt;assemblyIdentity name="Moq" publicKeyToken="69f491c39445e920" culture="neutral" /&gt;</w:t>
      </w:r>
    </w:p>
    <w:p w:rsidR="002178BB" w:rsidRDefault="002178BB" w:rsidP="002178BB">
      <w:r>
        <w:t xml:space="preserve">        &lt;bindingRedirect oldVersion="0.0.0.0-4.2.1409.1722" newVersion="4.2.1409.1722" /&gt;</w:t>
      </w:r>
    </w:p>
    <w:p w:rsidR="002178BB" w:rsidRDefault="002178BB" w:rsidP="002178BB">
      <w:r>
        <w:t xml:space="preserve">      &lt;/dependentAssembly&gt;</w:t>
      </w:r>
    </w:p>
    <w:p w:rsidR="002178BB" w:rsidRDefault="002178BB" w:rsidP="002178BB">
      <w:r>
        <w:t xml:space="preserve">    &lt;/assemblyBinding&gt;</w:t>
      </w:r>
    </w:p>
    <w:p w:rsidR="002178BB" w:rsidRDefault="002178BB" w:rsidP="002178BB">
      <w:r>
        <w:t xml:space="preserve">  &lt;/runtime&gt;</w:t>
      </w:r>
    </w:p>
    <w:p w:rsidR="002178BB" w:rsidRDefault="002178BB" w:rsidP="002178BB">
      <w:r>
        <w:t xml:space="preserve">  &lt;startup&gt;</w:t>
      </w:r>
    </w:p>
    <w:p w:rsidR="002178BB" w:rsidRDefault="002178BB" w:rsidP="002178BB">
      <w:r>
        <w:t xml:space="preserve">    &lt;supportedRuntime version="v4.0" sku=".NETFramework,Version=v4.5.1" /&gt;</w:t>
      </w:r>
    </w:p>
    <w:p w:rsidR="002178BB" w:rsidRDefault="002178BB" w:rsidP="002178BB">
      <w:r>
        <w:t xml:space="preserve">  &lt;/startup&gt;</w:t>
      </w:r>
    </w:p>
    <w:p w:rsidR="002178BB" w:rsidRDefault="002178BB" w:rsidP="002178BB">
      <w:r>
        <w:t>&lt;/configuration&gt;</w:t>
      </w:r>
    </w:p>
    <w:p w:rsidR="002178BB" w:rsidRDefault="002178BB" w:rsidP="002178BB"/>
    <w:p w:rsidR="002178BB" w:rsidRDefault="002178BB" w:rsidP="002178BB">
      <w:pPr>
        <w:pStyle w:val="Heading3"/>
      </w:pPr>
      <w:bookmarkStart w:id="16" w:name="_Toc416726663"/>
      <w:r>
        <w:t>Packages.config</w:t>
      </w:r>
      <w:bookmarkEnd w:id="16"/>
    </w:p>
    <w:p w:rsidR="002178BB" w:rsidRDefault="002178BB" w:rsidP="002178BB"/>
    <w:p w:rsidR="002178BB" w:rsidRDefault="002178BB" w:rsidP="002178BB">
      <w:r>
        <w:t>&lt;?xml version="1.0" encoding="utf-8"?&gt;</w:t>
      </w:r>
    </w:p>
    <w:p w:rsidR="002178BB" w:rsidRDefault="002178BB" w:rsidP="002178BB">
      <w:r>
        <w:lastRenderedPageBreak/>
        <w:t>&lt;packages&gt;</w:t>
      </w:r>
    </w:p>
    <w:p w:rsidR="002178BB" w:rsidRDefault="002178BB" w:rsidP="002178BB">
      <w:r>
        <w:t xml:space="preserve">  &lt;package id="Dapper" version="1.38" targetFramework="net451" /&gt;</w:t>
      </w:r>
    </w:p>
    <w:p w:rsidR="002178BB" w:rsidRDefault="002178BB" w:rsidP="002178BB">
      <w:r>
        <w:t xml:space="preserve">  &lt;package id="DapperWrapper" version="0.3.0.0" targetFramework="net451" /&gt;</w:t>
      </w:r>
    </w:p>
    <w:p w:rsidR="002178BB" w:rsidRDefault="002178BB" w:rsidP="002178BB">
      <w:r>
        <w:t xml:space="preserve">  &lt;package id="Moq" version="4.2.1409.1722" targetFramework="net451" /&gt;</w:t>
      </w:r>
    </w:p>
    <w:p w:rsidR="002178BB" w:rsidRDefault="002178BB" w:rsidP="002178BB">
      <w:r>
        <w:t xml:space="preserve">  &lt;package id="Regextra" version="0.3.0.0" targetFramework="net451" /&gt;</w:t>
      </w:r>
    </w:p>
    <w:p w:rsidR="002178BB" w:rsidRDefault="002178BB" w:rsidP="002178BB">
      <w:r>
        <w:t>&lt;/packages&gt;</w:t>
      </w:r>
    </w:p>
    <w:p w:rsidR="002178BB" w:rsidRDefault="002178BB" w:rsidP="002178BB"/>
    <w:p w:rsidR="002178BB" w:rsidRDefault="002178BB" w:rsidP="002178BB"/>
    <w:p w:rsidR="002178BB" w:rsidRDefault="002178BB" w:rsidP="002178BB">
      <w:pPr>
        <w:pStyle w:val="Heading3"/>
      </w:pPr>
      <w:bookmarkStart w:id="17" w:name="_Toc416726664"/>
      <w:r>
        <w:t>New Quest Type Tests</w:t>
      </w:r>
      <w:bookmarkEnd w:id="17"/>
    </w:p>
    <w:p w:rsidR="002178BB" w:rsidRDefault="002178BB" w:rsidP="002178BB"/>
    <w:p w:rsidR="002178BB" w:rsidRDefault="002178BB" w:rsidP="002178BB">
      <w:pPr>
        <w:pStyle w:val="Heading4"/>
      </w:pPr>
      <w:r>
        <w:t>AnswerTypeInputTests.vb</w:t>
      </w:r>
    </w:p>
    <w:p w:rsidR="002178BB" w:rsidRDefault="002178BB" w:rsidP="002178BB"/>
    <w:p w:rsidR="002178BB" w:rsidRDefault="002178BB" w:rsidP="002178BB">
      <w:r>
        <w:t>Imports System.Text</w:t>
      </w:r>
    </w:p>
    <w:p w:rsidR="002178BB" w:rsidRDefault="002178BB" w:rsidP="002178BB">
      <w:r>
        <w:t>Imports Microsoft.VisualStudio.TestTools.UnitTesting</w:t>
      </w:r>
    </w:p>
    <w:p w:rsidR="002178BB" w:rsidRDefault="002178BB" w:rsidP="002178BB">
      <w:r>
        <w:t>Imports ExampleProg.InputClasses.NewQuestionTypes</w:t>
      </w:r>
    </w:p>
    <w:p w:rsidR="002178BB" w:rsidRDefault="002178BB" w:rsidP="002178BB">
      <w:r>
        <w:t>Imports ExampleProg.Constants</w:t>
      </w:r>
    </w:p>
    <w:p w:rsidR="002178BB" w:rsidRDefault="002178BB" w:rsidP="002178BB"/>
    <w:p w:rsidR="002178BB" w:rsidRDefault="002178BB" w:rsidP="002178BB">
      <w:r>
        <w:t>&lt;TestClass()&gt; Public Class AnswerTypeInputTests</w:t>
      </w:r>
    </w:p>
    <w:p w:rsidR="002178BB" w:rsidRDefault="002178BB" w:rsidP="002178BB"/>
    <w:p w:rsidR="002178BB" w:rsidRDefault="002178BB" w:rsidP="002178BB">
      <w:r>
        <w:t xml:space="preserve">    &lt;TestMethod()&gt; Public Sub test_process_correct_answer_sets_valid_flag_to_true()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Assert.IsTrue(answerType.IsValidCorrectAnswer)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test_process_incorrect_answer_a_sets_valid_flag_to_true()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Assert.IsTrue(answerType.IsValidInCorrectAnswerA)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test_process_incorrect_answer_b_sets_valid_flag_to_true()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lastRenderedPageBreak/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Assert.IsTrue(answerType.IsValidInCorrectAnswerB)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test_process_incorrect_answer_c_sets_valid_flag_to_true()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Assert.IsTrue(answerType.IsValidInCorrectAnswerC)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test_process_correct_answer_sets_valid_flag_to_false()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answerType.Process(String.Empty,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Assert.IsFalse(answerType.IsValidCorrectAnswer)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test_process_incorrect_answer_a_sets_valid_flag_to_false()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String.Empty,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Assert.IsFalse(answerType.IsValidInCorrectAnswerA)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test_process_incorrect_answer_b_sets_valid_flag_to_false()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String.Empty, "no way")</w:t>
      </w:r>
    </w:p>
    <w:p w:rsidR="002178BB" w:rsidRDefault="002178BB" w:rsidP="002178BB"/>
    <w:p w:rsidR="002178BB" w:rsidRDefault="002178BB" w:rsidP="002178BB">
      <w:r>
        <w:lastRenderedPageBreak/>
        <w:t xml:space="preserve">        ' Assert.</w:t>
      </w:r>
    </w:p>
    <w:p w:rsidR="002178BB" w:rsidRDefault="002178BB" w:rsidP="002178BB">
      <w:r>
        <w:t xml:space="preserve">        Assert.IsFalse(answerType.IsValidInCorrectAnswerB)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test_process_incorrect_answer_c_sets_valid_flag_to_false()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String.Empty)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Assert.IsFalse(answerType.IsValidInCorrectAnswerC)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test_process_correct_answer_sets_invalid_message_to_empty_string()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Assert.AreEqual(String.Empty, answerType.InvalidCorrectAnswerMessage)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test_process_incorrect_answer_a_sets_invalid_message_to_empty_string()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Assert.AreEqual(String.Empty, answerType.InvalidInCorrectAnswerAMessage)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test_process_incorrect_answer_b_sets_invalid_message_to_empty_string()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lastRenderedPageBreak/>
        <w:t xml:space="preserve">        Assert.AreEqual(String.Empty, answerType.InvalidInCorrectAnswerBMessage)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test_process_incorrect_answer_c_sets_invalid_message_to_empty_string()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Assert.AreEqual(String.Empty, answerType.InvalidInCorrectAnswerCMessage)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test_process_correct_answer_sets_invalid_message_to_not_a_valid_input()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answerType.Process(String.Empty,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Assert.AreEqual(CommonConstants.NotAValidInput, answerType.InvalidCorrectAnswerMessage)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test_process_incorrect_answer_a_sets_invalid_message_to_not_a_valid_input()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String.Empty,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Assert.AreEqual(CommonConstants.NotAValidInput, answerType.InvalidInCorrectAnswerAMessage)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test_process_incorrect_answer_b_sets_invalid_message_to_not_a_valid_input()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lastRenderedPageBreak/>
        <w:t xml:space="preserve">        answerType.Process("yep", "nope", String.Empty,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Assert.AreEqual(CommonConstants.NotAValidInput, answerType.InvalidInCorrectAnswerBMessage)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test_process_incorrect_answer_c_sets_invalid_message_to_not_a_valid_input()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String.Empty)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Assert.AreEqual(CommonConstants.NotAValidInput, answerType.InvalidInCorrectAnswerCMessage)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test_process_sets_can_proceed_to_true()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Assert.IsTrue(answerType.CanProceed)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test_process_sets_can_proceed_to_false_with_no_correct_answer()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answerType.Process(String.Empty, "nope",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Assert.IsFalse(answerType.CanProceed)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test_process_sets_can_proceed_to_false_with_no_incorrect_answer_a()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String.Empty, "um",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Assert.IsFalse(answerType.CanProceed)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test_process_sets_can_proceed_to_false_with_no_incorrect_answer_b()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String.Empty, "no way")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Assert.IsFalse(answerType.CanProceed)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 xml:space="preserve">    &lt;TestMethod()&gt; Public Sub test_process_sets_can_proceed_to_false_with_no_incorrect_answer_c()</w:t>
      </w:r>
    </w:p>
    <w:p w:rsidR="002178BB" w:rsidRDefault="002178BB" w:rsidP="002178BB">
      <w:r>
        <w:t xml:space="preserve">        ' Arrange.</w:t>
      </w:r>
    </w:p>
    <w:p w:rsidR="002178BB" w:rsidRDefault="002178BB" w:rsidP="002178BB">
      <w:r>
        <w:t xml:space="preserve">        Dim answerType = New AnswerTypeInput()</w:t>
      </w:r>
    </w:p>
    <w:p w:rsidR="002178BB" w:rsidRDefault="002178BB" w:rsidP="002178BB"/>
    <w:p w:rsidR="002178BB" w:rsidRDefault="002178BB" w:rsidP="002178BB">
      <w:r>
        <w:t xml:space="preserve">        ' Act.</w:t>
      </w:r>
    </w:p>
    <w:p w:rsidR="002178BB" w:rsidRDefault="002178BB" w:rsidP="002178BB">
      <w:r>
        <w:t xml:space="preserve">        answerType.Process("yep", "nope", "um", String.Empty)</w:t>
      </w:r>
    </w:p>
    <w:p w:rsidR="002178BB" w:rsidRDefault="002178BB" w:rsidP="002178BB"/>
    <w:p w:rsidR="002178BB" w:rsidRDefault="002178BB" w:rsidP="002178BB">
      <w:r>
        <w:t xml:space="preserve">        ' Assert.</w:t>
      </w:r>
    </w:p>
    <w:p w:rsidR="002178BB" w:rsidRDefault="002178BB" w:rsidP="002178BB">
      <w:r>
        <w:t xml:space="preserve">        Assert.IsFalse(answerType.CanProceed)</w:t>
      </w:r>
    </w:p>
    <w:p w:rsidR="002178BB" w:rsidRDefault="002178BB" w:rsidP="002178BB">
      <w:r>
        <w:t xml:space="preserve">    End Sub</w:t>
      </w:r>
    </w:p>
    <w:p w:rsidR="002178BB" w:rsidRDefault="002178BB" w:rsidP="002178BB"/>
    <w:p w:rsidR="002178BB" w:rsidRDefault="002178BB" w:rsidP="002178BB">
      <w:r>
        <w:t>End Class</w:t>
      </w:r>
    </w:p>
    <w:p w:rsidR="002178BB" w:rsidRDefault="002178BB" w:rsidP="002178BB"/>
    <w:p w:rsidR="002178BB" w:rsidRDefault="002178BB" w:rsidP="002178BB">
      <w:pPr>
        <w:pStyle w:val="Heading4"/>
      </w:pPr>
      <w:r>
        <w:t>CurriculumTypeInputTests.vb</w:t>
      </w:r>
    </w:p>
    <w:p w:rsidR="002178BB" w:rsidRDefault="002178BB" w:rsidP="002178BB"/>
    <w:p w:rsidR="002178BB" w:rsidRDefault="002178BB" w:rsidP="002178BB">
      <w:r>
        <w:t>Imports ExampleProg.Constants</w:t>
      </w:r>
    </w:p>
    <w:p w:rsidR="002178BB" w:rsidRDefault="002178BB" w:rsidP="002178BB">
      <w:r>
        <w:t>Imports ExampleProg.InputClasses.NewQuestionTypes</w:t>
      </w:r>
    </w:p>
    <w:p w:rsidR="002178BB" w:rsidRDefault="002178BB" w:rsidP="002178BB">
      <w:r>
        <w:t>Imports ExampleProg.ProcedureReturnTypes</w:t>
      </w:r>
    </w:p>
    <w:p w:rsidR="002178BB" w:rsidRDefault="002178BB" w:rsidP="002178BB">
      <w:r>
        <w:t>Imports Microsoft.VisualStudio.TestTools.UnitTesting</w:t>
      </w:r>
    </w:p>
    <w:p w:rsidR="002178BB" w:rsidRDefault="002178BB" w:rsidP="002178BB"/>
    <w:p w:rsidR="002178BB" w:rsidRDefault="002178BB" w:rsidP="002178BB">
      <w:r>
        <w:t>Namespace NewQuestTypeTests</w:t>
      </w:r>
    </w:p>
    <w:p w:rsidR="002178BB" w:rsidRDefault="002178BB" w:rsidP="002178BB"/>
    <w:p w:rsidR="002178BB" w:rsidRDefault="002178BB" w:rsidP="002178BB">
      <w:r>
        <w:t xml:space="preserve">    &lt;TestClass()&gt; Public Class CurriculumTypeInputTests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process_sets_can_proceed_to_true()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Dim curriculum1 = New CurriculumListType()</w:t>
      </w:r>
    </w:p>
    <w:p w:rsidR="002178BB" w:rsidRDefault="002178BB" w:rsidP="002178BB">
      <w:r>
        <w:t xml:space="preserve">            curriculum1.ID = 1</w:t>
      </w:r>
    </w:p>
    <w:p w:rsidR="002178BB" w:rsidRDefault="002178BB" w:rsidP="002178BB">
      <w:r>
        <w:t xml:space="preserve">            curriculum1.CurriculumDetails = "Basic"</w:t>
      </w:r>
    </w:p>
    <w:p w:rsidR="002178BB" w:rsidRDefault="002178BB" w:rsidP="002178BB">
      <w:r>
        <w:t xml:space="preserve">            Dim curriculum2 = New CurriculumListType()</w:t>
      </w:r>
    </w:p>
    <w:p w:rsidR="002178BB" w:rsidRDefault="002178BB" w:rsidP="002178BB">
      <w:r>
        <w:t xml:space="preserve">            curriculum2.ID = 2</w:t>
      </w:r>
    </w:p>
    <w:p w:rsidR="002178BB" w:rsidRDefault="002178BB" w:rsidP="002178BB">
      <w:r>
        <w:lastRenderedPageBreak/>
        <w:t xml:space="preserve">            curriculum2.CurriculumDetails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CurriculumListType)</w:t>
      </w:r>
    </w:p>
    <w:p w:rsidR="002178BB" w:rsidRDefault="002178BB" w:rsidP="002178BB">
      <w:r>
        <w:t xml:space="preserve">            list.Add(curriculum1)</w:t>
      </w:r>
    </w:p>
    <w:p w:rsidR="002178BB" w:rsidRDefault="002178BB" w:rsidP="002178BB">
      <w:r>
        <w:t xml:space="preserve">            list.Add(curriculum2)</w:t>
      </w:r>
    </w:p>
    <w:p w:rsidR="002178BB" w:rsidRDefault="002178BB" w:rsidP="002178BB">
      <w:r>
        <w:t xml:space="preserve">            curriculumTypeInput.CurriculumList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curriculumTypeInput.Process("Basic")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Assert.IsTrue(curriculumTypeInput.CanProceed)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process_sets_can_proceed_to_false()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curriculumTypeInput.CurriculumList = New List(Of CurriculumListType)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Assert.IsFalse(curriculumTypeInput.CanProceed)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process_sets_invalid_message_flag_to_empty_string()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curriculumTypeInput.CurriculumList = New List(Of CurriculumListType)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curriculumTypeInput.Process("hello")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curriculumTypeInput.InvalidMessage)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process_sets_invalid_message_flag_to_not_a_valid_input()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lastRenderedPageBreak/>
        <w:t xml:space="preserve">            ' Faking out the list.</w:t>
      </w:r>
    </w:p>
    <w:p w:rsidR="002178BB" w:rsidRDefault="002178BB" w:rsidP="002178BB">
      <w:r>
        <w:t xml:space="preserve">            curriculumTypeInput.CurriculumList = New List(Of CurriculumListType)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Assert.AreEqual(CommonConstants.NotAValidInput, curriculumTypeInput.InvalidMessage)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process_sets_curriculum_id_correctly()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Dim curriculum1 = New CurriculumListType()</w:t>
      </w:r>
    </w:p>
    <w:p w:rsidR="002178BB" w:rsidRDefault="002178BB" w:rsidP="002178BB">
      <w:r>
        <w:t xml:space="preserve">            curriculum1.ID = 1</w:t>
      </w:r>
    </w:p>
    <w:p w:rsidR="002178BB" w:rsidRDefault="002178BB" w:rsidP="002178BB">
      <w:r>
        <w:t xml:space="preserve">            curriculum1.CurriculumDetails = "Basic"</w:t>
      </w:r>
    </w:p>
    <w:p w:rsidR="002178BB" w:rsidRDefault="002178BB" w:rsidP="002178BB">
      <w:r>
        <w:t xml:space="preserve">            Dim curriculum2 = New CurriculumListType()</w:t>
      </w:r>
    </w:p>
    <w:p w:rsidR="002178BB" w:rsidRDefault="002178BB" w:rsidP="002178BB">
      <w:r>
        <w:t xml:space="preserve">            curriculum2.ID = 2</w:t>
      </w:r>
    </w:p>
    <w:p w:rsidR="002178BB" w:rsidRDefault="002178BB" w:rsidP="002178BB">
      <w:r>
        <w:t xml:space="preserve">            curriculum2.CurriculumDetails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CurriculumListType)</w:t>
      </w:r>
    </w:p>
    <w:p w:rsidR="002178BB" w:rsidRDefault="002178BB" w:rsidP="002178BB">
      <w:r>
        <w:t xml:space="preserve">            list.Add(curriculum1)</w:t>
      </w:r>
    </w:p>
    <w:p w:rsidR="002178BB" w:rsidRDefault="002178BB" w:rsidP="002178BB">
      <w:r>
        <w:t xml:space="preserve">            list.Add(curriculum2)</w:t>
      </w:r>
    </w:p>
    <w:p w:rsidR="002178BB" w:rsidRDefault="002178BB" w:rsidP="002178BB">
      <w:r>
        <w:t xml:space="preserve">            curriculumTypeInput.CurriculumList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curriculumTypeInput.Process("Basic")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Assert.AreEqual(1, curriculumTypeInput.CurriculumID)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process_sets_curriculum_id_to_zero_if_curriculum_not_in_list()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Dim curriculum1 = New CurriculumListType()</w:t>
      </w:r>
    </w:p>
    <w:p w:rsidR="002178BB" w:rsidRDefault="002178BB" w:rsidP="002178BB">
      <w:r>
        <w:t xml:space="preserve">            curriculum1.ID = 1</w:t>
      </w:r>
    </w:p>
    <w:p w:rsidR="002178BB" w:rsidRDefault="002178BB" w:rsidP="002178BB">
      <w:r>
        <w:t xml:space="preserve">            curriculum1.CurriculumDetails = "Basic"</w:t>
      </w:r>
    </w:p>
    <w:p w:rsidR="002178BB" w:rsidRDefault="002178BB" w:rsidP="002178BB">
      <w:r>
        <w:t xml:space="preserve">            Dim curriculum2 = New CurriculumListType()</w:t>
      </w:r>
    </w:p>
    <w:p w:rsidR="002178BB" w:rsidRDefault="002178BB" w:rsidP="002178BB">
      <w:r>
        <w:t xml:space="preserve">            curriculum2.ID = 2</w:t>
      </w:r>
    </w:p>
    <w:p w:rsidR="002178BB" w:rsidRDefault="002178BB" w:rsidP="002178BB">
      <w:r>
        <w:t xml:space="preserve">            curriculum2.CurriculumDetails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CurriculumListType)</w:t>
      </w:r>
    </w:p>
    <w:p w:rsidR="002178BB" w:rsidRDefault="002178BB" w:rsidP="002178BB">
      <w:r>
        <w:t xml:space="preserve">            list.Add(curriculum1)</w:t>
      </w:r>
    </w:p>
    <w:p w:rsidR="002178BB" w:rsidRDefault="002178BB" w:rsidP="002178BB">
      <w:r>
        <w:lastRenderedPageBreak/>
        <w:t xml:space="preserve">            list.Add(curriculum2)</w:t>
      </w:r>
    </w:p>
    <w:p w:rsidR="002178BB" w:rsidRDefault="002178BB" w:rsidP="002178BB">
      <w:r>
        <w:t xml:space="preserve">            curriculumTypeInput.CurriculumList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curriculumTypeInput.Process("Manic")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Assert.AreEqual(0, curriculumTypeInput.CurriculumID)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process_sets_is_new_curriculum_if_curriculum_not_in_list()</w:t>
      </w:r>
    </w:p>
    <w:p w:rsidR="002178BB" w:rsidRDefault="002178BB" w:rsidP="002178BB">
      <w:r>
        <w:t xml:space="preserve">            'Arrange.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Dim curriculum1 = New CurriculumListType()</w:t>
      </w:r>
    </w:p>
    <w:p w:rsidR="002178BB" w:rsidRDefault="002178BB" w:rsidP="002178BB">
      <w:r>
        <w:t xml:space="preserve">            curriculum1.ID = 1</w:t>
      </w:r>
    </w:p>
    <w:p w:rsidR="002178BB" w:rsidRDefault="002178BB" w:rsidP="002178BB">
      <w:r>
        <w:t xml:space="preserve">            curriculum1.CurriculumDetails = "Basic"</w:t>
      </w:r>
    </w:p>
    <w:p w:rsidR="002178BB" w:rsidRDefault="002178BB" w:rsidP="002178BB">
      <w:r>
        <w:t xml:space="preserve">            Dim curriculum2 = New CurriculumListType()</w:t>
      </w:r>
    </w:p>
    <w:p w:rsidR="002178BB" w:rsidRDefault="002178BB" w:rsidP="002178BB">
      <w:r>
        <w:t xml:space="preserve">            curriculum2.ID = 2</w:t>
      </w:r>
    </w:p>
    <w:p w:rsidR="002178BB" w:rsidRDefault="002178BB" w:rsidP="002178BB">
      <w:r>
        <w:t xml:space="preserve">            curriculum2.CurriculumDetails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CurriculumListType)</w:t>
      </w:r>
    </w:p>
    <w:p w:rsidR="002178BB" w:rsidRDefault="002178BB" w:rsidP="002178BB">
      <w:r>
        <w:t xml:space="preserve">            list.Add(curriculum1)</w:t>
      </w:r>
    </w:p>
    <w:p w:rsidR="002178BB" w:rsidRDefault="002178BB" w:rsidP="002178BB">
      <w:r>
        <w:t xml:space="preserve">            list.Add(curriculum2)</w:t>
      </w:r>
    </w:p>
    <w:p w:rsidR="002178BB" w:rsidRDefault="002178BB" w:rsidP="002178BB">
      <w:r>
        <w:t xml:space="preserve">            curriculumTypeInput.CurriculumList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curriculumTypeInput.Process("Manic")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Assert.IsTrue(curriculumTypeInput.IsNewCurriculum)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process_sets_curriculum_id_correctly_if_input_is_lower_case()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Dim curriculum1 = New CurriculumListType()</w:t>
      </w:r>
    </w:p>
    <w:p w:rsidR="002178BB" w:rsidRDefault="002178BB" w:rsidP="002178BB">
      <w:r>
        <w:t xml:space="preserve">            curriculum1.ID = 1</w:t>
      </w:r>
    </w:p>
    <w:p w:rsidR="002178BB" w:rsidRDefault="002178BB" w:rsidP="002178BB">
      <w:r>
        <w:t xml:space="preserve">            curriculum1.CurriculumDetails = "Basic"</w:t>
      </w:r>
    </w:p>
    <w:p w:rsidR="002178BB" w:rsidRDefault="002178BB" w:rsidP="002178BB">
      <w:r>
        <w:t xml:space="preserve">            Dim curriculum2 = New CurriculumListType()</w:t>
      </w:r>
    </w:p>
    <w:p w:rsidR="002178BB" w:rsidRDefault="002178BB" w:rsidP="002178BB">
      <w:r>
        <w:t xml:space="preserve">            curriculum2.ID = 2</w:t>
      </w:r>
    </w:p>
    <w:p w:rsidR="002178BB" w:rsidRDefault="002178BB" w:rsidP="002178BB">
      <w:r>
        <w:t xml:space="preserve">            curriculum2.CurriculumDetails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CurriculumListType)</w:t>
      </w:r>
    </w:p>
    <w:p w:rsidR="002178BB" w:rsidRDefault="002178BB" w:rsidP="002178BB">
      <w:r>
        <w:t xml:space="preserve">            list.Add(curriculum1)</w:t>
      </w:r>
    </w:p>
    <w:p w:rsidR="002178BB" w:rsidRDefault="002178BB" w:rsidP="002178BB">
      <w:r>
        <w:t xml:space="preserve">            list.Add(curriculum2)</w:t>
      </w:r>
    </w:p>
    <w:p w:rsidR="002178BB" w:rsidRDefault="002178BB" w:rsidP="002178BB">
      <w:r>
        <w:lastRenderedPageBreak/>
        <w:t xml:space="preserve">            curriculumTypeInput.CurriculumList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curriculumTypeInput.Process("advanced")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curriculumTypeInput.CurriculumID)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process_sets_curriculum_id_correctly_if_input_is_upper_case()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Dim curriculum1 = New CurriculumListType()</w:t>
      </w:r>
    </w:p>
    <w:p w:rsidR="002178BB" w:rsidRDefault="002178BB" w:rsidP="002178BB">
      <w:r>
        <w:t xml:space="preserve">            curriculum1.ID = 1</w:t>
      </w:r>
    </w:p>
    <w:p w:rsidR="002178BB" w:rsidRDefault="002178BB" w:rsidP="002178BB">
      <w:r>
        <w:t xml:space="preserve">            curriculum1.CurriculumDetails = "Basic"</w:t>
      </w:r>
    </w:p>
    <w:p w:rsidR="002178BB" w:rsidRDefault="002178BB" w:rsidP="002178BB">
      <w:r>
        <w:t xml:space="preserve">            Dim curriculum2 = New CurriculumListType()</w:t>
      </w:r>
    </w:p>
    <w:p w:rsidR="002178BB" w:rsidRDefault="002178BB" w:rsidP="002178BB">
      <w:r>
        <w:t xml:space="preserve">            curriculum2.ID = 2</w:t>
      </w:r>
    </w:p>
    <w:p w:rsidR="002178BB" w:rsidRDefault="002178BB" w:rsidP="002178BB">
      <w:r>
        <w:t xml:space="preserve">            curriculum2.CurriculumDetails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CurriculumListType)</w:t>
      </w:r>
    </w:p>
    <w:p w:rsidR="002178BB" w:rsidRDefault="002178BB" w:rsidP="002178BB">
      <w:r>
        <w:t xml:space="preserve">            list.Add(curriculum1)</w:t>
      </w:r>
    </w:p>
    <w:p w:rsidR="002178BB" w:rsidRDefault="002178BB" w:rsidP="002178BB">
      <w:r>
        <w:t xml:space="preserve">            list.Add(curriculum2)</w:t>
      </w:r>
    </w:p>
    <w:p w:rsidR="002178BB" w:rsidRDefault="002178BB" w:rsidP="002178BB">
      <w:r>
        <w:t xml:space="preserve">            curriculumTypeInput.CurriculumList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curriculumTypeInput.Process("ADVANCED")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curriculumTypeInput.CurriculumID)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process_sets_subject_id_correctly_if_input_is_mixed_case()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curriculumTypeInput = New CurriculumTypeInput()</w:t>
      </w:r>
    </w:p>
    <w:p w:rsidR="002178BB" w:rsidRDefault="002178BB" w:rsidP="002178BB"/>
    <w:p w:rsidR="002178BB" w:rsidRDefault="002178BB" w:rsidP="002178BB">
      <w:r>
        <w:t xml:space="preserve">            Dim curriculum1 = New CurriculumListType()</w:t>
      </w:r>
    </w:p>
    <w:p w:rsidR="002178BB" w:rsidRDefault="002178BB" w:rsidP="002178BB">
      <w:r>
        <w:t xml:space="preserve">            curriculum1.ID = 1</w:t>
      </w:r>
    </w:p>
    <w:p w:rsidR="002178BB" w:rsidRDefault="002178BB" w:rsidP="002178BB">
      <w:r>
        <w:t xml:space="preserve">            curriculum1.CurriculumDetails = "Basic"</w:t>
      </w:r>
    </w:p>
    <w:p w:rsidR="002178BB" w:rsidRDefault="002178BB" w:rsidP="002178BB">
      <w:r>
        <w:t xml:space="preserve">            Dim curriculum2 = New CurriculumListType()</w:t>
      </w:r>
    </w:p>
    <w:p w:rsidR="002178BB" w:rsidRDefault="002178BB" w:rsidP="002178BB">
      <w:r>
        <w:t xml:space="preserve">            curriculum2.ID = 2</w:t>
      </w:r>
    </w:p>
    <w:p w:rsidR="002178BB" w:rsidRDefault="002178BB" w:rsidP="002178BB">
      <w:r>
        <w:t xml:space="preserve">            curriculum2.CurriculumDetails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CurriculumListType)</w:t>
      </w:r>
    </w:p>
    <w:p w:rsidR="002178BB" w:rsidRDefault="002178BB" w:rsidP="002178BB">
      <w:r>
        <w:t xml:space="preserve">            list.Add(curriculum1)</w:t>
      </w:r>
    </w:p>
    <w:p w:rsidR="002178BB" w:rsidRDefault="002178BB" w:rsidP="002178BB">
      <w:r>
        <w:t xml:space="preserve">            list.Add(curriculum2)</w:t>
      </w:r>
    </w:p>
    <w:p w:rsidR="002178BB" w:rsidRDefault="002178BB" w:rsidP="002178BB">
      <w:r>
        <w:t xml:space="preserve">            curriculumTypeInput.CurriculumList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curriculumTypeInput.Process("AdVaNcEd")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curriculumTypeInput.CurriculumID)</w:t>
      </w:r>
    </w:p>
    <w:p w:rsidR="002178BB" w:rsidRDefault="002178BB" w:rsidP="002178BB">
      <w:r>
        <w:t xml:space="preserve">        End Sub</w:t>
      </w:r>
    </w:p>
    <w:p w:rsidR="002178BB" w:rsidRDefault="002178BB" w:rsidP="002178BB">
      <w:r>
        <w:t xml:space="preserve">    End Class</w:t>
      </w:r>
    </w:p>
    <w:p w:rsidR="002178BB" w:rsidRDefault="002178BB" w:rsidP="002178BB">
      <w:r>
        <w:t>End Namespace</w:t>
      </w:r>
    </w:p>
    <w:p w:rsidR="002178BB" w:rsidRDefault="002178BB" w:rsidP="002178BB"/>
    <w:p w:rsidR="002178BB" w:rsidRDefault="002178BB" w:rsidP="002178BB">
      <w:pPr>
        <w:pStyle w:val="Heading4"/>
      </w:pPr>
      <w:r>
        <w:t>DemonstrationTypeInputTests.vb</w:t>
      </w:r>
    </w:p>
    <w:p w:rsidR="002178BB" w:rsidRDefault="002178BB" w:rsidP="002178BB"/>
    <w:p w:rsidR="002178BB" w:rsidRDefault="002178BB" w:rsidP="002178BB">
      <w:r>
        <w:t>Imports ExampleProg.Constants</w:t>
      </w:r>
    </w:p>
    <w:p w:rsidR="002178BB" w:rsidRDefault="002178BB" w:rsidP="002178BB">
      <w:r>
        <w:t>Imports ExampleProg.InputClasses.NewQuestionTypes</w:t>
      </w:r>
    </w:p>
    <w:p w:rsidR="002178BB" w:rsidRDefault="002178BB" w:rsidP="002178BB">
      <w:r>
        <w:t>Imports Microsoft.VisualStudio.TestTools.UnitTesting</w:t>
      </w:r>
    </w:p>
    <w:p w:rsidR="002178BB" w:rsidRDefault="002178BB" w:rsidP="002178BB">
      <w:r>
        <w:t>Imports System.Text.RegularExpressions</w:t>
      </w:r>
    </w:p>
    <w:p w:rsidR="002178BB" w:rsidRDefault="002178BB" w:rsidP="002178BB"/>
    <w:p w:rsidR="002178BB" w:rsidRDefault="002178BB" w:rsidP="002178BB">
      <w:r>
        <w:t>Namespace NewQuestTypeTests</w:t>
      </w:r>
    </w:p>
    <w:p w:rsidR="002178BB" w:rsidRDefault="002178BB" w:rsidP="002178BB"/>
    <w:p w:rsidR="002178BB" w:rsidRDefault="002178BB" w:rsidP="002178BB">
      <w:r>
        <w:t xml:space="preserve">    &lt;TestClass()&gt; Public Class DemonstrationTypeInputTests</w:t>
      </w:r>
    </w:p>
    <w:p w:rsidR="002178BB" w:rsidRDefault="002178BB" w:rsidP="002178BB"/>
    <w:p w:rsidR="002178BB" w:rsidRDefault="002178BB" w:rsidP="002178BB">
      <w:r>
        <w:t xml:space="preserve">        &lt;TestMethod()&gt; Public Sub test_demo_details_sets_valid_flag_to_true()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demoStep.InsertNextStepDetails("Do this to that.")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Assert.IsTrue(demoStep.IsValidDemoDetails)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test_demo_details_sets_valid_flag_to_false()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demoStep.InsertNextStepDetails(String.Empty)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Assert.IsFalse(demoStep.IsValidDemoDetails)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test_demo_details_sets_invalid_message_to_empty_string()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lastRenderedPageBreak/>
        <w:t xml:space="preserve">            demoStep.ResetValuesToDefaults()</w:t>
      </w:r>
    </w:p>
    <w:p w:rsidR="002178BB" w:rsidRDefault="002178BB" w:rsidP="002178BB">
      <w:r>
        <w:t xml:space="preserve">            demoStep.InsertNextStepDetails("Do this to that.")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demoStep.InvalidDemoDetailsMessage)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test_demo_details_sets_invalid_message_to_not_a_valid_entry()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demoStep.InsertNextStepDetails(String.Empty)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Assert.AreEqual(CommonConstants.NotAValidInput, demoStep.InvalidDemoDetailsMessage)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test_insert_demo_details_sets_regex_with_simple_text()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expectedRegEx As String = "^(?=.*Do\ this\ to\ that\.)(?!^\s|.*\s$).+$"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demoStep.InsertNextStepDetails("Do this to that.")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Assert.AreEqual(expectedRegEx, demoStep.RegExDetails)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test_insert_demo_details_sets_regex_with_maths_calculation()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"2(2x - 1) + x = 8"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Dim result = Regex.IsMatch(input, demoStep.RegExDetails)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Assert.IsTrue(result)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test_update_regex_sets_flag_to_true()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Assert.IsTrue(demoStep.IsValidRegExDetails)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test_update_regex_sets_flag_to_false()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Assert.IsFalse(demoStep.IsValidRegExDetails)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test_update_regex_sets_invalid_message_to_empty_string()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lastRenderedPageBreak/>
        <w:t xml:space="preserve">            Assert.AreEqual(String.Empty, demoStep.InvalidRegExDetailsMessage)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test_update_regex_sets_invalid_message_to_not_a_valid_input()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Assert.AreEqual(CommonConstants.NotAValidInput, demoStep.InvalidRegExDetailsMessage)</w:t>
      </w:r>
    </w:p>
    <w:p w:rsidR="002178BB" w:rsidRDefault="002178BB" w:rsidP="002178BB">
      <w:r>
        <w:t xml:space="preserve">        End Sub</w:t>
      </w:r>
    </w:p>
    <w:p w:rsidR="002178BB" w:rsidRDefault="002178BB" w:rsidP="002178BB">
      <w:r>
        <w:t xml:space="preserve">        </w:t>
      </w:r>
    </w:p>
    <w:p w:rsidR="002178BB" w:rsidRDefault="002178BB" w:rsidP="002178BB">
      <w:r>
        <w:t xml:space="preserve">        &lt;TestMethod()&gt; Public Sub test_insert_mark_sets_flag_to_true()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Const mark As String = "5"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>
      <w:r>
        <w:t xml:space="preserve">            demoStep.InsertMark(mark)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Assert.IsTrue(demoStep.IsValidMark)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test_insert_mark_sets_flag_to_false()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>
      <w:r>
        <w:t xml:space="preserve">            demoStep.InsertMark(String.Empty)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Assert.IsFalse(demoStep.IsValidMark)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test_insert_mark_sets_flag_to_false_with_word_input()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Const mark As String = "hello"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>
      <w:r>
        <w:t xml:space="preserve">            demoStep.InsertMark(mark)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Assert.IsFalse(demoStep.IsValidMark)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test_insert_mark_sets_flag_to_false_with_punctuation_input()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Const mark As String = "!£$%^&amp;*()"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>
      <w:r>
        <w:t xml:space="preserve">            demoStep.InsertMark(mark)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Assert.IsFalse(demoStep.IsValidMark)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test_insert_mark_sets_invalid_message_to_empty_string()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Const mark As String = "5"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lastRenderedPageBreak/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>
      <w:r>
        <w:t xml:space="preserve">            demoStep.InsertMark(mark)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demoStep.InvalidMarkMessage)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test_insert_mark_sets_invalid_message_to_invalid_input()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regEx As String = "^(?=.*Do\ this\ to\ that\.)(?!^\s|.*\s$).+$"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demoStep.UpdateRegEx(regEx)</w:t>
      </w:r>
    </w:p>
    <w:p w:rsidR="002178BB" w:rsidRDefault="002178BB" w:rsidP="002178BB">
      <w:r>
        <w:t xml:space="preserve">            demoStep.InsertMark(String.Empty)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Assert.AreEqual(CommonConstants.NotAValidInteger, demoStep.InvalidMarkMessage)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test_insert_demo_details_updates_total_amount_of_steps()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mark As String = "5"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demoStep.InsertMark(mark)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demoStep.AddDetailsToList()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Assert.AreEqual(1, demoStep.AmountOfSteps)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test_insert_demo_details_updates_can_insert_details_to_true()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lastRenderedPageBreak/>
        <w:t xml:space="preserve">            Const input As String = "Do this to that."</w:t>
      </w:r>
    </w:p>
    <w:p w:rsidR="002178BB" w:rsidRDefault="002178BB" w:rsidP="002178BB">
      <w:r>
        <w:t xml:space="preserve">            Const mark As String = "5"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demoStep.InsertMark(mark)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demoStep.AddDetailsToList()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Assert.IsTrue(demoStep.CanInsertDetailsToList)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test_insert_demo_details_updates_can_insert_details_to_false()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demoStep.UpdateRegEx(String.Empty)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demoStep.AddDetailsToList()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Assert.IsFalse(demoStep.CanInsertDetailsToList)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test_insert_demo_details_does_not_update_total_amount_of_steps_without_regex()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demoStep.InsertNextStepDetails(input)</w:t>
      </w:r>
    </w:p>
    <w:p w:rsidR="002178BB" w:rsidRDefault="002178BB" w:rsidP="002178BB">
      <w:r>
        <w:t xml:space="preserve">            demoStep.SetRegEx()</w:t>
      </w:r>
    </w:p>
    <w:p w:rsidR="002178BB" w:rsidRDefault="002178BB" w:rsidP="002178BB">
      <w:r>
        <w:t xml:space="preserve">            demoStep.UpdateRegEx(String.Empty)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demoStep.AddDetailsToList()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Assert.AreEqual(0, demoStep.AmountOfSteps)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lastRenderedPageBreak/>
        <w:t xml:space="preserve">        &lt;TestMethod()&gt; Public Sub test_insert_demo_details_does_not_update_total_amount_of_steps_without_demo_details()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demoStep = New DemonstrationTypeInput</w:t>
      </w:r>
    </w:p>
    <w:p w:rsidR="002178BB" w:rsidRDefault="002178BB" w:rsidP="002178BB">
      <w:r>
        <w:t xml:space="preserve">            demoStep.ResetValuesToDefaults()</w:t>
      </w:r>
    </w:p>
    <w:p w:rsidR="002178BB" w:rsidRDefault="002178BB" w:rsidP="002178BB">
      <w:r>
        <w:t xml:space="preserve">            demoStep.InsertNextStepDetails(String.Empty)</w:t>
      </w:r>
    </w:p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demoStep.AddDetailsToList()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Assert.AreEqual(0, demoStep.AmountOfSteps)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test_reset_values_to_default_sets_demo_details_to_empty_string()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Dim demo = New DemonstrationTypeInput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>
      <w:r>
        <w:t xml:space="preserve">            demo.InsertNextStepDetails(input)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demo.GetDemoDetails())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test_reset_values_to_default_sets_regex_details_to_empty_string()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Dim demo = New DemonstrationTypeInput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>
      <w:r>
        <w:t xml:space="preserve">            demo.InsertNextStepDetails(input)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demo.RegExDetails)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test_reset_values_to_default_sets_demo_list_to_empty_list()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lastRenderedPageBreak/>
        <w:t xml:space="preserve">            Const input As String = "Do this to that."</w:t>
      </w:r>
    </w:p>
    <w:p w:rsidR="002178BB" w:rsidRDefault="002178BB" w:rsidP="002178BB">
      <w:r>
        <w:t xml:space="preserve">            Dim demo = New DemonstrationTypeInput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>
      <w:r>
        <w:t xml:space="preserve">            demo.InsertNextStepDetails(input)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Assert.AreEqual(0, demo.DemonstrationList.Count)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test_remove_step_from_list_returns_true()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Const mark As String = "5"</w:t>
      </w:r>
    </w:p>
    <w:p w:rsidR="002178BB" w:rsidRDefault="002178BB" w:rsidP="002178BB">
      <w:r>
        <w:t xml:space="preserve">            Dim demo = New DemonstrationTypeInput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>
      <w:r>
        <w:t xml:space="preserve">            demo.InsertNextStepDetails(input)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demo.InsertMark(mark)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Dim result = demo.RemoveStepFromList(input)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Assert.IsTrue(result)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test_remove_step_from_list_returns_false()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Const input As String = "Do this to that."</w:t>
      </w:r>
    </w:p>
    <w:p w:rsidR="002178BB" w:rsidRDefault="002178BB" w:rsidP="002178BB">
      <w:r>
        <w:t xml:space="preserve">            Dim demo = New DemonstrationTypeInput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>
      <w:r>
        <w:t xml:space="preserve">            demo.InsertNextStepDetails(input)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Dim result = demo.RemoveStepFromList("Not in this list.")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Assert.IsFalse(result)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test_remove_step_from_list_returns_true_with_many_items_in_list()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lastRenderedPageBreak/>
        <w:t xml:space="preserve">            Const input As String = "Do this to that."</w:t>
      </w:r>
    </w:p>
    <w:p w:rsidR="002178BB" w:rsidRDefault="002178BB" w:rsidP="002178BB">
      <w:r>
        <w:t xml:space="preserve">            Const mark1 As String = "5"</w:t>
      </w:r>
    </w:p>
    <w:p w:rsidR="002178BB" w:rsidRDefault="002178BB" w:rsidP="002178BB">
      <w:r>
        <w:t xml:space="preserve">            Const input2 As String = "Don't do that."</w:t>
      </w:r>
    </w:p>
    <w:p w:rsidR="002178BB" w:rsidRDefault="002178BB" w:rsidP="002178BB">
      <w:r>
        <w:t xml:space="preserve">            Const mark2 As String = "3"</w:t>
      </w:r>
    </w:p>
    <w:p w:rsidR="002178BB" w:rsidRDefault="002178BB" w:rsidP="002178BB">
      <w:r>
        <w:t xml:space="preserve">            Const input3 As String = "Oh, do this then!"</w:t>
      </w:r>
    </w:p>
    <w:p w:rsidR="002178BB" w:rsidRDefault="002178BB" w:rsidP="002178BB">
      <w:r>
        <w:t xml:space="preserve">            Const mark3 As String = "7"</w:t>
      </w:r>
    </w:p>
    <w:p w:rsidR="002178BB" w:rsidRDefault="002178BB" w:rsidP="002178BB">
      <w:r>
        <w:t xml:space="preserve">            Dim demo = New DemonstrationTypeInput</w:t>
      </w:r>
    </w:p>
    <w:p w:rsidR="002178BB" w:rsidRDefault="002178BB" w:rsidP="002178BB">
      <w:r>
        <w:t xml:space="preserve">            demo.ResetValuesToDefaults()</w:t>
      </w:r>
    </w:p>
    <w:p w:rsidR="002178BB" w:rsidRDefault="002178BB" w:rsidP="002178BB">
      <w:r>
        <w:t xml:space="preserve">            demo.InsertNextStepDetails(input)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demo.InsertMark(mark1)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>
      <w:r>
        <w:t xml:space="preserve">            demo.InsertNextStepDetails(input2)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demo.InsertMark(mark2)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>
      <w:r>
        <w:t xml:space="preserve">            demo.InsertNextStepDetails(input3)</w:t>
      </w:r>
    </w:p>
    <w:p w:rsidR="002178BB" w:rsidRDefault="002178BB" w:rsidP="002178BB">
      <w:r>
        <w:t xml:space="preserve">            demo.SetRegEx()</w:t>
      </w:r>
    </w:p>
    <w:p w:rsidR="002178BB" w:rsidRDefault="002178BB" w:rsidP="002178BB">
      <w:r>
        <w:t xml:space="preserve">            demo.InsertMark(mark3)</w:t>
      </w:r>
    </w:p>
    <w:p w:rsidR="002178BB" w:rsidRDefault="002178BB" w:rsidP="002178BB">
      <w:r>
        <w:t xml:space="preserve">            demo.AddDetailsToList()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Dim result = demo.RemoveStepFromList(input2)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Assert.IsTrue(result)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End Class</w:t>
      </w:r>
    </w:p>
    <w:p w:rsidR="002178BB" w:rsidRDefault="002178BB" w:rsidP="002178BB">
      <w:r>
        <w:t>End Namespace</w:t>
      </w:r>
    </w:p>
    <w:p w:rsidR="002178BB" w:rsidRDefault="002178BB" w:rsidP="002178BB"/>
    <w:p w:rsidR="002178BB" w:rsidRDefault="002178BB" w:rsidP="002178BB">
      <w:pPr>
        <w:pStyle w:val="Heading4"/>
      </w:pPr>
      <w:r>
        <w:t>ExplanationTypeInputTests.vb</w:t>
      </w:r>
    </w:p>
    <w:p w:rsidR="002178BB" w:rsidRDefault="002178BB" w:rsidP="002178BB"/>
    <w:p w:rsidR="002178BB" w:rsidRDefault="002178BB" w:rsidP="002178BB">
      <w:r>
        <w:t>Imports ExampleProg.Constants</w:t>
      </w:r>
    </w:p>
    <w:p w:rsidR="002178BB" w:rsidRDefault="002178BB" w:rsidP="002178BB">
      <w:r>
        <w:t>Imports ExampleProg.InputClasses.NewQuestionTypes</w:t>
      </w:r>
    </w:p>
    <w:p w:rsidR="002178BB" w:rsidRDefault="002178BB" w:rsidP="002178BB">
      <w:r>
        <w:t>Imports ExampleProg.Interfaces</w:t>
      </w:r>
    </w:p>
    <w:p w:rsidR="002178BB" w:rsidRDefault="002178BB" w:rsidP="002178BB">
      <w:r>
        <w:t>Imports ExampleProg.ProcedureReturnTypes</w:t>
      </w:r>
    </w:p>
    <w:p w:rsidR="002178BB" w:rsidRDefault="002178BB" w:rsidP="002178BB">
      <w:r>
        <w:t>Imports Microsoft.VisualStudio.TestTools.UnitTesting</w:t>
      </w:r>
    </w:p>
    <w:p w:rsidR="002178BB" w:rsidRDefault="002178BB" w:rsidP="002178BB">
      <w:r>
        <w:t>Imports Moq</w:t>
      </w:r>
    </w:p>
    <w:p w:rsidR="002178BB" w:rsidRDefault="002178BB" w:rsidP="002178BB"/>
    <w:p w:rsidR="002178BB" w:rsidRDefault="002178BB" w:rsidP="002178BB">
      <w:r>
        <w:t>Namespace NewQuestTypeTests</w:t>
      </w:r>
    </w:p>
    <w:p w:rsidR="002178BB" w:rsidRDefault="002178BB" w:rsidP="002178BB"/>
    <w:p w:rsidR="002178BB" w:rsidRDefault="002178BB" w:rsidP="002178BB">
      <w:r>
        <w:t xml:space="preserve">    &lt;TestClass()&gt; Public Class ExplanationTypeInputTests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process_sets_invalid_title_message_flag_to_empty_string()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lastRenderedPageBreak/>
        <w:t xml:space="preserve">            ' Faking out the list.</w:t>
      </w:r>
    </w:p>
    <w:p w:rsidR="002178BB" w:rsidRDefault="002178BB" w:rsidP="002178BB">
      <w:r>
        <w:t xml:space="preserve">            explanationTypeInput.ExplanationList = New List(Of ExplanationListType)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explanationTypeInput.Process("hello", "Key Stage 1")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explanationTypeInput.InvalidTitleMessage)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process_sets_invalid_title_message_flag_to_not_a_valid_input()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explanationTypeInput.ExplanationList = New List(Of ExplanationListType)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explanationTypeInput.Process(String.Empty,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Assert.AreEqual(CommonConstants.NotAValidInput, explanationTypeInput.InvalidTitleMessage)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process_sets_explanation_id_correctly()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ExplanationListType)</w:t>
      </w:r>
    </w:p>
    <w:p w:rsidR="002178BB" w:rsidRDefault="002178BB" w:rsidP="002178BB">
      <w:r>
        <w:t xml:space="preserve">            list.Add(explanation1)</w:t>
      </w:r>
    </w:p>
    <w:p w:rsidR="002178BB" w:rsidRDefault="002178BB" w:rsidP="002178BB">
      <w:r>
        <w:t xml:space="preserve">            list.Add(explanation2)</w:t>
      </w:r>
    </w:p>
    <w:p w:rsidR="002178BB" w:rsidRDefault="002178BB" w:rsidP="002178BB">
      <w:r>
        <w:t xml:space="preserve">            explanationTypeInput.ExplanationList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lastRenderedPageBreak/>
        <w:t xml:space="preserve">            explanationTypeInput.Process("Basic",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Assert.AreEqual(1, explanationTypeInput.ExplanationID)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process_sets_explanation_id_to_zero_if_key_stage_not_in_list()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ExplanationListType)</w:t>
      </w:r>
    </w:p>
    <w:p w:rsidR="002178BB" w:rsidRDefault="002178BB" w:rsidP="002178BB">
      <w:r>
        <w:t xml:space="preserve">            list.Add(explanation1)</w:t>
      </w:r>
    </w:p>
    <w:p w:rsidR="002178BB" w:rsidRDefault="002178BB" w:rsidP="002178BB">
      <w:r>
        <w:t xml:space="preserve">            list.Add(explanation2)</w:t>
      </w:r>
    </w:p>
    <w:p w:rsidR="002178BB" w:rsidRDefault="002178BB" w:rsidP="002178BB">
      <w:r>
        <w:t xml:space="preserve">            explanationTypeInput.ExplanationList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explanationTypeInput.Process("Manic",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Assert.AreEqual(0, explanationTypeInput.ExplanationID)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process_sets_explanation_id_correctly_if_input_is_lower_case()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ExplanationListType)</w:t>
      </w:r>
    </w:p>
    <w:p w:rsidR="002178BB" w:rsidRDefault="002178BB" w:rsidP="002178BB">
      <w:r>
        <w:t xml:space="preserve">            list.Add(explanation1)</w:t>
      </w:r>
    </w:p>
    <w:p w:rsidR="002178BB" w:rsidRDefault="002178BB" w:rsidP="002178BB">
      <w:r>
        <w:t xml:space="preserve">            list.Add(explanation2)</w:t>
      </w:r>
    </w:p>
    <w:p w:rsidR="002178BB" w:rsidRDefault="002178BB" w:rsidP="002178BB">
      <w:r>
        <w:lastRenderedPageBreak/>
        <w:t xml:space="preserve">            explanationTypeInput.ExplanationList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explanationTypeInput.Process("advanced",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explanationTypeInput.ExplanationID)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process_sets_explanation_id_correctly_if_input_is_upper_case()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ExplanationListType)</w:t>
      </w:r>
    </w:p>
    <w:p w:rsidR="002178BB" w:rsidRDefault="002178BB" w:rsidP="002178BB">
      <w:r>
        <w:t xml:space="preserve">            list.Add(explanation1)</w:t>
      </w:r>
    </w:p>
    <w:p w:rsidR="002178BB" w:rsidRDefault="002178BB" w:rsidP="002178BB">
      <w:r>
        <w:t xml:space="preserve">            list.Add(explanation2)</w:t>
      </w:r>
    </w:p>
    <w:p w:rsidR="002178BB" w:rsidRDefault="002178BB" w:rsidP="002178BB">
      <w:r>
        <w:t xml:space="preserve">            explanationTypeInput.ExplanationList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explanationTypeInput.Process("ADVANCED",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explanationTypeInput.ExplanationID)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process_sets_explanation_id_correctly_if_input_is_mixed_case()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lastRenderedPageBreak/>
        <w:t xml:space="preserve">            Dim list = New List(Of ExplanationListType)</w:t>
      </w:r>
    </w:p>
    <w:p w:rsidR="002178BB" w:rsidRDefault="002178BB" w:rsidP="002178BB">
      <w:r>
        <w:t xml:space="preserve">            list.Add(explanation1)</w:t>
      </w:r>
    </w:p>
    <w:p w:rsidR="002178BB" w:rsidRDefault="002178BB" w:rsidP="002178BB">
      <w:r>
        <w:t xml:space="preserve">            list.Add(explanation2)</w:t>
      </w:r>
    </w:p>
    <w:p w:rsidR="002178BB" w:rsidRDefault="002178BB" w:rsidP="002178BB">
      <w:r>
        <w:t xml:space="preserve">            explanationTypeInput.ExplanationList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explanationTypeInput.Process("AdVaNcEd",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explanationTypeInput.ExplanationID)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process_sets_invalid_detail_message_flag_to_empty_string()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explanationTypeInput.ExplanationList = New List(Of ExplanationListType)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explanationTypeInput.Process("hello", "Key Stage 1")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explanationTypeInput.InvalidDetailMessage)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process_sets_invalid_detail_message_flag_to_not_a_valid_input()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explanationTypeInput.ExplanationList = New List(Of ExplanationListType)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explanationTypeInput.Process(String.Empty,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Assert.AreEqual(CommonConstants.NotAValidInput, explanationTypeInput.InvalidDetailMessage)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process_sets_details_from_db_if_id_exists()</w:t>
      </w:r>
    </w:p>
    <w:p w:rsidR="002178BB" w:rsidRDefault="002178BB" w:rsidP="002178BB">
      <w:r>
        <w:lastRenderedPageBreak/>
        <w:t xml:space="preserve">            ' Arrange.</w:t>
      </w:r>
    </w:p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>
      <w:r>
        <w:t xml:space="preserve">            Dim explanationList = New List(Of ExplanationListType)</w:t>
      </w:r>
    </w:p>
    <w:p w:rsidR="002178BB" w:rsidRDefault="002178BB" w:rsidP="002178BB">
      <w:r>
        <w:t xml:space="preserve">            explanationList.Add(explanation1)</w:t>
      </w:r>
    </w:p>
    <w:p w:rsidR="002178BB" w:rsidRDefault="002178BB" w:rsidP="002178BB">
      <w:r>
        <w:t xml:space="preserve">            explanationList.Add(explanation2)</w:t>
      </w:r>
    </w:p>
    <w:p w:rsidR="002178BB" w:rsidRDefault="002178BB" w:rsidP="002178BB"/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dbConnector.Setup(Function(c) c.GetListOfExplanations).Returns(explanationList)</w:t>
      </w:r>
    </w:p>
    <w:p w:rsidR="002178BB" w:rsidRDefault="002178BB" w:rsidP="002178BB">
      <w:r>
        <w:t xml:space="preserve">            Const explanationDetails As String = "A details explanation of Advance."</w:t>
      </w:r>
    </w:p>
    <w:p w:rsidR="002178BB" w:rsidRDefault="002178BB" w:rsidP="002178BB">
      <w:r>
        <w:t xml:space="preserve">            dbConnector.Setup(Function(d) d.GetExplanationDetailsById(It.IsAny(Of Integer))).Returns(explanationDetails)</w:t>
      </w:r>
    </w:p>
    <w:p w:rsidR="002178BB" w:rsidRDefault="002178BB" w:rsidP="002178BB"/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explanationTypeInput.Process("Advanced",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Assert.AreEqual(explanationDetails, explanationTypeInput.ExplanationText)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process_sets_can_proceed_to_true()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"KS1"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"KS2"</w:t>
      </w:r>
    </w:p>
    <w:p w:rsidR="002178BB" w:rsidRDefault="002178BB" w:rsidP="002178BB"/>
    <w:p w:rsidR="002178BB" w:rsidRDefault="002178BB" w:rsidP="002178BB">
      <w:r>
        <w:t xml:space="preserve">            Const explanationDetails As String = "A details explanation of KS1."</w:t>
      </w:r>
    </w:p>
    <w:p w:rsidR="002178BB" w:rsidRDefault="002178BB" w:rsidP="002178BB">
      <w:r>
        <w:t xml:space="preserve">            dbConnector.Setup(Function(d) d.GetExplanationDetailsById(It.IsAny(Of Integer))).Returns(explanationDetails)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lastRenderedPageBreak/>
        <w:t xml:space="preserve">            Dim list = New List(Of ExplanationListType)</w:t>
      </w:r>
    </w:p>
    <w:p w:rsidR="002178BB" w:rsidRDefault="002178BB" w:rsidP="002178BB">
      <w:r>
        <w:t xml:space="preserve">            list.Add(explanation1)</w:t>
      </w:r>
    </w:p>
    <w:p w:rsidR="002178BB" w:rsidRDefault="002178BB" w:rsidP="002178BB">
      <w:r>
        <w:t xml:space="preserve">            list.Add(explanation2)</w:t>
      </w:r>
    </w:p>
    <w:p w:rsidR="002178BB" w:rsidRDefault="002178BB" w:rsidP="002178BB">
      <w:r>
        <w:t xml:space="preserve">            explanationTypeInput.ExplanationList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explanationTypeInput.Process("KS1",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Assert.IsTrue(explanationTypeInput.CanProceed)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process_sets_can_proceed_to_false_with_empty_title()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explanationTypeInput.ExplanationList = New List(Of ExplanationListType)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explanationTypeInput.Process(String.Empty, "Key Stage 1")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Assert.IsFalse(explanationTypeInput.CanProceed)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process_sets_can_proceed_to_false_with_empty_detail()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explanationTypeInput.ExplanationList = New List(Of ExplanationListType)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explanationTypeInput.Process("KS1",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Assert.IsFalse(explanationTypeInput.CanProceed)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process_sets_is_new_explanation_if_explanation_not_in_list()</w:t>
      </w:r>
    </w:p>
    <w:p w:rsidR="002178BB" w:rsidRDefault="002178BB" w:rsidP="002178BB">
      <w:r>
        <w:t xml:space="preserve">            'Arrange.</w:t>
      </w:r>
    </w:p>
    <w:p w:rsidR="002178BB" w:rsidRDefault="002178BB" w:rsidP="002178BB">
      <w:r>
        <w:lastRenderedPageBreak/>
        <w:t xml:space="preserve">            Dim dbConnector = New Mock(Of IDbConnector)</w:t>
      </w:r>
    </w:p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ExplanationListType)</w:t>
      </w:r>
    </w:p>
    <w:p w:rsidR="002178BB" w:rsidRDefault="002178BB" w:rsidP="002178BB">
      <w:r>
        <w:t xml:space="preserve">            list.Add(explanation1)</w:t>
      </w:r>
    </w:p>
    <w:p w:rsidR="002178BB" w:rsidRDefault="002178BB" w:rsidP="002178BB">
      <w:r>
        <w:t xml:space="preserve">            list.Add(explanation2)</w:t>
      </w:r>
    </w:p>
    <w:p w:rsidR="002178BB" w:rsidRDefault="002178BB" w:rsidP="002178BB">
      <w:r>
        <w:t xml:space="preserve">            explanationTypeInput.ExplanationList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explanationTypeInput.Process("Manic", 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Assert.IsTrue(explanationTypeInput.IsNewExplanation)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process_sets_explanation_list()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explanation1 = New ExplanationListType()</w:t>
      </w:r>
    </w:p>
    <w:p w:rsidR="002178BB" w:rsidRDefault="002178BB" w:rsidP="002178BB">
      <w:r>
        <w:t xml:space="preserve">            explanation1.ID = 1</w:t>
      </w:r>
    </w:p>
    <w:p w:rsidR="002178BB" w:rsidRDefault="002178BB" w:rsidP="002178BB">
      <w:r>
        <w:t xml:space="preserve">            explanation1.ExplanationDetail = "Basic"</w:t>
      </w:r>
    </w:p>
    <w:p w:rsidR="002178BB" w:rsidRDefault="002178BB" w:rsidP="002178BB">
      <w:r>
        <w:t xml:space="preserve">            Dim explanation2 = New ExplanationListType()</w:t>
      </w:r>
    </w:p>
    <w:p w:rsidR="002178BB" w:rsidRDefault="002178BB" w:rsidP="002178BB">
      <w:r>
        <w:t xml:space="preserve">            explanation2.ID = 2</w:t>
      </w:r>
    </w:p>
    <w:p w:rsidR="002178BB" w:rsidRDefault="002178BB" w:rsidP="002178BB">
      <w:r>
        <w:t xml:space="preserve">            explanation2.ExplanationDetail = "Advanced"</w:t>
      </w:r>
    </w:p>
    <w:p w:rsidR="002178BB" w:rsidRDefault="002178BB" w:rsidP="002178BB">
      <w:r>
        <w:t xml:space="preserve">            Dim explanationList = New List(Of ExplanationListType)</w:t>
      </w:r>
    </w:p>
    <w:p w:rsidR="002178BB" w:rsidRDefault="002178BB" w:rsidP="002178BB">
      <w:r>
        <w:t xml:space="preserve">            explanationList.Add(explanation1)</w:t>
      </w:r>
    </w:p>
    <w:p w:rsidR="002178BB" w:rsidRDefault="002178BB" w:rsidP="002178BB">
      <w:r>
        <w:t xml:space="preserve">            explanationList.Add(explanation2)</w:t>
      </w:r>
    </w:p>
    <w:p w:rsidR="002178BB" w:rsidRDefault="002178BB" w:rsidP="002178BB"/>
    <w:p w:rsidR="002178BB" w:rsidRDefault="002178BB" w:rsidP="002178BB">
      <w:r>
        <w:t xml:space="preserve">            Dim otherList As IEnumerable(Of ExplanationListType)</w:t>
      </w:r>
    </w:p>
    <w:p w:rsidR="002178BB" w:rsidRDefault="002178BB" w:rsidP="002178BB">
      <w:r>
        <w:t xml:space="preserve">            otherList = explanationList</w:t>
      </w:r>
    </w:p>
    <w:p w:rsidR="002178BB" w:rsidRDefault="002178BB" w:rsidP="002178BB"/>
    <w:p w:rsidR="002178BB" w:rsidRDefault="002178BB" w:rsidP="002178BB">
      <w:r>
        <w:t xml:space="preserve">            Dim dbConnector = New Mock(Of IDbConnector)</w:t>
      </w:r>
    </w:p>
    <w:p w:rsidR="002178BB" w:rsidRDefault="002178BB" w:rsidP="002178BB">
      <w:r>
        <w:t xml:space="preserve">            dbConnector.Setup(Function(c) c.GetListOfExplanations()).Returns(otherList)</w:t>
      </w:r>
    </w:p>
    <w:p w:rsidR="002178BB" w:rsidRDefault="002178BB" w:rsidP="002178BB"/>
    <w:p w:rsidR="002178BB" w:rsidRDefault="002178BB" w:rsidP="002178BB">
      <w:r>
        <w:t xml:space="preserve">            Dim explanationTypeInput = New ExplanationTypeInput(dbConnector.Object)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explanationTypeInput.Process("Advanced", String.Empty)</w:t>
      </w:r>
    </w:p>
    <w:p w:rsidR="002178BB" w:rsidRDefault="002178BB" w:rsidP="002178BB">
      <w:r>
        <w:t xml:space="preserve">            Dim result = explanationList.SequenceEqual(explanationTypeInput.ExplanationList)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Assert.IsTrue(result)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End Class</w:t>
      </w:r>
    </w:p>
    <w:p w:rsidR="002178BB" w:rsidRDefault="002178BB" w:rsidP="002178BB">
      <w:r>
        <w:t>End Namespace</w:t>
      </w:r>
    </w:p>
    <w:p w:rsidR="002178BB" w:rsidRDefault="002178BB" w:rsidP="002178BB"/>
    <w:p w:rsidR="002178BB" w:rsidRDefault="002178BB" w:rsidP="002178BB">
      <w:pPr>
        <w:pStyle w:val="Heading4"/>
      </w:pPr>
      <w:r>
        <w:t>KeyStageTypeInputTests.vb</w:t>
      </w:r>
    </w:p>
    <w:p w:rsidR="002178BB" w:rsidRDefault="002178BB" w:rsidP="002178BB"/>
    <w:p w:rsidR="002178BB" w:rsidRDefault="002178BB" w:rsidP="002178BB">
      <w:r>
        <w:t>Imports ExampleProg.Constants</w:t>
      </w:r>
    </w:p>
    <w:p w:rsidR="002178BB" w:rsidRDefault="002178BB" w:rsidP="002178BB">
      <w:r>
        <w:t>Imports ExampleProg.InputClasses.NewQuestionTypes</w:t>
      </w:r>
    </w:p>
    <w:p w:rsidR="002178BB" w:rsidRDefault="002178BB" w:rsidP="002178BB">
      <w:r>
        <w:t>Imports ExampleProg.ProcedureReturnTypes</w:t>
      </w:r>
    </w:p>
    <w:p w:rsidR="002178BB" w:rsidRDefault="002178BB" w:rsidP="002178BB">
      <w:r>
        <w:t>Imports Microsoft.VisualStudio.TestTools.UnitTesting</w:t>
      </w:r>
    </w:p>
    <w:p w:rsidR="002178BB" w:rsidRDefault="002178BB" w:rsidP="002178BB"/>
    <w:p w:rsidR="002178BB" w:rsidRDefault="002178BB" w:rsidP="002178BB">
      <w:r>
        <w:t>Namespace NewQuestTypeTests</w:t>
      </w:r>
    </w:p>
    <w:p w:rsidR="002178BB" w:rsidRDefault="002178BB" w:rsidP="002178BB"/>
    <w:p w:rsidR="002178BB" w:rsidRDefault="002178BB" w:rsidP="002178BB">
      <w:r>
        <w:t xml:space="preserve">    &lt;TestClass()&gt; Public Class KeyStageTypeInputTests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process_sets_can_proceed_to_true()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Dim keystage1 = New KeyStageListType()</w:t>
      </w:r>
    </w:p>
    <w:p w:rsidR="002178BB" w:rsidRDefault="002178BB" w:rsidP="002178BB">
      <w:r>
        <w:t xml:space="preserve">            keystage1.ID = 1</w:t>
      </w:r>
    </w:p>
    <w:p w:rsidR="002178BB" w:rsidRDefault="002178BB" w:rsidP="002178BB">
      <w:r>
        <w:t xml:space="preserve">            keystage1.KeyStageDetail = "KS1"</w:t>
      </w:r>
    </w:p>
    <w:p w:rsidR="002178BB" w:rsidRDefault="002178BB" w:rsidP="002178BB">
      <w:r>
        <w:t xml:space="preserve">            Dim keystage2 = New KeyStageListType()</w:t>
      </w:r>
    </w:p>
    <w:p w:rsidR="002178BB" w:rsidRDefault="002178BB" w:rsidP="002178BB">
      <w:r>
        <w:t xml:space="preserve">            keystage2.ID = 2</w:t>
      </w:r>
    </w:p>
    <w:p w:rsidR="002178BB" w:rsidRDefault="002178BB" w:rsidP="002178BB">
      <w:r>
        <w:t xml:space="preserve">            keystage2.KeyStageDetail = "KS2"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KeyStageListType)</w:t>
      </w:r>
    </w:p>
    <w:p w:rsidR="002178BB" w:rsidRDefault="002178BB" w:rsidP="002178BB">
      <w:r>
        <w:t xml:space="preserve">            list.Add(keystage1)</w:t>
      </w:r>
    </w:p>
    <w:p w:rsidR="002178BB" w:rsidRDefault="002178BB" w:rsidP="002178BB">
      <w:r>
        <w:t xml:space="preserve">            list.Add(keystage2)</w:t>
      </w:r>
    </w:p>
    <w:p w:rsidR="002178BB" w:rsidRDefault="002178BB" w:rsidP="002178BB">
      <w:r>
        <w:t xml:space="preserve">            keyStageTypeInput.KeyStageList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keyStageTypeInput.Process("KS1")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Assert.IsTrue(keyStageTypeInput.CanProceed)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process_sets_can_proceed_to_false()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keyStageTypeInput.KeyStageList = New List(Of KeyStageListType)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lastRenderedPageBreak/>
        <w:t xml:space="preserve">            keyStageTypeInput.Process(String.Empty)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Assert.IsFalse(keyStageTypeInput.CanProceed)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process_sets_invalid_message_flag_to_empty_string()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keyStageTypeInput.KeyStageList = New List(Of KeyStageListType)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keyStageTypeInput.Process("hello")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Assert.AreEqual(String.Empty, keyStageTypeInput.InvalidMessage)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process_sets_invalid_message_flag_to_not_a_valid_input()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keyStageTypeInput.KeyStageList = New List(Of KeyStageListType)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keyStageTypeInput.Process(String.Empty)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Assert.AreEqual(CommonConstants.NotAValidInput, keyStageTypeInput.InvalidMessage)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process_sets_key_stage_id_correctly()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Dim keystage1 = New KeyStageListType()</w:t>
      </w:r>
    </w:p>
    <w:p w:rsidR="002178BB" w:rsidRDefault="002178BB" w:rsidP="002178BB">
      <w:r>
        <w:t xml:space="preserve">            keystage1.ID = 1</w:t>
      </w:r>
    </w:p>
    <w:p w:rsidR="002178BB" w:rsidRDefault="002178BB" w:rsidP="002178BB">
      <w:r>
        <w:t xml:space="preserve">            keystage1.KeyStageDetail = "Basic"</w:t>
      </w:r>
    </w:p>
    <w:p w:rsidR="002178BB" w:rsidRDefault="002178BB" w:rsidP="002178BB">
      <w:r>
        <w:t xml:space="preserve">            Dim keystage2 = New KeyStageListType()</w:t>
      </w:r>
    </w:p>
    <w:p w:rsidR="002178BB" w:rsidRDefault="002178BB" w:rsidP="002178BB">
      <w:r>
        <w:t xml:space="preserve">            keystage2.ID = 2</w:t>
      </w:r>
    </w:p>
    <w:p w:rsidR="002178BB" w:rsidRDefault="002178BB" w:rsidP="002178BB">
      <w:r>
        <w:t xml:space="preserve">            keystage2.KeyStageDetail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KeyStageListType)</w:t>
      </w:r>
    </w:p>
    <w:p w:rsidR="002178BB" w:rsidRDefault="002178BB" w:rsidP="002178BB">
      <w:r>
        <w:t xml:space="preserve">            list.Add(keystage1)</w:t>
      </w:r>
    </w:p>
    <w:p w:rsidR="002178BB" w:rsidRDefault="002178BB" w:rsidP="002178BB">
      <w:r>
        <w:lastRenderedPageBreak/>
        <w:t xml:space="preserve">            list.Add(keystage2)</w:t>
      </w:r>
    </w:p>
    <w:p w:rsidR="002178BB" w:rsidRDefault="002178BB" w:rsidP="002178BB">
      <w:r>
        <w:t xml:space="preserve">            keyStageTypeInput.KeyStageList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keyStageTypeInput.Process("Basic")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Assert.AreEqual(1, keyStageTypeInput.KeyStageID)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process_sets_key_stage_id_to_zero_if_key_stage_not_in_list()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Dim keystage1 = New KeyStageListType()</w:t>
      </w:r>
    </w:p>
    <w:p w:rsidR="002178BB" w:rsidRDefault="002178BB" w:rsidP="002178BB">
      <w:r>
        <w:t xml:space="preserve">            keystage1.ID = 1</w:t>
      </w:r>
    </w:p>
    <w:p w:rsidR="002178BB" w:rsidRDefault="002178BB" w:rsidP="002178BB">
      <w:r>
        <w:t xml:space="preserve">            keystage1.KeyStageDetail = "Basic"</w:t>
      </w:r>
    </w:p>
    <w:p w:rsidR="002178BB" w:rsidRDefault="002178BB" w:rsidP="002178BB">
      <w:r>
        <w:t xml:space="preserve">            Dim keystage2 = New KeyStageListType()</w:t>
      </w:r>
    </w:p>
    <w:p w:rsidR="002178BB" w:rsidRDefault="002178BB" w:rsidP="002178BB">
      <w:r>
        <w:t xml:space="preserve">            keystage2.ID = 2</w:t>
      </w:r>
    </w:p>
    <w:p w:rsidR="002178BB" w:rsidRDefault="002178BB" w:rsidP="002178BB">
      <w:r>
        <w:t xml:space="preserve">            keystage2.KeyStageDetail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KeyStageListType)</w:t>
      </w:r>
    </w:p>
    <w:p w:rsidR="002178BB" w:rsidRDefault="002178BB" w:rsidP="002178BB">
      <w:r>
        <w:t xml:space="preserve">            list.Add(keystage1)</w:t>
      </w:r>
    </w:p>
    <w:p w:rsidR="002178BB" w:rsidRDefault="002178BB" w:rsidP="002178BB">
      <w:r>
        <w:t xml:space="preserve">            list.Add(keystage2)</w:t>
      </w:r>
    </w:p>
    <w:p w:rsidR="002178BB" w:rsidRDefault="002178BB" w:rsidP="002178BB">
      <w:r>
        <w:t xml:space="preserve">            keyStageTypeInput.KeyStageList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keyStageTypeInput.Process("Manic")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Assert.AreEqual(0, keyStageTypeInput.KeyStageID)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process_sets_is_new_key_stage_if_key_stage_not_in_list()</w:t>
      </w:r>
    </w:p>
    <w:p w:rsidR="002178BB" w:rsidRDefault="002178BB" w:rsidP="002178BB">
      <w:r>
        <w:t xml:space="preserve">            'Arrange.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Dim keystage1 = New KeyStageListType()</w:t>
      </w:r>
    </w:p>
    <w:p w:rsidR="002178BB" w:rsidRDefault="002178BB" w:rsidP="002178BB">
      <w:r>
        <w:t xml:space="preserve">            keystage1.ID = 1</w:t>
      </w:r>
    </w:p>
    <w:p w:rsidR="002178BB" w:rsidRDefault="002178BB" w:rsidP="002178BB">
      <w:r>
        <w:t xml:space="preserve">            keystage1.KeyStageDetail = "Basic"</w:t>
      </w:r>
    </w:p>
    <w:p w:rsidR="002178BB" w:rsidRDefault="002178BB" w:rsidP="002178BB">
      <w:r>
        <w:t xml:space="preserve">            Dim keystage2 = New KeyStageListType()</w:t>
      </w:r>
    </w:p>
    <w:p w:rsidR="002178BB" w:rsidRDefault="002178BB" w:rsidP="002178BB">
      <w:r>
        <w:t xml:space="preserve">            keystage2.ID = 2</w:t>
      </w:r>
    </w:p>
    <w:p w:rsidR="002178BB" w:rsidRDefault="002178BB" w:rsidP="002178BB">
      <w:r>
        <w:t xml:space="preserve">            keystage2.KeyStageDetail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KeyStageListType)</w:t>
      </w:r>
    </w:p>
    <w:p w:rsidR="002178BB" w:rsidRDefault="002178BB" w:rsidP="002178BB">
      <w:r>
        <w:t xml:space="preserve">            list.Add(keystage1)</w:t>
      </w:r>
    </w:p>
    <w:p w:rsidR="002178BB" w:rsidRDefault="002178BB" w:rsidP="002178BB">
      <w:r>
        <w:t xml:space="preserve">            list.Add(keystage2)</w:t>
      </w:r>
    </w:p>
    <w:p w:rsidR="002178BB" w:rsidRDefault="002178BB" w:rsidP="002178BB">
      <w:r>
        <w:lastRenderedPageBreak/>
        <w:t xml:space="preserve">            keyStageTypeInput.KeyStageList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keyStageTypeInput.Process("Manic")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Assert.IsTrue(keyStageTypeInput.IsNewKeyStage)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process_sets_key_stage_id_correctly_if_input_is_lower_case()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Dim keystage1 = New KeyStageListType()</w:t>
      </w:r>
    </w:p>
    <w:p w:rsidR="002178BB" w:rsidRDefault="002178BB" w:rsidP="002178BB">
      <w:r>
        <w:t xml:space="preserve">            keystage1.ID = 1</w:t>
      </w:r>
    </w:p>
    <w:p w:rsidR="002178BB" w:rsidRDefault="002178BB" w:rsidP="002178BB">
      <w:r>
        <w:t xml:space="preserve">            keystage1.KeyStageDetail = "Basic"</w:t>
      </w:r>
    </w:p>
    <w:p w:rsidR="002178BB" w:rsidRDefault="002178BB" w:rsidP="002178BB">
      <w:r>
        <w:t xml:space="preserve">            Dim keystage2 = New KeyStageListType()</w:t>
      </w:r>
    </w:p>
    <w:p w:rsidR="002178BB" w:rsidRDefault="002178BB" w:rsidP="002178BB">
      <w:r>
        <w:t xml:space="preserve">            keystage2.ID = 2</w:t>
      </w:r>
    </w:p>
    <w:p w:rsidR="002178BB" w:rsidRDefault="002178BB" w:rsidP="002178BB">
      <w:r>
        <w:t xml:space="preserve">            keystage2.KeyStageDetail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KeyStageListType)</w:t>
      </w:r>
    </w:p>
    <w:p w:rsidR="002178BB" w:rsidRDefault="002178BB" w:rsidP="002178BB">
      <w:r>
        <w:t xml:space="preserve">            list.Add(keystage1)</w:t>
      </w:r>
    </w:p>
    <w:p w:rsidR="002178BB" w:rsidRDefault="002178BB" w:rsidP="002178BB">
      <w:r>
        <w:t xml:space="preserve">            list.Add(keystage2)</w:t>
      </w:r>
    </w:p>
    <w:p w:rsidR="002178BB" w:rsidRDefault="002178BB" w:rsidP="002178BB">
      <w:r>
        <w:t xml:space="preserve">            keyStageTypeInput.KeyStageList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keyStageTypeInput.Process("advanced")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keyStageTypeInput.KeyStageID)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process_sets_key_stage_id_correctly_if_input_is_upper_case()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Dim keystage1 = New KeyStageListType()</w:t>
      </w:r>
    </w:p>
    <w:p w:rsidR="002178BB" w:rsidRDefault="002178BB" w:rsidP="002178BB">
      <w:r>
        <w:t xml:space="preserve">            keystage1.ID = 1</w:t>
      </w:r>
    </w:p>
    <w:p w:rsidR="002178BB" w:rsidRDefault="002178BB" w:rsidP="002178BB">
      <w:r>
        <w:t xml:space="preserve">            keystage1.KeyStageDetail = "Basic"</w:t>
      </w:r>
    </w:p>
    <w:p w:rsidR="002178BB" w:rsidRDefault="002178BB" w:rsidP="002178BB">
      <w:r>
        <w:t xml:space="preserve">            Dim keystage2 = New KeyStageListType()</w:t>
      </w:r>
    </w:p>
    <w:p w:rsidR="002178BB" w:rsidRDefault="002178BB" w:rsidP="002178BB">
      <w:r>
        <w:t xml:space="preserve">            keystage2.ID = 2</w:t>
      </w:r>
    </w:p>
    <w:p w:rsidR="002178BB" w:rsidRDefault="002178BB" w:rsidP="002178BB">
      <w:r>
        <w:t xml:space="preserve">            keystage2.KeyStageDetail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KeyStageListType)</w:t>
      </w:r>
    </w:p>
    <w:p w:rsidR="002178BB" w:rsidRDefault="002178BB" w:rsidP="002178BB">
      <w:r>
        <w:t xml:space="preserve">            list.Add(keystage1)</w:t>
      </w:r>
    </w:p>
    <w:p w:rsidR="002178BB" w:rsidRDefault="002178BB" w:rsidP="002178BB">
      <w:r>
        <w:t xml:space="preserve">            list.Add(keystage2)</w:t>
      </w:r>
    </w:p>
    <w:p w:rsidR="002178BB" w:rsidRDefault="002178BB" w:rsidP="002178BB">
      <w:r>
        <w:t xml:space="preserve">            keyStageTypeInput.KeyStageList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keyStageTypeInput.Process("ADVANCED")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keyStageTypeInput.KeyStageID)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    &lt;TestMethod()&gt; Public Sub process_sets_key_stage_id_correctly_if_input_is_mixed_case()</w:t>
      </w:r>
    </w:p>
    <w:p w:rsidR="002178BB" w:rsidRDefault="002178BB" w:rsidP="002178BB">
      <w:r>
        <w:t xml:space="preserve">            ' Arrange.</w:t>
      </w:r>
    </w:p>
    <w:p w:rsidR="002178BB" w:rsidRDefault="002178BB" w:rsidP="002178BB">
      <w:r>
        <w:t xml:space="preserve">            Dim keyStageTypeInput = New KeyStageTypeInput()</w:t>
      </w:r>
    </w:p>
    <w:p w:rsidR="002178BB" w:rsidRDefault="002178BB" w:rsidP="002178BB"/>
    <w:p w:rsidR="002178BB" w:rsidRDefault="002178BB" w:rsidP="002178BB">
      <w:r>
        <w:t xml:space="preserve">            Dim keystage1 = New KeyStageListType()</w:t>
      </w:r>
    </w:p>
    <w:p w:rsidR="002178BB" w:rsidRDefault="002178BB" w:rsidP="002178BB">
      <w:r>
        <w:t xml:space="preserve">            keystage1.ID = 1</w:t>
      </w:r>
    </w:p>
    <w:p w:rsidR="002178BB" w:rsidRDefault="002178BB" w:rsidP="002178BB">
      <w:r>
        <w:t xml:space="preserve">            keystage1.KeyStageDetail = "Basic"</w:t>
      </w:r>
    </w:p>
    <w:p w:rsidR="002178BB" w:rsidRDefault="002178BB" w:rsidP="002178BB">
      <w:r>
        <w:t xml:space="preserve">            Dim keystage2 = New KeyStageListType()</w:t>
      </w:r>
    </w:p>
    <w:p w:rsidR="002178BB" w:rsidRDefault="002178BB" w:rsidP="002178BB">
      <w:r>
        <w:t xml:space="preserve">            keystage2.ID = 2</w:t>
      </w:r>
    </w:p>
    <w:p w:rsidR="002178BB" w:rsidRDefault="002178BB" w:rsidP="002178BB">
      <w:r>
        <w:t xml:space="preserve">            keystage2.KeyStageDetail = "Advanced"</w:t>
      </w:r>
    </w:p>
    <w:p w:rsidR="002178BB" w:rsidRDefault="002178BB" w:rsidP="002178BB"/>
    <w:p w:rsidR="002178BB" w:rsidRDefault="002178BB" w:rsidP="002178BB">
      <w:r>
        <w:t xml:space="preserve">            ' Faking out the list.</w:t>
      </w:r>
    </w:p>
    <w:p w:rsidR="002178BB" w:rsidRDefault="002178BB" w:rsidP="002178BB">
      <w:r>
        <w:t xml:space="preserve">            Dim list = New List(Of KeyStageListType)</w:t>
      </w:r>
    </w:p>
    <w:p w:rsidR="002178BB" w:rsidRDefault="002178BB" w:rsidP="002178BB">
      <w:r>
        <w:t xml:space="preserve">            list.Add(keystage1)</w:t>
      </w:r>
    </w:p>
    <w:p w:rsidR="002178BB" w:rsidRDefault="002178BB" w:rsidP="002178BB">
      <w:r>
        <w:t xml:space="preserve">            list.Add(keystage2)</w:t>
      </w:r>
    </w:p>
    <w:p w:rsidR="002178BB" w:rsidRDefault="002178BB" w:rsidP="002178BB">
      <w:r>
        <w:t xml:space="preserve">            keyStageTypeInput.KeyStageList = list</w:t>
      </w:r>
    </w:p>
    <w:p w:rsidR="002178BB" w:rsidRDefault="002178BB" w:rsidP="002178BB"/>
    <w:p w:rsidR="002178BB" w:rsidRDefault="002178BB" w:rsidP="002178BB">
      <w:r>
        <w:t xml:space="preserve">            ' Act.</w:t>
      </w:r>
    </w:p>
    <w:p w:rsidR="002178BB" w:rsidRDefault="002178BB" w:rsidP="002178BB">
      <w:r>
        <w:t xml:space="preserve">            keyStageTypeInput.Process("AdVaNcEd")</w:t>
      </w:r>
    </w:p>
    <w:p w:rsidR="002178BB" w:rsidRDefault="002178BB" w:rsidP="002178BB"/>
    <w:p w:rsidR="002178BB" w:rsidRDefault="002178BB" w:rsidP="002178BB">
      <w:r>
        <w:t xml:space="preserve">            ' Assert.</w:t>
      </w:r>
    </w:p>
    <w:p w:rsidR="002178BB" w:rsidRDefault="002178BB" w:rsidP="002178BB">
      <w:r>
        <w:t xml:space="preserve">            Assert.AreEqual(2, keyStageTypeInput.KeyStageID)</w:t>
      </w:r>
    </w:p>
    <w:p w:rsidR="002178BB" w:rsidRDefault="002178BB" w:rsidP="002178BB">
      <w:r>
        <w:t xml:space="preserve">        End Sub</w:t>
      </w:r>
    </w:p>
    <w:p w:rsidR="002178BB" w:rsidRDefault="002178BB" w:rsidP="002178BB"/>
    <w:p w:rsidR="002178BB" w:rsidRDefault="002178BB" w:rsidP="002178BB">
      <w:r>
        <w:t xml:space="preserve">    End Class</w:t>
      </w:r>
    </w:p>
    <w:p w:rsidR="002178BB" w:rsidRDefault="002178BB" w:rsidP="002178BB">
      <w:r>
        <w:t>End Namespace</w:t>
      </w:r>
    </w:p>
    <w:p w:rsidR="002178BB" w:rsidRDefault="002178BB" w:rsidP="002178BB"/>
    <w:p w:rsidR="002178BB" w:rsidRDefault="00AD2FAC" w:rsidP="00AD2FAC">
      <w:pPr>
        <w:pStyle w:val="Heading4"/>
      </w:pPr>
      <w:r>
        <w:t>QuestionTypeInputTests.vb</w:t>
      </w:r>
    </w:p>
    <w:p w:rsidR="00AD2FAC" w:rsidRDefault="00AD2FAC" w:rsidP="00AD2FAC"/>
    <w:p w:rsidR="00AD2FAC" w:rsidRDefault="00AD2FAC" w:rsidP="00AD2FAC">
      <w:r>
        <w:t>Imports ExampleProg.Constants</w:t>
      </w:r>
    </w:p>
    <w:p w:rsidR="00AD2FAC" w:rsidRDefault="00AD2FAC" w:rsidP="00AD2FAC">
      <w:r>
        <w:t>Imports ExampleProg.InputClasses.NewQuestionTypes</w:t>
      </w:r>
    </w:p>
    <w:p w:rsidR="00AD2FAC" w:rsidRDefault="00AD2FAC" w:rsidP="00AD2FAC">
      <w:r>
        <w:t>Imports Microsoft.VisualStudio.TestTools.UnitTesting</w:t>
      </w:r>
    </w:p>
    <w:p w:rsidR="00AD2FAC" w:rsidRDefault="00AD2FAC" w:rsidP="00AD2FAC"/>
    <w:p w:rsidR="00AD2FAC" w:rsidRDefault="00AD2FAC" w:rsidP="00AD2FAC">
      <w:r>
        <w:t>Namespace NewQuestTypeTests</w:t>
      </w:r>
    </w:p>
    <w:p w:rsidR="00AD2FAC" w:rsidRDefault="00AD2FAC" w:rsidP="00AD2FAC"/>
    <w:p w:rsidR="00AD2FAC" w:rsidRDefault="00AD2FAC" w:rsidP="00AD2FAC">
      <w:r>
        <w:t xml:space="preserve">    &lt;TestClass()&gt; Public Class QuestionTypeInputTests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test_process_sets_text_flag_to_true()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lastRenderedPageBreak/>
        <w:t xml:space="preserve">            questionType.Process("What is something?", "www.something.com",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Assert.IsTrue(questionType.IsValidQuestion)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test_process_sets_text_flag_to_false()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questionType.Process(String.Empty, "Life", "www.something.com",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Assert.IsFalse(questionType.IsValidQuestion)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' Tested more thoroughly in Helpers tests.</w:t>
      </w:r>
    </w:p>
    <w:p w:rsidR="00AD2FAC" w:rsidRDefault="00AD2FAC" w:rsidP="00AD2FAC">
      <w:r>
        <w:t xml:space="preserve">        &lt;TestMethod()&gt; Public Sub test_process_sets_search_string_correctly()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Const expected As String = """Life"" + ""Questions"" + ""Um.."""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Assert.AreEqual(expected, questionType.SearchString)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test_process_sets_search_flag_to_true()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Assert.IsTrue(questionType.IsValidSerchString)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test_process_sets_search_flag_to_false_with_no_subject()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lastRenderedPageBreak/>
        <w:t xml:space="preserve">            questionType.Process("What is something?", "www.something.com", String.Empty,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Assert.IsFalse(questionType.IsValidSerchString)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test_process_sets_search_flag_to_false_with_no_curriculum()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String.Empty,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Assert.IsFalse(questionType.IsValidSerchString)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test_process_sets_search_flag_to_false_with_no_key_stage()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String.Empty,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Assert.IsFalse(questionType.IsValidSerchString)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test_process_sets_search_flag_to_false_with_no_explanation()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"N/A", String.Empty)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Assert.IsFalse(questionType.IsValidSerchString)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test_process_sets_invalid_question_message_to_empty_string()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lastRenderedPageBreak/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Assert.AreEqual(String.Empty, questionType.InvalidQuestionMessage)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test_process_sets_invalid_question_message_to_not_a_valid_input()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questionType.Process(String.Empty, "www.something.com",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Assert.AreEqual(CommonConstants.NotAValidInput, questionType.InvalidQuestionMessage)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test_process_sets_invalid_search_string_to_empty_string()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Assert.AreEqual(String.Empty, questionType.InvalidSearchStringMessage)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test_process_sets_invalid_search_string_to_not_a_valid_input_if_no_subject()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String.Empty,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Assert.AreEqual(CommonConstants.NotAValidInput, questionType.InvalidSearchStringMessage)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test_process_sets_invalid_search_string_to_not_a_valid_input_if_no_curriculum()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String.Empty,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Assert.AreEqual(CommonConstants.NotAValidInput, questionType.InvalidSearchStringMessage)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test_process_sets_invalid_search_string_to_not_a_valid_input_if_no_key_stage()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String.Empty,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Assert.AreEqual(CommonConstants.NotAValidInput, questionType.InvalidSearchStringMessage)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test_process_sets_invalid_search_string_to_not_a_valid_input_if_no_explanation()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"N/A", String.Empty)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Assert.AreEqual(CommonConstants.NotAValidInput, questionType.InvalidSearchStringMessage)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test_process_sets_invalid_web_address_with_www_to_empty_string()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lastRenderedPageBreak/>
        <w:t xml:space="preserve">            ' Act.</w:t>
      </w:r>
    </w:p>
    <w:p w:rsidR="00AD2FAC" w:rsidRDefault="00AD2FAC" w:rsidP="00AD2FAC">
      <w:r>
        <w:t xml:space="preserve">            questionType.Process("What is something?", "www.something.com",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Assert.AreEqual(String.Empty,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test_process_sets_invalid_web_address_with_http_to_empty_string()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"http://www.something.com",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Assert.AreEqual(String.Empty,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test_process_sets_invalid_web_address_with_https_to_empty_string()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"https://www.something.com",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Assert.AreEqual(String.Empty,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test_process_sets_invalid_web_address_to_not_a_valid_input()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"ww.umbongo.org",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Assert.AreEqual(CommonConstants.WebAddressNotValid,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lastRenderedPageBreak/>
        <w:t xml:space="preserve">        &lt;TestMethod()&gt; Public Sub test_process_sets_invalid_web_address_with_rubbish_to_not_a_valid_input()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"oh dear what can the matter be",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Assert.AreEqual(CommonConstants.WebAddressNotValid,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test_process_sets_invalid_web_address_with_almost_valid_address_to_not_a_valid_input()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"htp://ww.urgh.com/help",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Assert.AreEqual(CommonConstants.WebAddressNotValid,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test_process_sets_invalid_web_address_with_almost_valid_address_2_to_not_a_valid_input()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"ht:/ww.urgh.com/help",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Assert.AreEqual(CommonConstants.WebAddressNotValid,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test_process_sets_invalid_web_address_with_almost_valid_address_3_to_not_a_valid_input()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lastRenderedPageBreak/>
        <w:t xml:space="preserve">            ' Act.</w:t>
      </w:r>
    </w:p>
    <w:p w:rsidR="00AD2FAC" w:rsidRDefault="00AD2FAC" w:rsidP="00AD2FAC">
      <w:r>
        <w:t xml:space="preserve">            questionType.Process("What is something?", "htps:/ww.urgh.com",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Assert.AreEqual(CommonConstants.WebAddressNotValid,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test_process_sets_invalid_web_address_with_almost_valid_address_4_to_not_a_valid_input()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"http:/ww.urgh.com",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Assert.AreEqual(CommonConstants.WebAddressNotValid,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test_process_sets_valid_web_address_with_null_to_empty_string()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String.Empty,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Assert.AreEqual(String.Empty, questionType.InvalidWebAddressMessage)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test_process_sets_can_proceed_to_true()</w:t>
      </w:r>
    </w:p>
    <w:p w:rsidR="00AD2FAC" w:rsidRDefault="00AD2FAC" w:rsidP="00AD2FAC">
      <w:r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questionType.Process("What is something?", "https://www.something.com",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Assert.IsTrue(questionType.CanProceed)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    &lt;TestMethod()&gt; Public Sub test_process_sets_can_proceed_to_false()</w:t>
      </w:r>
    </w:p>
    <w:p w:rsidR="00AD2FAC" w:rsidRDefault="00AD2FAC" w:rsidP="00AD2FAC">
      <w:r>
        <w:lastRenderedPageBreak/>
        <w:t xml:space="preserve">            ' Arrange.</w:t>
      </w:r>
    </w:p>
    <w:p w:rsidR="00AD2FAC" w:rsidRDefault="00AD2FAC" w:rsidP="00AD2FAC">
      <w:r>
        <w:t xml:space="preserve">            Dim questionType = New QuestionTypeInput()</w:t>
      </w:r>
    </w:p>
    <w:p w:rsidR="00AD2FAC" w:rsidRDefault="00AD2FAC" w:rsidP="00AD2FAC"/>
    <w:p w:rsidR="00AD2FAC" w:rsidRDefault="00AD2FAC" w:rsidP="00AD2FAC">
      <w:r>
        <w:t xml:space="preserve">            ' Act.</w:t>
      </w:r>
    </w:p>
    <w:p w:rsidR="00AD2FAC" w:rsidRDefault="00AD2FAC" w:rsidP="00AD2FAC">
      <w:r>
        <w:t xml:space="preserve">            questionType.Process(String.Empty, "https://www.something.com", "Life", "Questions", "N/A", "Um..")</w:t>
      </w:r>
    </w:p>
    <w:p w:rsidR="00AD2FAC" w:rsidRDefault="00AD2FAC" w:rsidP="00AD2FAC"/>
    <w:p w:rsidR="00AD2FAC" w:rsidRDefault="00AD2FAC" w:rsidP="00AD2FAC">
      <w:r>
        <w:t xml:space="preserve">            ' Assert.</w:t>
      </w:r>
    </w:p>
    <w:p w:rsidR="00AD2FAC" w:rsidRDefault="00AD2FAC" w:rsidP="00AD2FAC">
      <w:r>
        <w:t xml:space="preserve">            Assert.IsFalse(questionType.CanProceed)</w:t>
      </w:r>
    </w:p>
    <w:p w:rsidR="00AD2FAC" w:rsidRDefault="00AD2FAC" w:rsidP="00AD2FAC">
      <w:r>
        <w:t xml:space="preserve">        End Sub</w:t>
      </w:r>
    </w:p>
    <w:p w:rsidR="00AD2FAC" w:rsidRDefault="00AD2FAC" w:rsidP="00AD2FAC"/>
    <w:p w:rsidR="00AD2FAC" w:rsidRDefault="00AD2FAC" w:rsidP="00AD2FAC">
      <w:r>
        <w:t xml:space="preserve">    End Class</w:t>
      </w:r>
    </w:p>
    <w:p w:rsidR="00AD2FAC" w:rsidRDefault="00AD2FAC" w:rsidP="00AD2FAC">
      <w:r>
        <w:t>End Namespace</w:t>
      </w:r>
    </w:p>
    <w:p w:rsidR="00AD2FAC" w:rsidRDefault="00AD2FAC" w:rsidP="00AD2FAC"/>
    <w:p w:rsidR="00AD2FAC" w:rsidRDefault="0014069F" w:rsidP="0014069F">
      <w:pPr>
        <w:pStyle w:val="Heading4"/>
      </w:pPr>
      <w:r>
        <w:t>SubjectTypeInputTests.vb</w:t>
      </w:r>
    </w:p>
    <w:p w:rsidR="0014069F" w:rsidRDefault="0014069F" w:rsidP="0014069F"/>
    <w:p w:rsidR="0014069F" w:rsidRDefault="0014069F" w:rsidP="0014069F">
      <w:r>
        <w:t>Imports ExampleProg.Constants</w:t>
      </w:r>
    </w:p>
    <w:p w:rsidR="0014069F" w:rsidRDefault="0014069F" w:rsidP="0014069F">
      <w:r>
        <w:t>Imports ExampleProg.InputClasses.NewQuestionTypes</w:t>
      </w:r>
    </w:p>
    <w:p w:rsidR="0014069F" w:rsidRDefault="0014069F" w:rsidP="0014069F">
      <w:r>
        <w:t>Imports ExampleProg.ProcedureReturnTypes</w:t>
      </w:r>
    </w:p>
    <w:p w:rsidR="0014069F" w:rsidRDefault="0014069F" w:rsidP="0014069F">
      <w:r>
        <w:t>Imports Microsoft.VisualStudio.TestTools.UnitTesting</w:t>
      </w:r>
    </w:p>
    <w:p w:rsidR="0014069F" w:rsidRDefault="0014069F" w:rsidP="0014069F"/>
    <w:p w:rsidR="0014069F" w:rsidRDefault="0014069F" w:rsidP="0014069F">
      <w:r>
        <w:t>Namespace NewQuestTypeTests</w:t>
      </w:r>
    </w:p>
    <w:p w:rsidR="0014069F" w:rsidRDefault="0014069F" w:rsidP="0014069F"/>
    <w:p w:rsidR="0014069F" w:rsidRDefault="0014069F" w:rsidP="0014069F">
      <w:r>
        <w:t xml:space="preserve">    &lt;TestClass()&gt; Public Class SubjectTypeInputTests</w:t>
      </w:r>
    </w:p>
    <w:p w:rsidR="0014069F" w:rsidRDefault="0014069F" w:rsidP="0014069F"/>
    <w:p w:rsidR="0014069F" w:rsidRDefault="0014069F" w:rsidP="0014069F">
      <w:r>
        <w:t xml:space="preserve">        &lt;TestMethod()&gt; Public Sub process_sets_can_proceed_to_true()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Dim subject1 = New SubjectListType()</w:t>
      </w:r>
    </w:p>
    <w:p w:rsidR="0014069F" w:rsidRDefault="0014069F" w:rsidP="0014069F">
      <w:r>
        <w:t xml:space="preserve">            subject1.ID = 1</w:t>
      </w:r>
    </w:p>
    <w:p w:rsidR="0014069F" w:rsidRDefault="0014069F" w:rsidP="0014069F">
      <w:r>
        <w:t xml:space="preserve">            subject1.SubjectDetail = "English"</w:t>
      </w:r>
    </w:p>
    <w:p w:rsidR="0014069F" w:rsidRDefault="0014069F" w:rsidP="0014069F">
      <w:r>
        <w:t xml:space="preserve">            Dim subject2 = New SubjectListType()</w:t>
      </w:r>
    </w:p>
    <w:p w:rsidR="0014069F" w:rsidRDefault="0014069F" w:rsidP="0014069F">
      <w:r>
        <w:t xml:space="preserve">            subject2.ID = 2</w:t>
      </w:r>
    </w:p>
    <w:p w:rsidR="0014069F" w:rsidRDefault="0014069F" w:rsidP="0014069F">
      <w:r>
        <w:t xml:space="preserve">            subject2.SubjectDetail = "Maths"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list.Add(subject1)</w:t>
      </w:r>
    </w:p>
    <w:p w:rsidR="0014069F" w:rsidRDefault="0014069F" w:rsidP="0014069F">
      <w:r>
        <w:t xml:space="preserve">            list.Add(subject2)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subjectTypeInput.Process("English")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Assert.IsTrue(subjectTypeInput.CanProceed)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process_sets_can_proceed_to_false()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lastRenderedPageBreak/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subjectTypeInput.Process(String.Empty)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Assert.IsFalse(subjectTypeInput.CanProceed)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process_sets_invalid_message_flag_to_empty_string()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subjectTypeInput.Process("hello")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Assert.AreEqual(String.Empty, subjectTypeInput.InvalidMessage)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process_sets_invalid_message_flag_to_not_a_valid_input()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subjectTypeInput.Process(String.Empty)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Assert.AreEqual(CommonConstants.NotAValidInput, subjectTypeInput.InvalidMessage)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process_sets_subject_id_correctly()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Dim subject1 = New SubjectListType()</w:t>
      </w:r>
    </w:p>
    <w:p w:rsidR="0014069F" w:rsidRDefault="0014069F" w:rsidP="0014069F">
      <w:r>
        <w:lastRenderedPageBreak/>
        <w:t xml:space="preserve">            subject1.ID = 1</w:t>
      </w:r>
    </w:p>
    <w:p w:rsidR="0014069F" w:rsidRDefault="0014069F" w:rsidP="0014069F">
      <w:r>
        <w:t xml:space="preserve">            subject1.SubjectDetail = "English"</w:t>
      </w:r>
    </w:p>
    <w:p w:rsidR="0014069F" w:rsidRDefault="0014069F" w:rsidP="0014069F">
      <w:r>
        <w:t xml:space="preserve">            Dim subject2 = New SubjectListType()</w:t>
      </w:r>
    </w:p>
    <w:p w:rsidR="0014069F" w:rsidRDefault="0014069F" w:rsidP="0014069F">
      <w:r>
        <w:t xml:space="preserve">            subject2.ID = 2</w:t>
      </w:r>
    </w:p>
    <w:p w:rsidR="0014069F" w:rsidRDefault="0014069F" w:rsidP="0014069F">
      <w:r>
        <w:t xml:space="preserve">            subject2.SubjectDetail = "Maths"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list.Add(subject1)</w:t>
      </w:r>
    </w:p>
    <w:p w:rsidR="0014069F" w:rsidRDefault="0014069F" w:rsidP="0014069F">
      <w:r>
        <w:t xml:space="preserve">            list.Add(subject2)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subjectTypeInput.Process("English")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Assert.AreEqual(1, subjectTypeInput.SubjectID)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process_sets_subject_id_to_zero_if_subject_not_in_list()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Dim subject1 = New SubjectListType()</w:t>
      </w:r>
    </w:p>
    <w:p w:rsidR="0014069F" w:rsidRDefault="0014069F" w:rsidP="0014069F">
      <w:r>
        <w:t xml:space="preserve">            subject1.ID = 1</w:t>
      </w:r>
    </w:p>
    <w:p w:rsidR="0014069F" w:rsidRDefault="0014069F" w:rsidP="0014069F">
      <w:r>
        <w:t xml:space="preserve">            subject1.SubjectDetail = "English"</w:t>
      </w:r>
    </w:p>
    <w:p w:rsidR="0014069F" w:rsidRDefault="0014069F" w:rsidP="0014069F">
      <w:r>
        <w:t xml:space="preserve">            Dim subject2 = New SubjectListType()</w:t>
      </w:r>
    </w:p>
    <w:p w:rsidR="0014069F" w:rsidRDefault="0014069F" w:rsidP="0014069F">
      <w:r>
        <w:t xml:space="preserve">            subject2.ID = 2</w:t>
      </w:r>
    </w:p>
    <w:p w:rsidR="0014069F" w:rsidRDefault="0014069F" w:rsidP="0014069F">
      <w:r>
        <w:t xml:space="preserve">            subject2.SubjectDetail = "Maths"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list.Add(subject1)</w:t>
      </w:r>
    </w:p>
    <w:p w:rsidR="0014069F" w:rsidRDefault="0014069F" w:rsidP="0014069F">
      <w:r>
        <w:t xml:space="preserve">            list.Add(subject2)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subjectTypeInput.Process("bananas")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Assert.AreEqual(0, subjectTypeInput.SubjectID)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process_sets_is_new_subject_if_subject_not_in_list()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Dim subject1 = New SubjectListType()</w:t>
      </w:r>
    </w:p>
    <w:p w:rsidR="0014069F" w:rsidRDefault="0014069F" w:rsidP="0014069F">
      <w:r>
        <w:t xml:space="preserve">            subject1.ID = 1</w:t>
      </w:r>
    </w:p>
    <w:p w:rsidR="0014069F" w:rsidRDefault="0014069F" w:rsidP="0014069F">
      <w:r>
        <w:lastRenderedPageBreak/>
        <w:t xml:space="preserve">            subject1.SubjectDetail = "English"</w:t>
      </w:r>
    </w:p>
    <w:p w:rsidR="0014069F" w:rsidRDefault="0014069F" w:rsidP="0014069F">
      <w:r>
        <w:t xml:space="preserve">            Dim subject2 = New SubjectListType()</w:t>
      </w:r>
    </w:p>
    <w:p w:rsidR="0014069F" w:rsidRDefault="0014069F" w:rsidP="0014069F">
      <w:r>
        <w:t xml:space="preserve">            subject2.ID = 2</w:t>
      </w:r>
    </w:p>
    <w:p w:rsidR="0014069F" w:rsidRDefault="0014069F" w:rsidP="0014069F">
      <w:r>
        <w:t xml:space="preserve">            subject2.SubjectDetail = "Maths"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list.Add(subject1)</w:t>
      </w:r>
    </w:p>
    <w:p w:rsidR="0014069F" w:rsidRDefault="0014069F" w:rsidP="0014069F">
      <w:r>
        <w:t xml:space="preserve">            list.Add(subject2)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subjectTypeInput.Process("bananas")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Assert.IsTrue(subjectTypeInput.IsNewSubject)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process_sets_subject_id_correctly_if_input_is_lower_case()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Dim subject1 = New SubjectListType()</w:t>
      </w:r>
    </w:p>
    <w:p w:rsidR="0014069F" w:rsidRDefault="0014069F" w:rsidP="0014069F">
      <w:r>
        <w:t xml:space="preserve">            subject1.ID = 1</w:t>
      </w:r>
    </w:p>
    <w:p w:rsidR="0014069F" w:rsidRDefault="0014069F" w:rsidP="0014069F">
      <w:r>
        <w:t xml:space="preserve">            subject1.SubjectDetail = "English"</w:t>
      </w:r>
    </w:p>
    <w:p w:rsidR="0014069F" w:rsidRDefault="0014069F" w:rsidP="0014069F">
      <w:r>
        <w:t xml:space="preserve">            Dim subject2 = New SubjectListType()</w:t>
      </w:r>
    </w:p>
    <w:p w:rsidR="0014069F" w:rsidRDefault="0014069F" w:rsidP="0014069F">
      <w:r>
        <w:t xml:space="preserve">            subject2.ID = 2</w:t>
      </w:r>
    </w:p>
    <w:p w:rsidR="0014069F" w:rsidRDefault="0014069F" w:rsidP="0014069F">
      <w:r>
        <w:t xml:space="preserve">            subject2.SubjectDetail = "Maths"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list.Add(subject1)</w:t>
      </w:r>
    </w:p>
    <w:p w:rsidR="0014069F" w:rsidRDefault="0014069F" w:rsidP="0014069F">
      <w:r>
        <w:t xml:space="preserve">            list.Add(subject2)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subjectTypeInput.Process("maths")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Assert.AreEqual(2, subjectTypeInput.SubjectID)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process_sets_subject_id_correctly_if_input_is_upper_case()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Dim subject1 = New SubjectListType()</w:t>
      </w:r>
    </w:p>
    <w:p w:rsidR="0014069F" w:rsidRDefault="0014069F" w:rsidP="0014069F">
      <w:r>
        <w:t xml:space="preserve">            subject1.ID = 1</w:t>
      </w:r>
    </w:p>
    <w:p w:rsidR="0014069F" w:rsidRDefault="0014069F" w:rsidP="0014069F">
      <w:r>
        <w:t xml:space="preserve">            subject1.SubjectDetail = "English"</w:t>
      </w:r>
    </w:p>
    <w:p w:rsidR="0014069F" w:rsidRDefault="0014069F" w:rsidP="0014069F">
      <w:r>
        <w:lastRenderedPageBreak/>
        <w:t xml:space="preserve">            Dim subject2 = New SubjectListType()</w:t>
      </w:r>
    </w:p>
    <w:p w:rsidR="0014069F" w:rsidRDefault="0014069F" w:rsidP="0014069F">
      <w:r>
        <w:t xml:space="preserve">            subject2.ID = 2</w:t>
      </w:r>
    </w:p>
    <w:p w:rsidR="0014069F" w:rsidRDefault="0014069F" w:rsidP="0014069F">
      <w:r>
        <w:t xml:space="preserve">            subject2.SubjectDetail = "Maths"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list.Add(subject1)</w:t>
      </w:r>
    </w:p>
    <w:p w:rsidR="0014069F" w:rsidRDefault="0014069F" w:rsidP="0014069F">
      <w:r>
        <w:t xml:space="preserve">            list.Add(subject2)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subjectTypeInput.Process("MATHS")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Assert.AreEqual(2, subjectTypeInput.SubjectID)</w:t>
      </w:r>
    </w:p>
    <w:p w:rsidR="0014069F" w:rsidRDefault="0014069F" w:rsidP="0014069F">
      <w:r>
        <w:t xml:space="preserve">        End Sub</w:t>
      </w:r>
    </w:p>
    <w:p w:rsidR="0014069F" w:rsidRDefault="0014069F" w:rsidP="0014069F"/>
    <w:p w:rsidR="0014069F" w:rsidRDefault="0014069F" w:rsidP="0014069F">
      <w:r>
        <w:t xml:space="preserve">        &lt;TestMethod()&gt; Public Sub process_sets_subject_id_correctly_if_input_is_mixed_case()</w:t>
      </w:r>
    </w:p>
    <w:p w:rsidR="0014069F" w:rsidRDefault="0014069F" w:rsidP="0014069F">
      <w:r>
        <w:t xml:space="preserve">            ' Arrange.</w:t>
      </w:r>
    </w:p>
    <w:p w:rsidR="0014069F" w:rsidRDefault="0014069F" w:rsidP="0014069F">
      <w:r>
        <w:t xml:space="preserve">            Dim subjectTypeInput = New SubjectTypeInput()</w:t>
      </w:r>
    </w:p>
    <w:p w:rsidR="0014069F" w:rsidRDefault="0014069F" w:rsidP="0014069F"/>
    <w:p w:rsidR="0014069F" w:rsidRDefault="0014069F" w:rsidP="0014069F">
      <w:r>
        <w:t xml:space="preserve">            Dim subject1 = New SubjectListType()</w:t>
      </w:r>
    </w:p>
    <w:p w:rsidR="0014069F" w:rsidRDefault="0014069F" w:rsidP="0014069F">
      <w:r>
        <w:t xml:space="preserve">            subject1.ID = 1</w:t>
      </w:r>
    </w:p>
    <w:p w:rsidR="0014069F" w:rsidRDefault="0014069F" w:rsidP="0014069F">
      <w:r>
        <w:t xml:space="preserve">            subject1.SubjectDetail = "English"</w:t>
      </w:r>
    </w:p>
    <w:p w:rsidR="0014069F" w:rsidRDefault="0014069F" w:rsidP="0014069F">
      <w:r>
        <w:t xml:space="preserve">            Dim subject2 = New SubjectListType()</w:t>
      </w:r>
    </w:p>
    <w:p w:rsidR="0014069F" w:rsidRDefault="0014069F" w:rsidP="0014069F">
      <w:r>
        <w:t xml:space="preserve">            subject2.ID = 2</w:t>
      </w:r>
    </w:p>
    <w:p w:rsidR="0014069F" w:rsidRDefault="0014069F" w:rsidP="0014069F">
      <w:r>
        <w:t xml:space="preserve">            subject2.SubjectDetail = "Maths"</w:t>
      </w:r>
    </w:p>
    <w:p w:rsidR="0014069F" w:rsidRDefault="0014069F" w:rsidP="0014069F"/>
    <w:p w:rsidR="0014069F" w:rsidRDefault="0014069F" w:rsidP="0014069F">
      <w:r>
        <w:t xml:space="preserve">            ' Faking out the list.</w:t>
      </w:r>
    </w:p>
    <w:p w:rsidR="0014069F" w:rsidRDefault="0014069F" w:rsidP="0014069F">
      <w:r>
        <w:t xml:space="preserve">            Dim list = New List(Of SubjectListType)</w:t>
      </w:r>
    </w:p>
    <w:p w:rsidR="0014069F" w:rsidRDefault="0014069F" w:rsidP="0014069F">
      <w:r>
        <w:t xml:space="preserve">            list.Add(subject1)</w:t>
      </w:r>
    </w:p>
    <w:p w:rsidR="0014069F" w:rsidRDefault="0014069F" w:rsidP="0014069F">
      <w:r>
        <w:t xml:space="preserve">            list.Add(subject2)</w:t>
      </w:r>
    </w:p>
    <w:p w:rsidR="0014069F" w:rsidRDefault="0014069F" w:rsidP="0014069F">
      <w:r>
        <w:t xml:space="preserve">            subjectTypeInput.SubjectList = list</w:t>
      </w:r>
    </w:p>
    <w:p w:rsidR="0014069F" w:rsidRDefault="0014069F" w:rsidP="0014069F"/>
    <w:p w:rsidR="0014069F" w:rsidRDefault="0014069F" w:rsidP="0014069F">
      <w:r>
        <w:t xml:space="preserve">            ' Act.</w:t>
      </w:r>
    </w:p>
    <w:p w:rsidR="0014069F" w:rsidRDefault="0014069F" w:rsidP="0014069F">
      <w:r>
        <w:t xml:space="preserve">            subjectTypeInput.Process("MaThS")</w:t>
      </w:r>
    </w:p>
    <w:p w:rsidR="0014069F" w:rsidRDefault="0014069F" w:rsidP="0014069F"/>
    <w:p w:rsidR="0014069F" w:rsidRDefault="0014069F" w:rsidP="0014069F">
      <w:r>
        <w:t xml:space="preserve">            ' Assert.</w:t>
      </w:r>
    </w:p>
    <w:p w:rsidR="0014069F" w:rsidRDefault="0014069F" w:rsidP="0014069F">
      <w:r>
        <w:t xml:space="preserve">            Assert.AreEqual(2, subjectTypeInput.SubjectID)</w:t>
      </w:r>
    </w:p>
    <w:p w:rsidR="0014069F" w:rsidRDefault="0014069F" w:rsidP="0014069F">
      <w:r>
        <w:t xml:space="preserve">        End Sub</w:t>
      </w:r>
    </w:p>
    <w:p w:rsidR="0014069F" w:rsidRDefault="0014069F" w:rsidP="0014069F">
      <w:r>
        <w:t xml:space="preserve">    End Class</w:t>
      </w:r>
    </w:p>
    <w:p w:rsidR="0014069F" w:rsidRDefault="0014069F" w:rsidP="0014069F">
      <w:r>
        <w:t>End Namespace</w:t>
      </w:r>
    </w:p>
    <w:p w:rsidR="0014069F" w:rsidRDefault="0014069F" w:rsidP="0014069F"/>
    <w:p w:rsidR="0014069F" w:rsidRDefault="00FC5E35" w:rsidP="00FC5E35">
      <w:pPr>
        <w:pStyle w:val="Heading3"/>
      </w:pPr>
      <w:bookmarkStart w:id="18" w:name="_Toc416726665"/>
      <w:r>
        <w:t>Training Tests</w:t>
      </w:r>
      <w:bookmarkEnd w:id="18"/>
    </w:p>
    <w:p w:rsidR="00FC5E35" w:rsidRDefault="00FC5E35" w:rsidP="00FC5E35"/>
    <w:p w:rsidR="00FC5E35" w:rsidRDefault="00FC5E35" w:rsidP="00FC5E35">
      <w:pPr>
        <w:pStyle w:val="Heading4"/>
      </w:pPr>
      <w:r>
        <w:t>DemonstrationTrainingTests.vb</w:t>
      </w:r>
    </w:p>
    <w:p w:rsidR="00FC5E35" w:rsidRDefault="00FC5E35" w:rsidP="00FC5E35"/>
    <w:p w:rsidR="00FC5E35" w:rsidRDefault="00FC5E35" w:rsidP="00FC5E35">
      <w:r>
        <w:t>Imports ExampleProg.InputClasses.Training</w:t>
      </w:r>
    </w:p>
    <w:p w:rsidR="00FC5E35" w:rsidRDefault="00FC5E35" w:rsidP="00FC5E35">
      <w:r>
        <w:lastRenderedPageBreak/>
        <w:t>Imports ExampleProg.Interfaces</w:t>
      </w:r>
    </w:p>
    <w:p w:rsidR="00FC5E35" w:rsidRDefault="00FC5E35" w:rsidP="00FC5E35">
      <w:r>
        <w:t>Imports Microsoft.VisualStudio.TestTools.UnitTesting</w:t>
      </w:r>
    </w:p>
    <w:p w:rsidR="00FC5E35" w:rsidRDefault="00FC5E35" w:rsidP="00FC5E35">
      <w:r>
        <w:t>Imports Moq</w:t>
      </w:r>
    </w:p>
    <w:p w:rsidR="00FC5E35" w:rsidRDefault="00FC5E35" w:rsidP="00FC5E35"/>
    <w:p w:rsidR="00FC5E35" w:rsidRDefault="00FC5E35" w:rsidP="00FC5E35">
      <w:r>
        <w:t>Namespace TrainingTests</w:t>
      </w:r>
    </w:p>
    <w:p w:rsidR="00FC5E35" w:rsidRDefault="00FC5E35" w:rsidP="00FC5E35"/>
    <w:p w:rsidR="00FC5E35" w:rsidRDefault="00FC5E35" w:rsidP="00FC5E35">
      <w:r>
        <w:t xml:space="preserve">    &lt;TestClass()&gt; Public Class DemonstrationTrainingTests</w:t>
      </w:r>
    </w:p>
    <w:p w:rsidR="00FC5E35" w:rsidRDefault="00FC5E35" w:rsidP="00FC5E35">
      <w:r>
        <w:t xml:space="preserve">        Private _demoTraining As DemonstrationTraining</w:t>
      </w:r>
    </w:p>
    <w:p w:rsidR="00FC5E35" w:rsidRDefault="00FC5E35" w:rsidP="00FC5E35">
      <w:r>
        <w:t xml:space="preserve">        Private _mockDb As Mock(Of IDbConnector)</w:t>
      </w:r>
    </w:p>
    <w:p w:rsidR="00FC5E35" w:rsidRDefault="00FC5E35" w:rsidP="00FC5E35"/>
    <w:p w:rsidR="00FC5E35" w:rsidRDefault="00FC5E35" w:rsidP="00FC5E35">
      <w:r>
        <w:t>#Region "Set up lists"</w:t>
      </w:r>
    </w:p>
    <w:p w:rsidR="00FC5E35" w:rsidRDefault="00FC5E35" w:rsidP="00FC5E35">
      <w:r>
        <w:t xml:space="preserve">        Private Function GetListOfIds() As IEnumerable(Of Integer)</w:t>
      </w:r>
    </w:p>
    <w:p w:rsidR="00FC5E35" w:rsidRDefault="00FC5E35" w:rsidP="00FC5E35">
      <w:r>
        <w:t xml:space="preserve">            Dim list As New List(Of Integer)</w:t>
      </w:r>
    </w:p>
    <w:p w:rsidR="00FC5E35" w:rsidRDefault="00FC5E35" w:rsidP="00FC5E35"/>
    <w:p w:rsidR="00FC5E35" w:rsidRDefault="00FC5E35" w:rsidP="00FC5E35">
      <w:r>
        <w:t xml:space="preserve">            list.Add(2)</w:t>
      </w:r>
    </w:p>
    <w:p w:rsidR="00FC5E35" w:rsidRDefault="00FC5E35" w:rsidP="00FC5E35">
      <w:r>
        <w:t xml:space="preserve">            list.Add(3)</w:t>
      </w:r>
    </w:p>
    <w:p w:rsidR="00FC5E35" w:rsidRDefault="00FC5E35" w:rsidP="00FC5E35">
      <w:r>
        <w:t xml:space="preserve">            list.Add(6)</w:t>
      </w:r>
    </w:p>
    <w:p w:rsidR="00FC5E35" w:rsidRDefault="00FC5E35" w:rsidP="00FC5E35">
      <w:r>
        <w:t xml:space="preserve">            list.Add(7)</w:t>
      </w:r>
    </w:p>
    <w:p w:rsidR="00FC5E35" w:rsidRDefault="00FC5E35" w:rsidP="00FC5E35">
      <w:r>
        <w:t xml:space="preserve">            list.Add(12)</w:t>
      </w:r>
    </w:p>
    <w:p w:rsidR="00FC5E35" w:rsidRDefault="00FC5E35" w:rsidP="00FC5E35"/>
    <w:p w:rsidR="00FC5E35" w:rsidRDefault="00FC5E35" w:rsidP="00FC5E35">
      <w:r>
        <w:t xml:space="preserve">            Return list</w:t>
      </w:r>
    </w:p>
    <w:p w:rsidR="00FC5E35" w:rsidRDefault="00FC5E35" w:rsidP="00FC5E35">
      <w:r>
        <w:t xml:space="preserve">        End Function</w:t>
      </w:r>
    </w:p>
    <w:p w:rsidR="00FC5E35" w:rsidRDefault="00FC5E35" w:rsidP="00FC5E35"/>
    <w:p w:rsidR="00FC5E35" w:rsidRDefault="00FC5E35" w:rsidP="00FC5E35">
      <w:r>
        <w:t xml:space="preserve">        Private Function GetListOfDemos() As IEnumerable(Of String)</w:t>
      </w:r>
    </w:p>
    <w:p w:rsidR="00FC5E35" w:rsidRDefault="00FC5E35" w:rsidP="00FC5E35">
      <w:r>
        <w:t xml:space="preserve">            Dim demoList As New List(Of String)</w:t>
      </w:r>
    </w:p>
    <w:p w:rsidR="00FC5E35" w:rsidRDefault="00FC5E35" w:rsidP="00FC5E35"/>
    <w:p w:rsidR="00FC5E35" w:rsidRDefault="00FC5E35" w:rsidP="00FC5E35">
      <w:r>
        <w:t xml:space="preserve">            demoList.Add("Hello")</w:t>
      </w:r>
    </w:p>
    <w:p w:rsidR="00FC5E35" w:rsidRDefault="00FC5E35" w:rsidP="00FC5E35">
      <w:r>
        <w:t xml:space="preserve">            demoList.Add("Oh dear")</w:t>
      </w:r>
    </w:p>
    <w:p w:rsidR="00FC5E35" w:rsidRDefault="00FC5E35" w:rsidP="00FC5E35">
      <w:r>
        <w:t xml:space="preserve">            demoList.Add("Goodbye")</w:t>
      </w:r>
    </w:p>
    <w:p w:rsidR="00FC5E35" w:rsidRDefault="00FC5E35" w:rsidP="00FC5E35"/>
    <w:p w:rsidR="00FC5E35" w:rsidRDefault="00FC5E35" w:rsidP="00FC5E35">
      <w:r>
        <w:t xml:space="preserve">            Return demoList</w:t>
      </w:r>
    </w:p>
    <w:p w:rsidR="00FC5E35" w:rsidRDefault="00FC5E35" w:rsidP="00FC5E35">
      <w:r>
        <w:t xml:space="preserve">        End Function</w:t>
      </w:r>
    </w:p>
    <w:p w:rsidR="00FC5E35" w:rsidRDefault="00FC5E35" w:rsidP="00FC5E35">
      <w:r>
        <w:t>#End Region</w:t>
      </w:r>
    </w:p>
    <w:p w:rsidR="00FC5E35" w:rsidRDefault="00FC5E35" w:rsidP="00FC5E35"/>
    <w:p w:rsidR="00FC5E35" w:rsidRDefault="00FC5E35" w:rsidP="00FC5E35">
      <w:r>
        <w:t xml:space="preserve">        &lt;TestMethod()&gt; Public Sub test_set_random_question_id_sets_valid_id_with_list_of_questions()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q.GetListOfQuestionIdsForTraining(It.IsAny(Of Integer), It.IsAny(Of Integer), It.IsAny(Of Integer), It.IsAny(Of Integer))).Returns(GetListOfIds())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_demoTraining.SetRandomQuestionID()</w:t>
      </w:r>
    </w:p>
    <w:p w:rsidR="00FC5E35" w:rsidRDefault="00FC5E35" w:rsidP="00FC5E35">
      <w:r>
        <w:t xml:space="preserve">            Dim result = _demoTraining.QuestionID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Assert.IsTrue(result = 2 OrElse result = 3 OrElse result = 6 OrElse result = 7 OrElse result = 12)</w:t>
      </w:r>
    </w:p>
    <w:p w:rsidR="00FC5E35" w:rsidRDefault="00FC5E35" w:rsidP="00FC5E35">
      <w:r>
        <w:lastRenderedPageBreak/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test_set_random_question_id_sets_specific_id_but_not_anything_not_in_list()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q.GetListOfQuestionIdsForTraining(It.IsAny(Of Integer), It.IsAny(Of Integer), It.IsAny(Of Integer), It.IsAny(Of Integer))).Returns(GetListOfIds())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_demoTraining.SetRandomQuestionID()</w:t>
      </w:r>
    </w:p>
    <w:p w:rsidR="00FC5E35" w:rsidRDefault="00FC5E35" w:rsidP="00FC5E35">
      <w:r>
        <w:t xml:space="preserve">            Dim result = _demoTraining.QuestionID</w:t>
      </w:r>
    </w:p>
    <w:p w:rsidR="00FC5E35" w:rsidRDefault="00FC5E35" w:rsidP="00FC5E35"/>
    <w:p w:rsidR="00FC5E35" w:rsidRDefault="00FC5E35" w:rsidP="00FC5E35">
      <w:r>
        <w:t xml:space="preserve">            ' Assert</w:t>
      </w:r>
    </w:p>
    <w:p w:rsidR="00FC5E35" w:rsidRDefault="00FC5E35" w:rsidP="00FC5E35">
      <w:r>
        <w:t xml:space="preserve">            Assert.IsFalse(Not result = 2 AndAlso Not result = 3 AndAlso Not result = 6 AndAlso Not result = 7 AndAlso Not result = 12)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test_set_up_demo_steps_sets_has_been_set_up_to_false()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12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Assert.IsFalse(_demoTraining.HasDemoStepsBeenSetUp)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test_set_up_demo_steps_sets_has_been_set_up_to_false_with_question_id_less_than_zero()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-1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Assert.IsFalse(_demoTraining.HasDemoStepsBeenSetUp)</w:t>
      </w:r>
    </w:p>
    <w:p w:rsidR="00FC5E35" w:rsidRDefault="00FC5E35" w:rsidP="00FC5E35">
      <w:r>
        <w:lastRenderedPageBreak/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test_set_up_demo_steps_sets_has_been_set_up_to_false_with_no_question_list()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Integer))).Returns(New List(Of String))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12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Assert.IsFalse(_demoTraining.HasDemoStepsBeenSetUp)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test_set_up_demo_steps_sets_has_been_set_up_to_true_with_question_list()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Assert.IsTrue(_demoTraining.HasDemoStepsBeenSetUp)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test_set_up_demo_steps_sets_count_of_steps_with_question_list()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Const expectedCount As Integer = 3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Assert.AreEqual(expectedCount, _demoTraining.CountOfDemonstrationSteps)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test_next_step_updates_step_details()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_demoTraining.NextStep()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Assert.AreEqual("Oh dear", _demoTraining.DemonstrationStepDetails)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test_next_step_updates_current_step()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_demoTraining.NextStep()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Assert.AreEqual(1, _demoTraining.DemonstrationStep)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test_next_step_cannot_update_if_at_count_of_steps()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lastRenderedPageBreak/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_demoTraining.DemonstrationStep = 2</w:t>
      </w:r>
    </w:p>
    <w:p w:rsidR="00FC5E35" w:rsidRDefault="00FC5E35" w:rsidP="00FC5E35">
      <w:r>
        <w:t xml:space="preserve">            _demoTraining.NextStep()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Assert.AreEqual(2, _demoTraining.DemonstrationStep)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test_previous_step_updates_step_details()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_demoTraining.DemonstrationStep = 2</w:t>
      </w:r>
    </w:p>
    <w:p w:rsidR="00FC5E35" w:rsidRDefault="00FC5E35" w:rsidP="00FC5E35">
      <w:r>
        <w:t xml:space="preserve">            _demoTraining.PreviousStep()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Assert.AreEqual("Oh dear", _demoTraining.DemonstrationStepDetails)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test_previous_step_updates_current_step()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_demoTraining.DemonstrationStep = 2</w:t>
      </w:r>
    </w:p>
    <w:p w:rsidR="00FC5E35" w:rsidRDefault="00FC5E35" w:rsidP="00FC5E35">
      <w:r>
        <w:t xml:space="preserve">            _demoTraining.PreviousStep()</w:t>
      </w:r>
    </w:p>
    <w:p w:rsidR="00FC5E35" w:rsidRDefault="00FC5E35" w:rsidP="00FC5E35"/>
    <w:p w:rsidR="00FC5E35" w:rsidRDefault="00FC5E35" w:rsidP="00FC5E35">
      <w:r>
        <w:lastRenderedPageBreak/>
        <w:t xml:space="preserve">            ' Assert.</w:t>
      </w:r>
    </w:p>
    <w:p w:rsidR="00FC5E35" w:rsidRDefault="00FC5E35" w:rsidP="00FC5E35">
      <w:r>
        <w:t xml:space="preserve">            Assert.AreEqual(1, _demoTraining.DemonstrationStep)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test_previous_step_cannot_update_if_at_beginning()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_demoTraining.DemonstrationStep = 0</w:t>
      </w:r>
    </w:p>
    <w:p w:rsidR="00FC5E35" w:rsidRDefault="00FC5E35" w:rsidP="00FC5E35">
      <w:r>
        <w:t xml:space="preserve">            _demoTraining.PreviousStep()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Assert.AreEqual(0, _demoTraining.DemonstrationStep)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test_can_proceed_returns_true_when_at_count_of_steps()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_demoTraining.DemonstrationStep = 2</w:t>
      </w:r>
    </w:p>
    <w:p w:rsidR="00FC5E35" w:rsidRDefault="00FC5E35" w:rsidP="00FC5E35">
      <w:r>
        <w:t xml:space="preserve">            Dim result = _demoTraining.CanProceed()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Assert.IsTrue(result)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    &lt;TestMethod()&gt; Public Sub test_can_proceed_returns_false_when_not_at_count_of_steps()</w:t>
      </w:r>
    </w:p>
    <w:p w:rsidR="00FC5E35" w:rsidRDefault="00FC5E35" w:rsidP="00FC5E35">
      <w:r>
        <w:t xml:space="preserve">            ' Arrange.</w:t>
      </w:r>
    </w:p>
    <w:p w:rsidR="00FC5E35" w:rsidRDefault="00FC5E35" w:rsidP="00FC5E35">
      <w:r>
        <w:t xml:space="preserve">            _mockDb = New Mock(Of IDbConnector)()</w:t>
      </w:r>
    </w:p>
    <w:p w:rsidR="00FC5E35" w:rsidRDefault="00FC5E35" w:rsidP="00FC5E35">
      <w:r>
        <w:t xml:space="preserve">            _mockDb.Setup(Function(q) q.GetListOfDemoStepDetails(It.IsAny(Of Integer))).Returns(GetListOfDemos())</w:t>
      </w:r>
    </w:p>
    <w:p w:rsidR="00FC5E35" w:rsidRDefault="00FC5E35" w:rsidP="00FC5E35">
      <w:r>
        <w:lastRenderedPageBreak/>
        <w:t xml:space="preserve">            _demoTraining = New DemonstrationTraining(_mockDb.Object)</w:t>
      </w:r>
    </w:p>
    <w:p w:rsidR="00FC5E35" w:rsidRDefault="00FC5E35" w:rsidP="00FC5E35">
      <w:r>
        <w:t xml:space="preserve">            _demoTraining.Initialise(1, 3, 5, 6)</w:t>
      </w:r>
    </w:p>
    <w:p w:rsidR="00FC5E35" w:rsidRDefault="00FC5E35" w:rsidP="00FC5E35">
      <w:r>
        <w:t xml:space="preserve">            _demoTraining.QuestionID = 13</w:t>
      </w:r>
    </w:p>
    <w:p w:rsidR="00FC5E35" w:rsidRDefault="00FC5E35" w:rsidP="00FC5E35">
      <w:r>
        <w:t xml:space="preserve">            _demoTraining.SetUpDemoSteps()</w:t>
      </w:r>
    </w:p>
    <w:p w:rsidR="00FC5E35" w:rsidRDefault="00FC5E35" w:rsidP="00FC5E35"/>
    <w:p w:rsidR="00FC5E35" w:rsidRDefault="00FC5E35" w:rsidP="00FC5E35">
      <w:r>
        <w:t xml:space="preserve">            ' Act.</w:t>
      </w:r>
    </w:p>
    <w:p w:rsidR="00FC5E35" w:rsidRDefault="00FC5E35" w:rsidP="00FC5E35">
      <w:r>
        <w:t xml:space="preserve">            _demoTraining.DemonstrationStep = 1</w:t>
      </w:r>
    </w:p>
    <w:p w:rsidR="00FC5E35" w:rsidRDefault="00FC5E35" w:rsidP="00FC5E35">
      <w:r>
        <w:t xml:space="preserve">            Dim result = _demoTraining.CanProceed()</w:t>
      </w:r>
    </w:p>
    <w:p w:rsidR="00FC5E35" w:rsidRDefault="00FC5E35" w:rsidP="00FC5E35"/>
    <w:p w:rsidR="00FC5E35" w:rsidRDefault="00FC5E35" w:rsidP="00FC5E35">
      <w:r>
        <w:t xml:space="preserve">            ' Assert.</w:t>
      </w:r>
    </w:p>
    <w:p w:rsidR="00FC5E35" w:rsidRDefault="00FC5E35" w:rsidP="00FC5E35">
      <w:r>
        <w:t xml:space="preserve">            Assert.IsFalse(result)</w:t>
      </w:r>
    </w:p>
    <w:p w:rsidR="00FC5E35" w:rsidRDefault="00FC5E35" w:rsidP="00FC5E35">
      <w:r>
        <w:t xml:space="preserve">        End Sub</w:t>
      </w:r>
    </w:p>
    <w:p w:rsidR="00FC5E35" w:rsidRDefault="00FC5E35" w:rsidP="00FC5E35"/>
    <w:p w:rsidR="00FC5E35" w:rsidRDefault="00FC5E35" w:rsidP="00FC5E35">
      <w:r>
        <w:t xml:space="preserve">    End Class</w:t>
      </w:r>
    </w:p>
    <w:p w:rsidR="00FC5E35" w:rsidRDefault="00FC5E35" w:rsidP="00FC5E35">
      <w:r>
        <w:t>End Namespace</w:t>
      </w:r>
    </w:p>
    <w:p w:rsidR="00FC5E35" w:rsidRDefault="00FC5E35" w:rsidP="00FC5E35"/>
    <w:p w:rsidR="00FC5E35" w:rsidRDefault="00BF7A7D" w:rsidP="00BF7A7D">
      <w:pPr>
        <w:pStyle w:val="Heading4"/>
      </w:pPr>
      <w:r>
        <w:t>ExplanationTrainingTests.vb</w:t>
      </w:r>
    </w:p>
    <w:p w:rsidR="00BF7A7D" w:rsidRDefault="00BF7A7D" w:rsidP="00BF7A7D"/>
    <w:p w:rsidR="00BF7A7D" w:rsidRDefault="00BF7A7D" w:rsidP="00BF7A7D">
      <w:r>
        <w:t>Imports ExampleProg.Constants</w:t>
      </w:r>
    </w:p>
    <w:p w:rsidR="00BF7A7D" w:rsidRDefault="00BF7A7D" w:rsidP="00BF7A7D">
      <w:r>
        <w:t>Imports ExampleProg.InputClasses.Training</w:t>
      </w:r>
    </w:p>
    <w:p w:rsidR="00BF7A7D" w:rsidRDefault="00BF7A7D" w:rsidP="00BF7A7D">
      <w:r>
        <w:t>Imports ExampleProg.Interfaces</w:t>
      </w:r>
    </w:p>
    <w:p w:rsidR="00BF7A7D" w:rsidRDefault="00BF7A7D" w:rsidP="00BF7A7D">
      <w:r>
        <w:t>Imports ExampleProg.ProcedureReturnTypes</w:t>
      </w:r>
    </w:p>
    <w:p w:rsidR="00BF7A7D" w:rsidRDefault="00BF7A7D" w:rsidP="00BF7A7D">
      <w:r>
        <w:t>Imports Microsoft.VisualStudio.TestTools.UnitTesting</w:t>
      </w:r>
    </w:p>
    <w:p w:rsidR="00BF7A7D" w:rsidRDefault="00BF7A7D" w:rsidP="00BF7A7D">
      <w:r>
        <w:t>Imports Moq</w:t>
      </w:r>
    </w:p>
    <w:p w:rsidR="00BF7A7D" w:rsidRDefault="00BF7A7D" w:rsidP="00BF7A7D"/>
    <w:p w:rsidR="00BF7A7D" w:rsidRDefault="00BF7A7D" w:rsidP="00BF7A7D">
      <w:r>
        <w:t>Namespace TrainingTests</w:t>
      </w:r>
    </w:p>
    <w:p w:rsidR="00BF7A7D" w:rsidRDefault="00BF7A7D" w:rsidP="00BF7A7D"/>
    <w:p w:rsidR="00BF7A7D" w:rsidRDefault="00BF7A7D" w:rsidP="00BF7A7D">
      <w:r>
        <w:t xml:space="preserve">    &lt;TestClass()&gt; Public Class ExplanationTrainingTests</w:t>
      </w:r>
    </w:p>
    <w:p w:rsidR="00BF7A7D" w:rsidRDefault="00BF7A7D" w:rsidP="00BF7A7D">
      <w:r>
        <w:t xml:space="preserve">        Private _explanationTraining As ExplanationTraining</w:t>
      </w:r>
    </w:p>
    <w:p w:rsidR="00BF7A7D" w:rsidRDefault="00BF7A7D" w:rsidP="00BF7A7D">
      <w:r>
        <w:t xml:space="preserve">        Private _mockDb As Mock(Of IDbConnector)</w:t>
      </w:r>
    </w:p>
    <w:p w:rsidR="00BF7A7D" w:rsidRDefault="00BF7A7D" w:rsidP="00BF7A7D"/>
    <w:p w:rsidR="00BF7A7D" w:rsidRDefault="00BF7A7D" w:rsidP="00BF7A7D">
      <w:r>
        <w:t>#Region "Explanation Setups"</w:t>
      </w:r>
    </w:p>
    <w:p w:rsidR="00BF7A7D" w:rsidRDefault="00BF7A7D" w:rsidP="00BF7A7D"/>
    <w:p w:rsidR="00BF7A7D" w:rsidRDefault="00BF7A7D" w:rsidP="00BF7A7D">
      <w:r>
        <w:t xml:space="preserve">        Private Function GetValidExplanationDetails() As GetExplanationDetailsType</w:t>
      </w:r>
    </w:p>
    <w:p w:rsidR="00BF7A7D" w:rsidRDefault="00BF7A7D" w:rsidP="00BF7A7D">
      <w:r>
        <w:t xml:space="preserve">            Dim explanation = New GetExplanationDetailsType()</w:t>
      </w:r>
    </w:p>
    <w:p w:rsidR="00BF7A7D" w:rsidRDefault="00BF7A7D" w:rsidP="00BF7A7D">
      <w:r>
        <w:t xml:space="preserve">            explanation.ID = 1</w:t>
      </w:r>
    </w:p>
    <w:p w:rsidR="00BF7A7D" w:rsidRDefault="00BF7A7D" w:rsidP="00BF7A7D">
      <w:r>
        <w:t xml:space="preserve">            explanation.Title = "Hello"</w:t>
      </w:r>
    </w:p>
    <w:p w:rsidR="00BF7A7D" w:rsidRDefault="00BF7A7D" w:rsidP="00BF7A7D">
      <w:r>
        <w:t xml:space="preserve">            explanation.DescriptionOfExplanation = "A very long description..."</w:t>
      </w:r>
    </w:p>
    <w:p w:rsidR="00BF7A7D" w:rsidRDefault="00BF7A7D" w:rsidP="00BF7A7D"/>
    <w:p w:rsidR="00BF7A7D" w:rsidRDefault="00BF7A7D" w:rsidP="00BF7A7D">
      <w:r>
        <w:t xml:space="preserve">            Return explanation</w:t>
      </w:r>
    </w:p>
    <w:p w:rsidR="00BF7A7D" w:rsidRDefault="00BF7A7D" w:rsidP="00BF7A7D">
      <w:r>
        <w:t xml:space="preserve">        End Function</w:t>
      </w:r>
    </w:p>
    <w:p w:rsidR="00BF7A7D" w:rsidRDefault="00BF7A7D" w:rsidP="00BF7A7D"/>
    <w:p w:rsidR="00BF7A7D" w:rsidRDefault="00BF7A7D" w:rsidP="00BF7A7D">
      <w:r>
        <w:t xml:space="preserve">        Private Function GetInValidExplanationDetails() As GetExplanationDetailsType</w:t>
      </w:r>
    </w:p>
    <w:p w:rsidR="00BF7A7D" w:rsidRDefault="00BF7A7D" w:rsidP="00BF7A7D">
      <w:r>
        <w:t xml:space="preserve">            Dim explanation = New GetExplanationDetailsType()</w:t>
      </w:r>
    </w:p>
    <w:p w:rsidR="00BF7A7D" w:rsidRDefault="00BF7A7D" w:rsidP="00BF7A7D">
      <w:r>
        <w:t xml:space="preserve">            explanation.ID = 0</w:t>
      </w:r>
    </w:p>
    <w:p w:rsidR="00BF7A7D" w:rsidRDefault="00BF7A7D" w:rsidP="00BF7A7D">
      <w:r>
        <w:t xml:space="preserve">            explanation.Title = String.Empty</w:t>
      </w:r>
    </w:p>
    <w:p w:rsidR="00BF7A7D" w:rsidRDefault="00BF7A7D" w:rsidP="00BF7A7D">
      <w:r>
        <w:t xml:space="preserve">            explanation.DescriptionOfExplanation = String.Empty</w:t>
      </w:r>
    </w:p>
    <w:p w:rsidR="00BF7A7D" w:rsidRDefault="00BF7A7D" w:rsidP="00BF7A7D"/>
    <w:p w:rsidR="00BF7A7D" w:rsidRDefault="00BF7A7D" w:rsidP="00BF7A7D">
      <w:r>
        <w:t xml:space="preserve">            Return explanation</w:t>
      </w:r>
    </w:p>
    <w:p w:rsidR="00BF7A7D" w:rsidRDefault="00BF7A7D" w:rsidP="00BF7A7D">
      <w:r>
        <w:lastRenderedPageBreak/>
        <w:t xml:space="preserve">        End Function</w:t>
      </w:r>
    </w:p>
    <w:p w:rsidR="00BF7A7D" w:rsidRDefault="00BF7A7D" w:rsidP="00BF7A7D"/>
    <w:p w:rsidR="00BF7A7D" w:rsidRDefault="00BF7A7D" w:rsidP="00BF7A7D">
      <w:r>
        <w:t>#End Region</w:t>
      </w:r>
    </w:p>
    <w:p w:rsidR="00BF7A7D" w:rsidRDefault="00BF7A7D" w:rsidP="00BF7A7D"/>
    <w:p w:rsidR="00BF7A7D" w:rsidRDefault="00BF7A7D" w:rsidP="00BF7A7D">
      <w:r>
        <w:t xml:space="preserve">        &lt;TestMethod()&gt; Public Sub test_new_explanation_training_with_id_returns_explanation_title()</w:t>
      </w:r>
    </w:p>
    <w:p w:rsidR="00BF7A7D" w:rsidRDefault="00BF7A7D" w:rsidP="00BF7A7D">
      <w:r>
        <w:t xml:space="preserve">            ' Arrange.</w:t>
      </w:r>
    </w:p>
    <w:p w:rsidR="00BF7A7D" w:rsidRDefault="00BF7A7D" w:rsidP="00BF7A7D">
      <w:r>
        <w:t xml:space="preserve">            _mockDb = New Mock(Of IDbConnector)()</w:t>
      </w:r>
    </w:p>
    <w:p w:rsidR="00BF7A7D" w:rsidRDefault="00BF7A7D" w:rsidP="00BF7A7D">
      <w:r>
        <w:t xml:space="preserve">            _mockDb.Setup(Function(e) e.GetExplanationDetailsForTraining(It.IsAny(Of Integer))).Returns(GetValidExplanationDetails())</w:t>
      </w:r>
    </w:p>
    <w:p w:rsidR="00BF7A7D" w:rsidRDefault="00BF7A7D" w:rsidP="00BF7A7D"/>
    <w:p w:rsidR="00BF7A7D" w:rsidRDefault="00BF7A7D" w:rsidP="00BF7A7D">
      <w:r>
        <w:t xml:space="preserve">            ' Act.</w:t>
      </w:r>
    </w:p>
    <w:p w:rsidR="00BF7A7D" w:rsidRDefault="00BF7A7D" w:rsidP="00BF7A7D">
      <w:r>
        <w:t xml:space="preserve">            _explanationTraining = New ExplanationTraining(1, _mockDb.Object)</w:t>
      </w:r>
    </w:p>
    <w:p w:rsidR="00BF7A7D" w:rsidRDefault="00BF7A7D" w:rsidP="00BF7A7D"/>
    <w:p w:rsidR="00BF7A7D" w:rsidRDefault="00BF7A7D" w:rsidP="00BF7A7D">
      <w:r>
        <w:t xml:space="preserve">            ' Assert.</w:t>
      </w:r>
    </w:p>
    <w:p w:rsidR="00BF7A7D" w:rsidRDefault="00BF7A7D" w:rsidP="00BF7A7D">
      <w:r>
        <w:t xml:space="preserve">            Assert.AreEqual(GetValidExplanationDetails().Title, _explanationTraining.ExplanationTitle)</w:t>
      </w:r>
    </w:p>
    <w:p w:rsidR="00BF7A7D" w:rsidRDefault="00BF7A7D" w:rsidP="00BF7A7D">
      <w:r>
        <w:t xml:space="preserve">        End Sub</w:t>
      </w:r>
    </w:p>
    <w:p w:rsidR="00BF7A7D" w:rsidRDefault="00BF7A7D" w:rsidP="00BF7A7D"/>
    <w:p w:rsidR="00BF7A7D" w:rsidRDefault="00BF7A7D" w:rsidP="00BF7A7D">
      <w:r>
        <w:t xml:space="preserve">        &lt;TestMethod()&gt; Public Sub test_new_explanation_training_with_id_returns_explanation_details()</w:t>
      </w:r>
    </w:p>
    <w:p w:rsidR="00BF7A7D" w:rsidRDefault="00BF7A7D" w:rsidP="00BF7A7D">
      <w:r>
        <w:t xml:space="preserve">            ' Arrange.</w:t>
      </w:r>
    </w:p>
    <w:p w:rsidR="00BF7A7D" w:rsidRDefault="00BF7A7D" w:rsidP="00BF7A7D">
      <w:r>
        <w:t xml:space="preserve">            _mockDb = New Mock(Of IDbConnector)()</w:t>
      </w:r>
    </w:p>
    <w:p w:rsidR="00BF7A7D" w:rsidRDefault="00BF7A7D" w:rsidP="00BF7A7D">
      <w:r>
        <w:t xml:space="preserve">            _mockDb.Setup(Function(e) e.GetExplanationDetailsForTraining(It.IsAny(Of Integer))).Returns(GetValidExplanationDetails())</w:t>
      </w:r>
    </w:p>
    <w:p w:rsidR="00BF7A7D" w:rsidRDefault="00BF7A7D" w:rsidP="00BF7A7D"/>
    <w:p w:rsidR="00BF7A7D" w:rsidRDefault="00BF7A7D" w:rsidP="00BF7A7D">
      <w:r>
        <w:t xml:space="preserve">            ' Act.</w:t>
      </w:r>
    </w:p>
    <w:p w:rsidR="00BF7A7D" w:rsidRDefault="00BF7A7D" w:rsidP="00BF7A7D">
      <w:r>
        <w:t xml:space="preserve">            _explanationTraining = New ExplanationTraining(1, _mockDb.Object)</w:t>
      </w:r>
    </w:p>
    <w:p w:rsidR="00BF7A7D" w:rsidRDefault="00BF7A7D" w:rsidP="00BF7A7D"/>
    <w:p w:rsidR="00BF7A7D" w:rsidRDefault="00BF7A7D" w:rsidP="00BF7A7D">
      <w:r>
        <w:t xml:space="preserve">            ' Assert.</w:t>
      </w:r>
    </w:p>
    <w:p w:rsidR="00BF7A7D" w:rsidRDefault="00BF7A7D" w:rsidP="00BF7A7D">
      <w:r>
        <w:t xml:space="preserve">            Assert.AreEqual(GetValidExplanationDetails().DescriptionOfExplanation, _explanationTraining.ExplanationDetails)</w:t>
      </w:r>
    </w:p>
    <w:p w:rsidR="00BF7A7D" w:rsidRDefault="00BF7A7D" w:rsidP="00BF7A7D">
      <w:r>
        <w:t xml:space="preserve">        End Sub</w:t>
      </w:r>
    </w:p>
    <w:p w:rsidR="00BF7A7D" w:rsidRDefault="00BF7A7D" w:rsidP="00BF7A7D"/>
    <w:p w:rsidR="00BF7A7D" w:rsidRDefault="00BF7A7D" w:rsidP="00BF7A7D">
      <w:r>
        <w:t xml:space="preserve">        &lt;TestMethod()&gt; Public Sub test_new_explanation_training_without_id_sets_error_message()</w:t>
      </w:r>
    </w:p>
    <w:p w:rsidR="00BF7A7D" w:rsidRDefault="00BF7A7D" w:rsidP="00BF7A7D">
      <w:r>
        <w:t xml:space="preserve">            ' Arrange.</w:t>
      </w:r>
    </w:p>
    <w:p w:rsidR="00BF7A7D" w:rsidRDefault="00BF7A7D" w:rsidP="00BF7A7D">
      <w:r>
        <w:t xml:space="preserve">            _mockDb = New Mock(Of IDbConnector)()</w:t>
      </w:r>
    </w:p>
    <w:p w:rsidR="00BF7A7D" w:rsidRDefault="00BF7A7D" w:rsidP="00BF7A7D">
      <w:r>
        <w:t xml:space="preserve">            </w:t>
      </w:r>
    </w:p>
    <w:p w:rsidR="00BF7A7D" w:rsidRDefault="00BF7A7D" w:rsidP="00BF7A7D">
      <w:r>
        <w:t xml:space="preserve">            ' Act.</w:t>
      </w:r>
    </w:p>
    <w:p w:rsidR="00BF7A7D" w:rsidRDefault="00BF7A7D" w:rsidP="00BF7A7D">
      <w:r>
        <w:t xml:space="preserve">            _explanationTraining = New ExplanationTraining(0, _mockDb.Object)</w:t>
      </w:r>
    </w:p>
    <w:p w:rsidR="00BF7A7D" w:rsidRDefault="00BF7A7D" w:rsidP="00BF7A7D"/>
    <w:p w:rsidR="00BF7A7D" w:rsidRDefault="00BF7A7D" w:rsidP="00BF7A7D">
      <w:r>
        <w:t xml:space="preserve">            ' Assert.</w:t>
      </w:r>
    </w:p>
    <w:p w:rsidR="00BF7A7D" w:rsidRDefault="00BF7A7D" w:rsidP="00BF7A7D">
      <w:r>
        <w:lastRenderedPageBreak/>
        <w:t xml:space="preserve">            Assert.AreEqual(CommonConstants.TrainingExplanationIdNotSuppliedError, _explanationTraining.ExplanationTitle)</w:t>
      </w:r>
    </w:p>
    <w:p w:rsidR="00BF7A7D" w:rsidRDefault="00BF7A7D" w:rsidP="00BF7A7D">
      <w:r>
        <w:t xml:space="preserve">        End Sub</w:t>
      </w:r>
    </w:p>
    <w:p w:rsidR="00BF7A7D" w:rsidRDefault="00BF7A7D" w:rsidP="00BF7A7D"/>
    <w:p w:rsidR="00BF7A7D" w:rsidRDefault="00BF7A7D" w:rsidP="00BF7A7D">
      <w:r>
        <w:t xml:space="preserve">        &lt;TestMethod()&gt; Public Sub test_new_explanation_training_with_id_does_not_return_correct_explanation_title()</w:t>
      </w:r>
    </w:p>
    <w:p w:rsidR="00BF7A7D" w:rsidRDefault="00BF7A7D" w:rsidP="00BF7A7D">
      <w:r>
        <w:t xml:space="preserve">            ' Arrange.</w:t>
      </w:r>
    </w:p>
    <w:p w:rsidR="00BF7A7D" w:rsidRDefault="00BF7A7D" w:rsidP="00BF7A7D">
      <w:r>
        <w:t xml:space="preserve">            _mockDb = New Mock(Of IDbConnector)()</w:t>
      </w:r>
    </w:p>
    <w:p w:rsidR="00BF7A7D" w:rsidRDefault="00BF7A7D" w:rsidP="00BF7A7D">
      <w:r>
        <w:t xml:space="preserve">            _mockDb.Setup(Function(e) e.GetExplanationDetailsForTraining(It.IsAny(Of Integer))).Returns(GetInValidExplanationDetails())</w:t>
      </w:r>
    </w:p>
    <w:p w:rsidR="00BF7A7D" w:rsidRDefault="00BF7A7D" w:rsidP="00BF7A7D"/>
    <w:p w:rsidR="00BF7A7D" w:rsidRDefault="00BF7A7D" w:rsidP="00BF7A7D">
      <w:r>
        <w:t xml:space="preserve">            ' Act.</w:t>
      </w:r>
    </w:p>
    <w:p w:rsidR="00BF7A7D" w:rsidRDefault="00BF7A7D" w:rsidP="00BF7A7D">
      <w:r>
        <w:t xml:space="preserve">            _explanationTraining = New ExplanationTraining(1, _mockDb.Object)</w:t>
      </w:r>
    </w:p>
    <w:p w:rsidR="00BF7A7D" w:rsidRDefault="00BF7A7D" w:rsidP="00BF7A7D"/>
    <w:p w:rsidR="00BF7A7D" w:rsidRDefault="00BF7A7D" w:rsidP="00BF7A7D">
      <w:r>
        <w:t xml:space="preserve">            ' Assert.</w:t>
      </w:r>
    </w:p>
    <w:p w:rsidR="00BF7A7D" w:rsidRDefault="00BF7A7D" w:rsidP="00BF7A7D">
      <w:r>
        <w:t xml:space="preserve">            Assert.AreNotEqual(GetValidExplanationDetails().Title, _explanationTraining.ExplanationTitle)</w:t>
      </w:r>
    </w:p>
    <w:p w:rsidR="00BF7A7D" w:rsidRDefault="00BF7A7D" w:rsidP="00BF7A7D">
      <w:r>
        <w:t xml:space="preserve">        End Sub</w:t>
      </w:r>
    </w:p>
    <w:p w:rsidR="00BF7A7D" w:rsidRDefault="00BF7A7D" w:rsidP="00BF7A7D"/>
    <w:p w:rsidR="00BF7A7D" w:rsidRDefault="00BF7A7D" w:rsidP="00BF7A7D">
      <w:r>
        <w:t xml:space="preserve">        &lt;TestMethod()&gt; Public Sub test_new_explanation_training_with_id_does_not_return_correct_explanation_details()</w:t>
      </w:r>
    </w:p>
    <w:p w:rsidR="00BF7A7D" w:rsidRDefault="00BF7A7D" w:rsidP="00BF7A7D">
      <w:r>
        <w:t xml:space="preserve">            ' Arrange.</w:t>
      </w:r>
    </w:p>
    <w:p w:rsidR="00BF7A7D" w:rsidRDefault="00BF7A7D" w:rsidP="00BF7A7D">
      <w:r>
        <w:t xml:space="preserve">            _mockDb = New Mock(Of IDbConnector)()</w:t>
      </w:r>
    </w:p>
    <w:p w:rsidR="00BF7A7D" w:rsidRDefault="00BF7A7D" w:rsidP="00BF7A7D">
      <w:r>
        <w:t xml:space="preserve">            _mockDb.Setup(Function(e) e.GetExplanationDetailsForTraining(It.IsAny(Of Integer))).Returns(GetInValidExplanationDetails())</w:t>
      </w:r>
    </w:p>
    <w:p w:rsidR="00BF7A7D" w:rsidRDefault="00BF7A7D" w:rsidP="00BF7A7D"/>
    <w:p w:rsidR="00BF7A7D" w:rsidRDefault="00BF7A7D" w:rsidP="00BF7A7D">
      <w:r>
        <w:t xml:space="preserve">            ' Act.</w:t>
      </w:r>
    </w:p>
    <w:p w:rsidR="00BF7A7D" w:rsidRDefault="00BF7A7D" w:rsidP="00BF7A7D">
      <w:r>
        <w:t xml:space="preserve">            _explanationTraining = New ExplanationTraining(1, _mockDb.Object)</w:t>
      </w:r>
    </w:p>
    <w:p w:rsidR="00BF7A7D" w:rsidRDefault="00BF7A7D" w:rsidP="00BF7A7D"/>
    <w:p w:rsidR="00BF7A7D" w:rsidRDefault="00BF7A7D" w:rsidP="00BF7A7D">
      <w:r>
        <w:t xml:space="preserve">            ' Assert.</w:t>
      </w:r>
    </w:p>
    <w:p w:rsidR="00BF7A7D" w:rsidRDefault="00BF7A7D" w:rsidP="00BF7A7D">
      <w:r>
        <w:t xml:space="preserve">            Assert.AreNotEqual(GetValidExplanationDetails().DescriptionOfExplanation, _explanationTraining.ExplanationDetails)</w:t>
      </w:r>
    </w:p>
    <w:p w:rsidR="00BF7A7D" w:rsidRDefault="00BF7A7D" w:rsidP="00BF7A7D">
      <w:r>
        <w:t xml:space="preserve">        End Sub</w:t>
      </w:r>
    </w:p>
    <w:p w:rsidR="00BF7A7D" w:rsidRDefault="00BF7A7D" w:rsidP="00BF7A7D"/>
    <w:p w:rsidR="00BF7A7D" w:rsidRDefault="00BF7A7D" w:rsidP="00BF7A7D">
      <w:r>
        <w:t xml:space="preserve">    End Class</w:t>
      </w:r>
    </w:p>
    <w:p w:rsidR="00BF7A7D" w:rsidRDefault="00BF7A7D" w:rsidP="00BF7A7D">
      <w:r>
        <w:t>End Namespace</w:t>
      </w:r>
    </w:p>
    <w:p w:rsidR="00BF7A7D" w:rsidRDefault="00BF7A7D" w:rsidP="00BF7A7D"/>
    <w:p w:rsidR="00BF7A7D" w:rsidRDefault="003C0463" w:rsidP="003C0463">
      <w:pPr>
        <w:pStyle w:val="Heading4"/>
      </w:pPr>
      <w:r>
        <w:t>ImmitationTrainingTests.vb</w:t>
      </w:r>
    </w:p>
    <w:p w:rsidR="003C0463" w:rsidRDefault="003C0463" w:rsidP="003C0463"/>
    <w:p w:rsidR="003C0463" w:rsidRDefault="003C0463" w:rsidP="003C0463">
      <w:r>
        <w:t>Imports ExampleProg.InputClasses.Training</w:t>
      </w:r>
    </w:p>
    <w:p w:rsidR="003C0463" w:rsidRDefault="003C0463" w:rsidP="003C0463">
      <w:r>
        <w:t>Imports ExampleProg.Interfaces</w:t>
      </w:r>
    </w:p>
    <w:p w:rsidR="003C0463" w:rsidRDefault="003C0463" w:rsidP="003C0463">
      <w:r>
        <w:t>Imports ExampleProg.ProcedureReturnTypes</w:t>
      </w:r>
    </w:p>
    <w:p w:rsidR="003C0463" w:rsidRDefault="003C0463" w:rsidP="003C0463">
      <w:r>
        <w:t>Imports Microsoft.VisualStudio.TestTools.UnitTesting</w:t>
      </w:r>
    </w:p>
    <w:p w:rsidR="003C0463" w:rsidRDefault="003C0463" w:rsidP="003C0463">
      <w:r>
        <w:lastRenderedPageBreak/>
        <w:t>Imports Moq</w:t>
      </w:r>
    </w:p>
    <w:p w:rsidR="003C0463" w:rsidRDefault="003C0463" w:rsidP="003C0463"/>
    <w:p w:rsidR="003C0463" w:rsidRDefault="003C0463" w:rsidP="003C0463">
      <w:r>
        <w:t>Namespace TrainingTests</w:t>
      </w:r>
    </w:p>
    <w:p w:rsidR="003C0463" w:rsidRDefault="003C0463" w:rsidP="003C0463"/>
    <w:p w:rsidR="003C0463" w:rsidRDefault="003C0463" w:rsidP="003C0463">
      <w:r>
        <w:t xml:space="preserve">    &lt;TestClass()&gt; Public Class ImmitationTrainingTests</w:t>
      </w:r>
    </w:p>
    <w:p w:rsidR="003C0463" w:rsidRDefault="003C0463" w:rsidP="003C0463">
      <w:r>
        <w:t xml:space="preserve">        Private _immitation As ImmitationTraining</w:t>
      </w:r>
    </w:p>
    <w:p w:rsidR="003C0463" w:rsidRDefault="003C0463" w:rsidP="003C0463">
      <w:r>
        <w:t xml:space="preserve">        Private _mockDb As Mock(Of IDbConnector)</w:t>
      </w:r>
    </w:p>
    <w:p w:rsidR="003C0463" w:rsidRDefault="003C0463" w:rsidP="003C0463"/>
    <w:p w:rsidR="003C0463" w:rsidRDefault="003C0463" w:rsidP="003C0463">
      <w:r>
        <w:t>#Region "Set up lists"</w:t>
      </w:r>
    </w:p>
    <w:p w:rsidR="003C0463" w:rsidRDefault="003C0463" w:rsidP="003C0463">
      <w:r>
        <w:t xml:space="preserve">        Private Function GetListOfImmitationStages() As IEnumerable(Of ImmitationStageListType)</w:t>
      </w:r>
    </w:p>
    <w:p w:rsidR="003C0463" w:rsidRDefault="003C0463" w:rsidP="003C0463">
      <w:r>
        <w:t xml:space="preserve">            Dim list As New List(Of ImmitationStageListType)</w:t>
      </w:r>
    </w:p>
    <w:p w:rsidR="003C0463" w:rsidRDefault="003C0463" w:rsidP="003C0463">
      <w:r>
        <w:t xml:space="preserve">            Dim item1 As New ImmitationStageListType</w:t>
      </w:r>
    </w:p>
    <w:p w:rsidR="003C0463" w:rsidRDefault="003C0463" w:rsidP="003C0463">
      <w:r>
        <w:t xml:space="preserve">            item1.DescriptionOfStage = "Hello"</w:t>
      </w:r>
    </w:p>
    <w:p w:rsidR="003C0463" w:rsidRDefault="003C0463" w:rsidP="003C0463">
      <w:r>
        <w:t xml:space="preserve">            item1.RegEx = "^(Hello)$"</w:t>
      </w:r>
    </w:p>
    <w:p w:rsidR="003C0463" w:rsidRDefault="003C0463" w:rsidP="003C0463">
      <w:r>
        <w:t xml:space="preserve">            item1.StageMark = 1</w:t>
      </w:r>
    </w:p>
    <w:p w:rsidR="003C0463" w:rsidRDefault="003C0463" w:rsidP="003C0463">
      <w:r>
        <w:t xml:space="preserve">            list.Add(item1)</w:t>
      </w:r>
    </w:p>
    <w:p w:rsidR="003C0463" w:rsidRDefault="003C0463" w:rsidP="003C0463"/>
    <w:p w:rsidR="003C0463" w:rsidRDefault="003C0463" w:rsidP="003C0463">
      <w:r>
        <w:t xml:space="preserve">            Dim item2 As New ImmitationStageListType</w:t>
      </w:r>
    </w:p>
    <w:p w:rsidR="003C0463" w:rsidRDefault="003C0463" w:rsidP="003C0463">
      <w:r>
        <w:t xml:space="preserve">            item2.DescriptionOfStage = "how"</w:t>
      </w:r>
    </w:p>
    <w:p w:rsidR="003C0463" w:rsidRDefault="003C0463" w:rsidP="003C0463">
      <w:r>
        <w:t xml:space="preserve">            item2.RegEx = "^(how)$"</w:t>
      </w:r>
    </w:p>
    <w:p w:rsidR="003C0463" w:rsidRDefault="003C0463" w:rsidP="003C0463">
      <w:r>
        <w:t xml:space="preserve">            item2.StageMark = 1</w:t>
      </w:r>
    </w:p>
    <w:p w:rsidR="003C0463" w:rsidRDefault="003C0463" w:rsidP="003C0463">
      <w:r>
        <w:t xml:space="preserve">            list.Add(item2)</w:t>
      </w:r>
    </w:p>
    <w:p w:rsidR="003C0463" w:rsidRDefault="003C0463" w:rsidP="003C0463"/>
    <w:p w:rsidR="003C0463" w:rsidRDefault="003C0463" w:rsidP="003C0463">
      <w:r>
        <w:t xml:space="preserve">            Dim item3 As New ImmitationStageListType</w:t>
      </w:r>
    </w:p>
    <w:p w:rsidR="003C0463" w:rsidRDefault="003C0463" w:rsidP="003C0463">
      <w:r>
        <w:t xml:space="preserve">            item3.DescriptionOfStage = "are"</w:t>
      </w:r>
    </w:p>
    <w:p w:rsidR="003C0463" w:rsidRDefault="003C0463" w:rsidP="003C0463">
      <w:r>
        <w:t xml:space="preserve">            item3.RegEx = "^(are)$"</w:t>
      </w:r>
    </w:p>
    <w:p w:rsidR="003C0463" w:rsidRDefault="003C0463" w:rsidP="003C0463">
      <w:r>
        <w:t xml:space="preserve">            item3.StageMark = 1</w:t>
      </w:r>
    </w:p>
    <w:p w:rsidR="003C0463" w:rsidRDefault="003C0463" w:rsidP="003C0463">
      <w:r>
        <w:t xml:space="preserve">            list.Add(item3)</w:t>
      </w:r>
    </w:p>
    <w:p w:rsidR="003C0463" w:rsidRDefault="003C0463" w:rsidP="003C0463"/>
    <w:p w:rsidR="003C0463" w:rsidRDefault="003C0463" w:rsidP="003C0463">
      <w:r>
        <w:t xml:space="preserve">            Dim item4 As New ImmitationStageListType</w:t>
      </w:r>
    </w:p>
    <w:p w:rsidR="003C0463" w:rsidRDefault="003C0463" w:rsidP="003C0463">
      <w:r>
        <w:t xml:space="preserve">            item4.DescriptionOfStage = "you?"</w:t>
      </w:r>
    </w:p>
    <w:p w:rsidR="003C0463" w:rsidRDefault="003C0463" w:rsidP="003C0463">
      <w:r>
        <w:t xml:space="preserve">            item4.RegEx = "^(you)\?$"</w:t>
      </w:r>
    </w:p>
    <w:p w:rsidR="003C0463" w:rsidRDefault="003C0463" w:rsidP="003C0463">
      <w:r>
        <w:t xml:space="preserve">            item4.StageMark = 1</w:t>
      </w:r>
    </w:p>
    <w:p w:rsidR="003C0463" w:rsidRDefault="003C0463" w:rsidP="003C0463">
      <w:r>
        <w:t xml:space="preserve">            list.Add(item4)</w:t>
      </w:r>
    </w:p>
    <w:p w:rsidR="003C0463" w:rsidRDefault="003C0463" w:rsidP="003C0463">
      <w:r>
        <w:t xml:space="preserve">            Return list</w:t>
      </w:r>
    </w:p>
    <w:p w:rsidR="003C0463" w:rsidRDefault="003C0463" w:rsidP="003C0463">
      <w:r>
        <w:t xml:space="preserve">        End Function</w:t>
      </w:r>
    </w:p>
    <w:p w:rsidR="003C0463" w:rsidRDefault="003C0463" w:rsidP="003C0463">
      <w:r>
        <w:t>#End Region</w:t>
      </w:r>
    </w:p>
    <w:p w:rsidR="003C0463" w:rsidRDefault="003C0463" w:rsidP="003C0463"/>
    <w:p w:rsidR="003C0463" w:rsidRDefault="003C0463" w:rsidP="003C0463">
      <w:r>
        <w:t xml:space="preserve">        &lt;TestMethod()&gt; Public Sub test_get_demonstration_list_returns_valid_list()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lastRenderedPageBreak/>
        <w:t xml:space="preserve">            Assert.IsTrue(_immitation.DemonstrationList.Any())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test_get_demonstration_list_count_returns_valid_list_with_four_items()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Assert.AreEqual(4, _immitation.DemonstrationList.Count())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test_get_demonstration_list_third_item_returns_are_as_description()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String = "are"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_immitation.DemonstrationList.ElementAt(2).DescriptionOfStage)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test_get_demonstration_list_sets_has_demo_been_set_up_returns_true()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Assert.IsTrue(_immitation.HasDemoStepsBeenSetUp)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lastRenderedPageBreak/>
        <w:t xml:space="preserve">        &lt;TestMethod()&gt; Public Sub test_get_demonstration_list_sets_has_demo_been_set_up_returns_false()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Assert.IsFalse(_immitation.HasDemoStepsBeenSetUp)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test_get_demonstration_list_sets_has_demo_been_set_up_returns_false_with_no_question_id()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_immitation.GetDemonstrationList(-1)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Assert.IsFalse(_immitation.HasDemoStepsBeenSetUp)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test_set_immitation_sets_count_of_steps_correctly()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expectedCount As Integer = 4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Assert.AreEqual(expectedCount, _immitation.CountOfDemonstrationSteps)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test_set_immitation_sets_reg_ex_correctly()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String = "^(Hello)$"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_immitation.DemonstrationStepRegEx)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test_set_immitation_sets_stage_mark_correctly()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Integer = 1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_immitation.DemonstrationStepMark)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test_set_immitation_sets_stage_details_correctly()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String = "Hello"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_immitation.DemonstrationStepDetails)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test_set_immitation_sets_step_correctly()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Integer = 0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test_process_input_sets_is_demo_correct_to_true()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Assert.IsTrue(_immitation.IsDemoInputCorrect)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test_process_input_sets_is_demo_correct_to_false_with_no_question()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_immitation.GetDemonstrationList(-1)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Assert.IsFalse(_immitation.IsDemoInputCorrect)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test_process_input_sets_is_demo_correct_to_false_with_no_list()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Assert.IsFalse(_immitation.IsDemoInputCorrect)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test_process_input_sets_is_demo_correct_to_false_with_null_input()</w:t>
      </w:r>
    </w:p>
    <w:p w:rsidR="003C0463" w:rsidRDefault="003C0463" w:rsidP="003C0463">
      <w:r>
        <w:lastRenderedPageBreak/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_immitation.ProcessInput(Nothing)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Assert.IsFalse(_immitation.IsDemoInputCorrect)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test_process_input_sets_is_demo_correct_to_false_with_empty_string_input()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_immitation.ProcessInput(String.Empty)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Assert.IsFalse(_immitation.IsDemoInputCorrect)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test_next_step_updates_details_to_next_detail()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String = "how"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_immitation.DemonstrationStepDetails)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test_next_step_updates_reg_ex_to_next_reg_ex()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String = "^(how)$"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_immitation.DemonstrationStepRegEx)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test_next_step_updates_mark_to_next_mark()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Integer = 1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_immitation.DemonstrationStepMark)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test_next_step_updates_step_to_next_step()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Integer = 1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    &lt;TestMethod()&gt; Public Sub test_next_step_updates_step_to_next_step_and_next()</w:t>
      </w:r>
    </w:p>
    <w:p w:rsidR="003C0463" w:rsidRDefault="003C0463" w:rsidP="003C0463">
      <w:r>
        <w:t xml:space="preserve">            ' Arrange.</w:t>
      </w:r>
    </w:p>
    <w:p w:rsidR="003C0463" w:rsidRDefault="003C0463" w:rsidP="003C0463">
      <w:r>
        <w:t xml:space="preserve">            Const expected As Integer = 2</w:t>
      </w:r>
    </w:p>
    <w:p w:rsidR="003C0463" w:rsidRDefault="003C0463" w:rsidP="003C0463">
      <w:r>
        <w:t xml:space="preserve">            _mockDb = New Mock(Of IDbConnector)()</w:t>
      </w:r>
    </w:p>
    <w:p w:rsidR="003C0463" w:rsidRDefault="003C0463" w:rsidP="003C0463">
      <w:r>
        <w:t xml:space="preserve">            _mockDb.Setup(Function(x) x.GetImmitationStageSteps(It.IsAny(Of Integer))).Returns(GetListOfImmitationStages())</w:t>
      </w:r>
    </w:p>
    <w:p w:rsidR="003C0463" w:rsidRDefault="003C0463" w:rsidP="003C0463"/>
    <w:p w:rsidR="003C0463" w:rsidRDefault="003C0463" w:rsidP="003C0463">
      <w:r>
        <w:t xml:space="preserve">            ' Act.</w:t>
      </w:r>
    </w:p>
    <w:p w:rsidR="003C0463" w:rsidRDefault="003C0463" w:rsidP="003C0463">
      <w:r>
        <w:t xml:space="preserve">            _immitation = New ImmitationTraining(_mockDb.Object)</w:t>
      </w:r>
    </w:p>
    <w:p w:rsidR="003C0463" w:rsidRDefault="003C0463" w:rsidP="003C0463">
      <w:r>
        <w:t xml:space="preserve">            _immitation.GetDemonstrationList(1)</w:t>
      </w:r>
    </w:p>
    <w:p w:rsidR="003C0463" w:rsidRDefault="003C0463" w:rsidP="003C0463">
      <w:r>
        <w:t xml:space="preserve">            _immitation.ProcessInput("Hello")</w:t>
      </w:r>
    </w:p>
    <w:p w:rsidR="003C0463" w:rsidRDefault="003C0463" w:rsidP="003C0463">
      <w:r>
        <w:t xml:space="preserve">            _immitation.ProcessInput("how")</w:t>
      </w:r>
    </w:p>
    <w:p w:rsidR="003C0463" w:rsidRDefault="003C0463" w:rsidP="003C0463"/>
    <w:p w:rsidR="003C0463" w:rsidRDefault="003C0463" w:rsidP="003C0463">
      <w:r>
        <w:t xml:space="preserve">            ' Assert.</w:t>
      </w:r>
    </w:p>
    <w:p w:rsidR="003C0463" w:rsidRDefault="003C0463" w:rsidP="003C0463">
      <w:r>
        <w:t xml:space="preserve">            Assert.AreEqual(expected, _immitation.DemonstrationStep)</w:t>
      </w:r>
    </w:p>
    <w:p w:rsidR="003C0463" w:rsidRDefault="003C0463" w:rsidP="003C0463">
      <w:r>
        <w:t xml:space="preserve">        End Sub</w:t>
      </w:r>
    </w:p>
    <w:p w:rsidR="003C0463" w:rsidRDefault="003C0463" w:rsidP="003C0463"/>
    <w:p w:rsidR="003C0463" w:rsidRDefault="003C0463" w:rsidP="003C0463">
      <w:r>
        <w:t xml:space="preserve">    End Class</w:t>
      </w:r>
    </w:p>
    <w:p w:rsidR="003C0463" w:rsidRDefault="003C0463" w:rsidP="003C0463">
      <w:r>
        <w:t>End Namespace</w:t>
      </w:r>
    </w:p>
    <w:p w:rsidR="003C0463" w:rsidRDefault="003C0463" w:rsidP="003C0463"/>
    <w:p w:rsidR="003C0463" w:rsidRDefault="006E5770" w:rsidP="006E5770">
      <w:pPr>
        <w:pStyle w:val="Heading4"/>
      </w:pPr>
      <w:r>
        <w:t>SelectTrainingInputTests.vb</w:t>
      </w:r>
    </w:p>
    <w:p w:rsidR="006E5770" w:rsidRDefault="006E5770" w:rsidP="006E5770"/>
    <w:p w:rsidR="006E5770" w:rsidRDefault="006E5770" w:rsidP="006E5770">
      <w:r>
        <w:t>Imports ExampleProg.InputClasses.Training</w:t>
      </w:r>
    </w:p>
    <w:p w:rsidR="006E5770" w:rsidRDefault="006E5770" w:rsidP="006E5770">
      <w:r>
        <w:t>Imports ExampleProg.Interfaces</w:t>
      </w:r>
    </w:p>
    <w:p w:rsidR="006E5770" w:rsidRDefault="006E5770" w:rsidP="006E5770">
      <w:r>
        <w:t>Imports ExampleProg.ProcedureReturnTypes</w:t>
      </w:r>
    </w:p>
    <w:p w:rsidR="006E5770" w:rsidRDefault="006E5770" w:rsidP="006E5770">
      <w:r>
        <w:t>Imports Microsoft.VisualStudio.TestTools.UnitTesting</w:t>
      </w:r>
    </w:p>
    <w:p w:rsidR="006E5770" w:rsidRDefault="006E5770" w:rsidP="006E5770">
      <w:r>
        <w:t>Imports Moq</w:t>
      </w:r>
    </w:p>
    <w:p w:rsidR="006E5770" w:rsidRDefault="006E5770" w:rsidP="006E5770"/>
    <w:p w:rsidR="006E5770" w:rsidRDefault="006E5770" w:rsidP="006E5770">
      <w:r>
        <w:t>Namespace TrainingTests</w:t>
      </w:r>
    </w:p>
    <w:p w:rsidR="006E5770" w:rsidRDefault="006E5770" w:rsidP="006E5770">
      <w:r>
        <w:t xml:space="preserve">    ''' &lt;summary&gt;</w:t>
      </w:r>
    </w:p>
    <w:p w:rsidR="006E5770" w:rsidRDefault="006E5770" w:rsidP="006E5770">
      <w:r>
        <w:t xml:space="preserve">    ''' Tests for the Select Training Input class.</w:t>
      </w:r>
    </w:p>
    <w:p w:rsidR="006E5770" w:rsidRDefault="006E5770" w:rsidP="006E5770">
      <w:r>
        <w:t xml:space="preserve">    ''' &lt;/summary&gt;</w:t>
      </w:r>
    </w:p>
    <w:p w:rsidR="006E5770" w:rsidRDefault="006E5770" w:rsidP="006E5770">
      <w:r>
        <w:t xml:space="preserve">    ''' &lt;remarks&gt;&lt;/remarks&gt;</w:t>
      </w:r>
    </w:p>
    <w:p w:rsidR="006E5770" w:rsidRDefault="006E5770" w:rsidP="006E5770">
      <w:r>
        <w:t xml:space="preserve">    &lt;TestClass()&gt; Public Class SelectTrainingInputTests</w:t>
      </w:r>
    </w:p>
    <w:p w:rsidR="006E5770" w:rsidRDefault="006E5770" w:rsidP="006E5770">
      <w:r>
        <w:t xml:space="preserve">        Private _selectTraining As SelectTrainingInput</w:t>
      </w:r>
    </w:p>
    <w:p w:rsidR="006E5770" w:rsidRDefault="006E5770" w:rsidP="006E5770">
      <w:r>
        <w:t xml:space="preserve">        Private _mockDb As Mock(Of IDbConnector)</w:t>
      </w:r>
    </w:p>
    <w:p w:rsidR="006E5770" w:rsidRDefault="006E5770" w:rsidP="006E5770"/>
    <w:p w:rsidR="006E5770" w:rsidRDefault="006E5770" w:rsidP="006E5770">
      <w:r>
        <w:t>#Region "Set up fake lists."</w:t>
      </w:r>
    </w:p>
    <w:p w:rsidR="006E5770" w:rsidRDefault="006E5770" w:rsidP="006E5770">
      <w:r>
        <w:t xml:space="preserve">        Private Function GetSubjectList() As List(Of SubjectListType)</w:t>
      </w:r>
    </w:p>
    <w:p w:rsidR="006E5770" w:rsidRDefault="006E5770" w:rsidP="006E5770">
      <w:r>
        <w:t xml:space="preserve">            Dim subjectList = New List(Of SubjectListType)</w:t>
      </w:r>
    </w:p>
    <w:p w:rsidR="006E5770" w:rsidRDefault="006E5770" w:rsidP="006E5770">
      <w:r>
        <w:t xml:space="preserve">            Dim subject1 = New SubjectListType()</w:t>
      </w:r>
    </w:p>
    <w:p w:rsidR="006E5770" w:rsidRDefault="006E5770" w:rsidP="006E5770">
      <w:r>
        <w:t xml:space="preserve">            subject1.ID = 1</w:t>
      </w:r>
    </w:p>
    <w:p w:rsidR="006E5770" w:rsidRDefault="006E5770" w:rsidP="006E5770">
      <w:r>
        <w:t xml:space="preserve">            subject1.SubjectDetail = "English"</w:t>
      </w:r>
    </w:p>
    <w:p w:rsidR="006E5770" w:rsidRDefault="006E5770" w:rsidP="006E5770">
      <w:r>
        <w:t xml:space="preserve">            Dim subject2 = New SubjectListType()</w:t>
      </w:r>
    </w:p>
    <w:p w:rsidR="006E5770" w:rsidRDefault="006E5770" w:rsidP="006E5770">
      <w:r>
        <w:t xml:space="preserve">            subject2.ID = 2</w:t>
      </w:r>
    </w:p>
    <w:p w:rsidR="006E5770" w:rsidRDefault="006E5770" w:rsidP="006E5770">
      <w:r>
        <w:t xml:space="preserve">            subject2.SubjectDetail = "Maths"</w:t>
      </w:r>
    </w:p>
    <w:p w:rsidR="006E5770" w:rsidRDefault="006E5770" w:rsidP="006E5770"/>
    <w:p w:rsidR="006E5770" w:rsidRDefault="006E5770" w:rsidP="006E5770">
      <w:r>
        <w:t xml:space="preserve">            subjectList.Add(subject1)</w:t>
      </w:r>
    </w:p>
    <w:p w:rsidR="006E5770" w:rsidRDefault="006E5770" w:rsidP="006E5770">
      <w:r>
        <w:t xml:space="preserve">            subjectList.Add(subject2)</w:t>
      </w:r>
    </w:p>
    <w:p w:rsidR="006E5770" w:rsidRDefault="006E5770" w:rsidP="006E5770">
      <w:r>
        <w:t xml:space="preserve">            Return subjectList</w:t>
      </w:r>
    </w:p>
    <w:p w:rsidR="006E5770" w:rsidRDefault="006E5770" w:rsidP="006E5770">
      <w:r>
        <w:t xml:space="preserve">        End Function</w:t>
      </w:r>
    </w:p>
    <w:p w:rsidR="006E5770" w:rsidRDefault="006E5770" w:rsidP="006E5770"/>
    <w:p w:rsidR="006E5770" w:rsidRDefault="006E5770" w:rsidP="006E5770">
      <w:r>
        <w:t xml:space="preserve">        Private Function GetCurriculumList() As List(Of CurriculumListType)</w:t>
      </w:r>
    </w:p>
    <w:p w:rsidR="006E5770" w:rsidRDefault="006E5770" w:rsidP="006E5770">
      <w:r>
        <w:t xml:space="preserve">            Dim curriculumList = New List(Of CurriculumListType)</w:t>
      </w:r>
    </w:p>
    <w:p w:rsidR="006E5770" w:rsidRDefault="006E5770" w:rsidP="006E5770">
      <w:r>
        <w:t xml:space="preserve">            Dim curr1 = New CurriculumListType()</w:t>
      </w:r>
    </w:p>
    <w:p w:rsidR="006E5770" w:rsidRDefault="006E5770" w:rsidP="006E5770">
      <w:r>
        <w:t xml:space="preserve">            curr1.ID = 1</w:t>
      </w:r>
    </w:p>
    <w:p w:rsidR="006E5770" w:rsidRDefault="006E5770" w:rsidP="006E5770">
      <w:r>
        <w:t xml:space="preserve">            curr1.CurriculumDetails = "Bananas"</w:t>
      </w:r>
    </w:p>
    <w:p w:rsidR="006E5770" w:rsidRDefault="006E5770" w:rsidP="006E5770">
      <w:r>
        <w:lastRenderedPageBreak/>
        <w:t xml:space="preserve">            Dim curr2 = New CurriculumListType()</w:t>
      </w:r>
    </w:p>
    <w:p w:rsidR="006E5770" w:rsidRDefault="006E5770" w:rsidP="006E5770">
      <w:r>
        <w:t xml:space="preserve">            curr2.ID = 2</w:t>
      </w:r>
    </w:p>
    <w:p w:rsidR="006E5770" w:rsidRDefault="006E5770" w:rsidP="006E5770">
      <w:r>
        <w:t xml:space="preserve">            curr2.CurriculumDetails = "Apples"</w:t>
      </w:r>
    </w:p>
    <w:p w:rsidR="006E5770" w:rsidRDefault="006E5770" w:rsidP="006E5770"/>
    <w:p w:rsidR="006E5770" w:rsidRDefault="006E5770" w:rsidP="006E5770">
      <w:r>
        <w:t xml:space="preserve">            curriculumList.Add(curr1)</w:t>
      </w:r>
    </w:p>
    <w:p w:rsidR="006E5770" w:rsidRDefault="006E5770" w:rsidP="006E5770">
      <w:r>
        <w:t xml:space="preserve">            curriculumList.Add(curr2)</w:t>
      </w:r>
    </w:p>
    <w:p w:rsidR="006E5770" w:rsidRDefault="006E5770" w:rsidP="006E5770">
      <w:r>
        <w:t xml:space="preserve">            Return curriculumList</w:t>
      </w:r>
    </w:p>
    <w:p w:rsidR="006E5770" w:rsidRDefault="006E5770" w:rsidP="006E5770">
      <w:r>
        <w:t xml:space="preserve">        End Function</w:t>
      </w:r>
    </w:p>
    <w:p w:rsidR="006E5770" w:rsidRDefault="006E5770" w:rsidP="006E5770"/>
    <w:p w:rsidR="006E5770" w:rsidRDefault="006E5770" w:rsidP="006E5770">
      <w:r>
        <w:t xml:space="preserve">        Private Function GetKeyStageList() As List(Of KeyStageListType)</w:t>
      </w:r>
    </w:p>
    <w:p w:rsidR="006E5770" w:rsidRDefault="006E5770" w:rsidP="006E5770">
      <w:r>
        <w:t xml:space="preserve">            Dim keystage1 = New KeyStageListType()</w:t>
      </w:r>
    </w:p>
    <w:p w:rsidR="006E5770" w:rsidRDefault="006E5770" w:rsidP="006E5770">
      <w:r>
        <w:t xml:space="preserve">            keystage1.ID = 1</w:t>
      </w:r>
    </w:p>
    <w:p w:rsidR="006E5770" w:rsidRDefault="006E5770" w:rsidP="006E5770">
      <w:r>
        <w:t xml:space="preserve">            keystage1.KeyStageDetail = "KS1"</w:t>
      </w:r>
    </w:p>
    <w:p w:rsidR="006E5770" w:rsidRDefault="006E5770" w:rsidP="006E5770">
      <w:r>
        <w:t xml:space="preserve">            Dim keystage2 = New KeyStageListType()</w:t>
      </w:r>
    </w:p>
    <w:p w:rsidR="006E5770" w:rsidRDefault="006E5770" w:rsidP="006E5770">
      <w:r>
        <w:t xml:space="preserve">            keystage2.ID = 2</w:t>
      </w:r>
    </w:p>
    <w:p w:rsidR="006E5770" w:rsidRDefault="006E5770" w:rsidP="006E5770">
      <w:r>
        <w:t xml:space="preserve">            keystage2.KeyStageDetail = "KS2"</w:t>
      </w:r>
    </w:p>
    <w:p w:rsidR="006E5770" w:rsidRDefault="006E5770" w:rsidP="006E5770"/>
    <w:p w:rsidR="006E5770" w:rsidRDefault="006E5770" w:rsidP="006E5770">
      <w:r>
        <w:t xml:space="preserve">            Dim keyStageList = New List(Of KeyStageListType)</w:t>
      </w:r>
    </w:p>
    <w:p w:rsidR="006E5770" w:rsidRDefault="006E5770" w:rsidP="006E5770">
      <w:r>
        <w:t xml:space="preserve">            keyStageList.Add(keystage1)</w:t>
      </w:r>
    </w:p>
    <w:p w:rsidR="006E5770" w:rsidRDefault="006E5770" w:rsidP="006E5770">
      <w:r>
        <w:t xml:space="preserve">            keyStageList.Add(keystage2)</w:t>
      </w:r>
    </w:p>
    <w:p w:rsidR="006E5770" w:rsidRDefault="006E5770" w:rsidP="006E5770">
      <w:r>
        <w:t xml:space="preserve">            Return keyStageList</w:t>
      </w:r>
    </w:p>
    <w:p w:rsidR="006E5770" w:rsidRDefault="006E5770" w:rsidP="006E5770">
      <w:r>
        <w:t xml:space="preserve">        End Function</w:t>
      </w:r>
    </w:p>
    <w:p w:rsidR="006E5770" w:rsidRDefault="006E5770" w:rsidP="006E5770"/>
    <w:p w:rsidR="006E5770" w:rsidRDefault="006E5770" w:rsidP="006E5770">
      <w:r>
        <w:t xml:space="preserve">        Private Function GetExplanationList() As List(Of ExplanationListType)</w:t>
      </w:r>
    </w:p>
    <w:p w:rsidR="006E5770" w:rsidRDefault="006E5770" w:rsidP="006E5770">
      <w:r>
        <w:t xml:space="preserve">            Dim explanation1 = New ExplanationListType()</w:t>
      </w:r>
    </w:p>
    <w:p w:rsidR="006E5770" w:rsidRDefault="006E5770" w:rsidP="006E5770">
      <w:r>
        <w:t xml:space="preserve">            explanation1.ID = 1</w:t>
      </w:r>
    </w:p>
    <w:p w:rsidR="006E5770" w:rsidRDefault="006E5770" w:rsidP="006E5770">
      <w:r>
        <w:t xml:space="preserve">            explanation1.ExplanationDetail = "Basic"</w:t>
      </w:r>
    </w:p>
    <w:p w:rsidR="006E5770" w:rsidRDefault="006E5770" w:rsidP="006E5770">
      <w:r>
        <w:t xml:space="preserve">            Dim explanation2 = New ExplanationListType()</w:t>
      </w:r>
    </w:p>
    <w:p w:rsidR="006E5770" w:rsidRDefault="006E5770" w:rsidP="006E5770">
      <w:r>
        <w:t xml:space="preserve">            explanation2.ID = 2</w:t>
      </w:r>
    </w:p>
    <w:p w:rsidR="006E5770" w:rsidRDefault="006E5770" w:rsidP="006E5770">
      <w:r>
        <w:t xml:space="preserve">            explanation2.ExplanationDetail = "Advanced"</w:t>
      </w:r>
    </w:p>
    <w:p w:rsidR="006E5770" w:rsidRDefault="006E5770" w:rsidP="006E5770"/>
    <w:p w:rsidR="006E5770" w:rsidRDefault="006E5770" w:rsidP="006E5770">
      <w:r>
        <w:t xml:space="preserve">            Dim explanationList = New List(Of ExplanationListType)</w:t>
      </w:r>
    </w:p>
    <w:p w:rsidR="006E5770" w:rsidRDefault="006E5770" w:rsidP="006E5770">
      <w:r>
        <w:t xml:space="preserve">            explanationList.Add(explanation1)</w:t>
      </w:r>
    </w:p>
    <w:p w:rsidR="006E5770" w:rsidRDefault="006E5770" w:rsidP="006E5770">
      <w:r>
        <w:t xml:space="preserve">            explanationList.Add(explanation2)</w:t>
      </w:r>
    </w:p>
    <w:p w:rsidR="006E5770" w:rsidRDefault="006E5770" w:rsidP="006E5770">
      <w:r>
        <w:t xml:space="preserve">            Return explanationList</w:t>
      </w:r>
    </w:p>
    <w:p w:rsidR="006E5770" w:rsidRDefault="006E5770" w:rsidP="006E5770">
      <w:r>
        <w:t xml:space="preserve">        End Function</w:t>
      </w:r>
    </w:p>
    <w:p w:rsidR="006E5770" w:rsidRDefault="006E5770" w:rsidP="006E5770">
      <w:r>
        <w:t>#End Region</w:t>
      </w:r>
    </w:p>
    <w:p w:rsidR="006E5770" w:rsidRDefault="006E5770" w:rsidP="006E5770"/>
    <w:p w:rsidR="006E5770" w:rsidRDefault="006E5770" w:rsidP="006E5770">
      <w:r>
        <w:t xml:space="preserve">        &lt;TestMethod()&gt; Public Sub test_populate_subject_list_returns_correct_count()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subjectList As List(Of SubjectListType) = GetSubjectList()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_mockDb.Setup(Function(s) s.GetListOfSubjects()).Returns(subjectList)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lastRenderedPageBreak/>
        <w:t xml:space="preserve">            Assert.AreEqual(subjectList.Count(), _selectTraining.SubjectList.Count())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test_populate_curriculum_list_returns_correct_count()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curriculumList As List(Of CurriculumListType) = GetCurriculumList()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_mockDb.Setup(Function(c) c.GetListOfCurriculum()).Returns(curriculumList)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_selectTraining.PopulateCurriculumList()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Assert.AreEqual(curriculumList.Count(), _selectTraining.CurriculumList.Count())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test_populate_update_curriculum_list_returns_correct_count()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curriculumList As List(Of CurriculumListType) = GetCurriculumList()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_mockDb.Setup(Function(c) c.GetUpdatedListOfCurriculum(It.IsAny(Of Integer))).Returns(curriculumList)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_selectTraining.PopulateUpdatedCurriculumList()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Assert.AreEqual(curriculumList.Count(), _selectTraining.CurriculumList.Count())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test_populate_key_stage_list_returns_correct_count()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keyStageList As List(Of KeyStageListType) = GetKeyStageList()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_mockDb.Setup(Function(c) c.GetListOfKeyStages()).Returns(keyStageList)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Assert.AreEqual(keyStageList.Count(), _selectTraining.KeyStageList.Count())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test_populate_explanation_list_returns_correct_count()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explanationList As List(Of ExplanationListType) = GetExplanationList()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_mockDb.Setup(Function(c) c.GetListOfExplanations()).Returns(explanationList)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_selectTraining.PopulateExplanationList()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Assert.AreEqual(explanationList.Count(), _selectTraining.ExplanationList.Count())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test_populate_updated_explanation_list_by_curriculum_id_returns_correct_count()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explanationList As List(Of ExplanationListType) = GetExplanationList()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_mockDb.Setup(Function(c) c.GetUpdatedExplanationsByCurriculum(It.IsAny(Of Integer))).Returns(explanationList)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_selectTraining.PopulateUpdatedExplanationList()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Assert.AreEqual(explanationList.Count(), _selectTraining.ExplanationList.Count())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test_set_subject_id_returns_correct_id()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subjectList As List(Of SubjectListType) = GetSubjectList()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lastRenderedPageBreak/>
        <w:t xml:space="preserve">            _mockDb.Setup(Function(s) s.GetListOfSubjects()).Returns(subjectList)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_selectTraining.SelectedSubjectText = "Maths"</w:t>
      </w:r>
    </w:p>
    <w:p w:rsidR="006E5770" w:rsidRDefault="006E5770" w:rsidP="006E5770">
      <w:r>
        <w:t xml:space="preserve">            _selectTraining.SetSubjectID()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Assert.AreEqual(2, _selectTraining.SelectedSubjectID)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test_set_curriculum_id_returns_correct_id()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curriculumList As List(Of CurriculumListType) = GetCurriculumList()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_mockDb.Setup(Function(s) s.GetListOfCurriculum()).Returns(curriculumList)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_selectTraining.PopulateCurriculumList()</w:t>
      </w:r>
    </w:p>
    <w:p w:rsidR="006E5770" w:rsidRDefault="006E5770" w:rsidP="006E5770">
      <w:r>
        <w:t xml:space="preserve">            _selectTraining.SelectedCurriculumText = "Bananas"</w:t>
      </w:r>
    </w:p>
    <w:p w:rsidR="006E5770" w:rsidRDefault="006E5770" w:rsidP="006E5770">
      <w:r>
        <w:t xml:space="preserve">            _selectTraining.SetCurriculumID()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Assert.AreEqual(1, _selectTraining.SelectedCurriculumID)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test_set_key_stage_id_returns_correct_id()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keyStageList As List(Of KeyStageListType) = GetKeyStageList()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t xml:space="preserve">            ' Act.</w:t>
      </w:r>
    </w:p>
    <w:p w:rsidR="006E5770" w:rsidRDefault="006E5770" w:rsidP="006E5770">
      <w:r>
        <w:t xml:space="preserve">            _mockDb.Setup(Function(s) s.GetListOfKeyStages()).Returns(keyStageList)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_selectTraining.SelectedKeyStageText = "KS2"</w:t>
      </w:r>
    </w:p>
    <w:p w:rsidR="006E5770" w:rsidRDefault="006E5770" w:rsidP="006E5770">
      <w:r>
        <w:t xml:space="preserve">            _selectTraining.SetKeyStageID()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Assert.AreEqual(2, _selectTraining.SelectedKeyStageID)</w:t>
      </w:r>
    </w:p>
    <w:p w:rsidR="006E5770" w:rsidRDefault="006E5770" w:rsidP="006E5770">
      <w:r>
        <w:t xml:space="preserve">        End Sub</w:t>
      </w:r>
    </w:p>
    <w:p w:rsidR="006E5770" w:rsidRDefault="006E5770" w:rsidP="006E5770"/>
    <w:p w:rsidR="006E5770" w:rsidRDefault="006E5770" w:rsidP="006E5770">
      <w:r>
        <w:t xml:space="preserve">        &lt;TestMethod()&gt; Public Sub test_set_explanation_id_returns_correct_id()</w:t>
      </w:r>
    </w:p>
    <w:p w:rsidR="006E5770" w:rsidRDefault="006E5770" w:rsidP="006E5770">
      <w:r>
        <w:t xml:space="preserve">            ' Arrange.</w:t>
      </w:r>
    </w:p>
    <w:p w:rsidR="006E5770" w:rsidRDefault="006E5770" w:rsidP="006E5770">
      <w:r>
        <w:t xml:space="preserve">            Dim explanationList As List(Of ExplanationListType) = GetExplanationList()</w:t>
      </w:r>
    </w:p>
    <w:p w:rsidR="006E5770" w:rsidRDefault="006E5770" w:rsidP="006E5770">
      <w:r>
        <w:t xml:space="preserve">            _mockDb = New Mock(Of IDbConnector)</w:t>
      </w:r>
    </w:p>
    <w:p w:rsidR="006E5770" w:rsidRDefault="006E5770" w:rsidP="006E5770"/>
    <w:p w:rsidR="006E5770" w:rsidRDefault="006E5770" w:rsidP="006E5770">
      <w:r>
        <w:lastRenderedPageBreak/>
        <w:t xml:space="preserve">            ' Act.</w:t>
      </w:r>
    </w:p>
    <w:p w:rsidR="006E5770" w:rsidRDefault="006E5770" w:rsidP="006E5770">
      <w:r>
        <w:t xml:space="preserve">            _mockDb.Setup(Function(s) s.GetListOfExplanations()).Returns(explanationList)</w:t>
      </w:r>
    </w:p>
    <w:p w:rsidR="006E5770" w:rsidRDefault="006E5770" w:rsidP="006E5770">
      <w:r>
        <w:t xml:space="preserve">            _selectTraining = New SelectTrainingInput(_mockDb.Object)</w:t>
      </w:r>
    </w:p>
    <w:p w:rsidR="006E5770" w:rsidRDefault="006E5770" w:rsidP="006E5770">
      <w:r>
        <w:t xml:space="preserve">            _selectTraining.PopulateExplanationList()</w:t>
      </w:r>
    </w:p>
    <w:p w:rsidR="006E5770" w:rsidRDefault="006E5770" w:rsidP="006E5770">
      <w:r>
        <w:t xml:space="preserve">            _selectTraining.SelectedExplanationText = "Basic"</w:t>
      </w:r>
    </w:p>
    <w:p w:rsidR="006E5770" w:rsidRDefault="006E5770" w:rsidP="006E5770">
      <w:r>
        <w:t xml:space="preserve">            _selectTraining.SetExplanationID()</w:t>
      </w:r>
    </w:p>
    <w:p w:rsidR="006E5770" w:rsidRDefault="006E5770" w:rsidP="006E5770"/>
    <w:p w:rsidR="006E5770" w:rsidRDefault="006E5770" w:rsidP="006E5770">
      <w:r>
        <w:t xml:space="preserve">            ' Assert.</w:t>
      </w:r>
    </w:p>
    <w:p w:rsidR="006E5770" w:rsidRDefault="006E5770" w:rsidP="006E5770">
      <w:r>
        <w:t xml:space="preserve">            Assert.AreEqual(1, _selectTraining.SelectedExplanationID)</w:t>
      </w:r>
    </w:p>
    <w:p w:rsidR="006E5770" w:rsidRDefault="006E5770" w:rsidP="006E5770">
      <w:r>
        <w:t xml:space="preserve">        End Sub</w:t>
      </w:r>
    </w:p>
    <w:p w:rsidR="006E5770" w:rsidRDefault="006E5770" w:rsidP="006E5770">
      <w:r>
        <w:t xml:space="preserve">    End Class</w:t>
      </w:r>
    </w:p>
    <w:p w:rsidR="006E5770" w:rsidRDefault="006E5770" w:rsidP="006E5770">
      <w:r>
        <w:t>End Namespace</w:t>
      </w:r>
    </w:p>
    <w:p w:rsidR="006E5770" w:rsidRDefault="006E5770" w:rsidP="006E5770"/>
    <w:p w:rsidR="006E5770" w:rsidRDefault="0044590F" w:rsidP="0044590F">
      <w:pPr>
        <w:pStyle w:val="Heading3"/>
      </w:pPr>
      <w:bookmarkStart w:id="19" w:name="_Toc416726666"/>
      <w:r>
        <w:t>HelpersTests.vb</w:t>
      </w:r>
      <w:bookmarkEnd w:id="19"/>
    </w:p>
    <w:p w:rsidR="0044590F" w:rsidRDefault="0044590F" w:rsidP="0044590F"/>
    <w:p w:rsidR="0044590F" w:rsidRDefault="0044590F" w:rsidP="0044590F">
      <w:r>
        <w:t>Imports Microsoft.VisualStudio.TestTools.UnitTesting</w:t>
      </w:r>
    </w:p>
    <w:p w:rsidR="0044590F" w:rsidRDefault="0044590F" w:rsidP="0044590F">
      <w:r>
        <w:t>Imports ExampleProg.Helpers</w:t>
      </w:r>
    </w:p>
    <w:p w:rsidR="0044590F" w:rsidRDefault="0044590F" w:rsidP="0044590F"/>
    <w:p w:rsidR="0044590F" w:rsidRDefault="0044590F" w:rsidP="0044590F">
      <w:r>
        <w:t>''' &lt;summary&gt;</w:t>
      </w:r>
    </w:p>
    <w:p w:rsidR="0044590F" w:rsidRDefault="0044590F" w:rsidP="0044590F">
      <w:r>
        <w:t>''' A set of tests for the Helpers class.</w:t>
      </w:r>
    </w:p>
    <w:p w:rsidR="0044590F" w:rsidRDefault="0044590F" w:rsidP="0044590F">
      <w:r>
        <w:t>''' &lt;/summary&gt;</w:t>
      </w:r>
    </w:p>
    <w:p w:rsidR="0044590F" w:rsidRDefault="0044590F" w:rsidP="0044590F">
      <w:r>
        <w:t>''' &lt;remarks&gt;Tests.&lt;/remarks&gt;</w:t>
      </w:r>
    </w:p>
    <w:p w:rsidR="0044590F" w:rsidRDefault="0044590F" w:rsidP="0044590F">
      <w:r>
        <w:t>&lt;TestClass()&gt; Public Class HelpersTests</w:t>
      </w:r>
    </w:p>
    <w:p w:rsidR="0044590F" w:rsidRDefault="0044590F" w:rsidP="0044590F"/>
    <w:p w:rsidR="0044590F" w:rsidRDefault="0044590F" w:rsidP="0044590F">
      <w:r>
        <w:t xml:space="preserve">    &lt;TestMethod()&gt; Public Sub test_if_text_not_null_returns_true()</w:t>
      </w:r>
    </w:p>
    <w:p w:rsidR="0044590F" w:rsidRDefault="0044590F" w:rsidP="0044590F">
      <w:r>
        <w:t xml:space="preserve">        ' Arrange.</w:t>
      </w:r>
    </w:p>
    <w:p w:rsidR="0044590F" w:rsidRDefault="0044590F" w:rsidP="0044590F">
      <w:r>
        <w:t xml:space="preserve">        Dim actual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>
      <w:r>
        <w:t xml:space="preserve">        actual = IsTextNotNull("hello")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Assert.IsTrue(actual)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test_if_text_not_null_returns_false()</w:t>
      </w:r>
    </w:p>
    <w:p w:rsidR="0044590F" w:rsidRDefault="0044590F" w:rsidP="0044590F">
      <w:r>
        <w:t xml:space="preserve">        ' Arrange.</w:t>
      </w:r>
    </w:p>
    <w:p w:rsidR="0044590F" w:rsidRDefault="0044590F" w:rsidP="0044590F">
      <w:r>
        <w:t xml:space="preserve">        Dim actual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>
      <w:r>
        <w:t xml:space="preserve">        actual = IsTextNotNull(String.Empty)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Assert.IsFalse(actual)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test_is_digit_null_or_zero_returns_true_with_positive_digit()</w:t>
      </w:r>
    </w:p>
    <w:p w:rsidR="0044590F" w:rsidRDefault="0044590F" w:rsidP="0044590F">
      <w:r>
        <w:lastRenderedPageBreak/>
        <w:t xml:space="preserve">        ' Arrange,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Assert.IsTrue(IsDigitNotNullOrZero(1))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test_is_digit_null_or_zero_returns_false_with_null()</w:t>
      </w:r>
    </w:p>
    <w:p w:rsidR="0044590F" w:rsidRDefault="0044590F" w:rsidP="0044590F">
      <w:r>
        <w:t xml:space="preserve">        ' Arrange,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Assert.IsFalse(IsDigitNotNullOrZero(Nothing))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test_is_digit_null_or_zero_returns_false_with_zero()</w:t>
      </w:r>
    </w:p>
    <w:p w:rsidR="0044590F" w:rsidRDefault="0044590F" w:rsidP="0044590F">
      <w:r>
        <w:t xml:space="preserve">        ' Arrange,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Assert.IsFalse(IsDigitNotNullOrZero(0))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test_is_digit_null_or_zero_returns_false_with_negative_digit()</w:t>
      </w:r>
    </w:p>
    <w:p w:rsidR="0044590F" w:rsidRDefault="0044590F" w:rsidP="0044590F">
      <w:r>
        <w:t xml:space="preserve">        ' Arrange,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Assert.IsFalse(IsDigitNotNullOrZero(-1))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test_is_there_a_false_in_array_returns_true()</w:t>
      </w:r>
    </w:p>
    <w:p w:rsidR="0044590F" w:rsidRDefault="0044590F" w:rsidP="0044590F">
      <w:r>
        <w:t xml:space="preserve">        ' Arrange.</w:t>
      </w:r>
    </w:p>
    <w:p w:rsidR="0044590F" w:rsidRDefault="0044590F" w:rsidP="0044590F">
      <w:r>
        <w:t xml:space="preserve">        Dim array(6) As Boolean</w:t>
      </w:r>
    </w:p>
    <w:p w:rsidR="0044590F" w:rsidRDefault="0044590F" w:rsidP="0044590F">
      <w:r>
        <w:t xml:space="preserve">        Dim result</w:t>
      </w:r>
    </w:p>
    <w:p w:rsidR="0044590F" w:rsidRDefault="0044590F" w:rsidP="0044590F">
      <w:r>
        <w:t xml:space="preserve">        array(0) = True</w:t>
      </w:r>
    </w:p>
    <w:p w:rsidR="0044590F" w:rsidRDefault="0044590F" w:rsidP="0044590F">
      <w:r>
        <w:t xml:space="preserve">        array(1) = True</w:t>
      </w:r>
    </w:p>
    <w:p w:rsidR="0044590F" w:rsidRDefault="0044590F" w:rsidP="0044590F">
      <w:r>
        <w:t xml:space="preserve">        array(2) = True</w:t>
      </w:r>
    </w:p>
    <w:p w:rsidR="0044590F" w:rsidRDefault="0044590F" w:rsidP="0044590F">
      <w:r>
        <w:t xml:space="preserve">        array(3) = True</w:t>
      </w:r>
    </w:p>
    <w:p w:rsidR="0044590F" w:rsidRDefault="0044590F" w:rsidP="0044590F">
      <w:r>
        <w:t xml:space="preserve">        array(4) = True</w:t>
      </w:r>
    </w:p>
    <w:p w:rsidR="0044590F" w:rsidRDefault="0044590F" w:rsidP="0044590F">
      <w:r>
        <w:t xml:space="preserve">        array(5) = True</w:t>
      </w:r>
    </w:p>
    <w:p w:rsidR="0044590F" w:rsidRDefault="0044590F" w:rsidP="0044590F">
      <w:r>
        <w:t xml:space="preserve">        array(6) = True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>
      <w:r>
        <w:lastRenderedPageBreak/>
        <w:t xml:space="preserve">        result = IsThereAFalseInArray(array)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Assert.IsTrue(result)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test_is_there_a_false_in_array_returns_false()</w:t>
      </w:r>
    </w:p>
    <w:p w:rsidR="0044590F" w:rsidRDefault="0044590F" w:rsidP="0044590F">
      <w:r>
        <w:t xml:space="preserve">        ' Arrange.</w:t>
      </w:r>
    </w:p>
    <w:p w:rsidR="0044590F" w:rsidRDefault="0044590F" w:rsidP="0044590F">
      <w:r>
        <w:t xml:space="preserve">        Dim array(6) As Boolean</w:t>
      </w:r>
    </w:p>
    <w:p w:rsidR="0044590F" w:rsidRDefault="0044590F" w:rsidP="0044590F">
      <w:r>
        <w:t xml:space="preserve">        Dim result</w:t>
      </w:r>
    </w:p>
    <w:p w:rsidR="0044590F" w:rsidRDefault="0044590F" w:rsidP="0044590F">
      <w:r>
        <w:t xml:space="preserve">        array(0) = True</w:t>
      </w:r>
    </w:p>
    <w:p w:rsidR="0044590F" w:rsidRDefault="0044590F" w:rsidP="0044590F">
      <w:r>
        <w:t xml:space="preserve">        array(1) = True</w:t>
      </w:r>
    </w:p>
    <w:p w:rsidR="0044590F" w:rsidRDefault="0044590F" w:rsidP="0044590F">
      <w:r>
        <w:t xml:space="preserve">        array(2) = False</w:t>
      </w:r>
    </w:p>
    <w:p w:rsidR="0044590F" w:rsidRDefault="0044590F" w:rsidP="0044590F">
      <w:r>
        <w:t xml:space="preserve">        array(3) = True</w:t>
      </w:r>
    </w:p>
    <w:p w:rsidR="0044590F" w:rsidRDefault="0044590F" w:rsidP="0044590F">
      <w:r>
        <w:t xml:space="preserve">        array(4) = True</w:t>
      </w:r>
    </w:p>
    <w:p w:rsidR="0044590F" w:rsidRDefault="0044590F" w:rsidP="0044590F">
      <w:r>
        <w:t xml:space="preserve">        array(5) = True</w:t>
      </w:r>
    </w:p>
    <w:p w:rsidR="0044590F" w:rsidRDefault="0044590F" w:rsidP="0044590F">
      <w:r>
        <w:t xml:space="preserve">        array(6) = True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>
      <w:r>
        <w:t xml:space="preserve">        result = IsThereAFalseInArray(array)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Assert.IsFalse(result)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test_are_all_values_false_in_array_returns_false()</w:t>
      </w:r>
    </w:p>
    <w:p w:rsidR="0044590F" w:rsidRDefault="0044590F" w:rsidP="0044590F">
      <w:r>
        <w:t xml:space="preserve">        ' Arrange.</w:t>
      </w:r>
    </w:p>
    <w:p w:rsidR="0044590F" w:rsidRDefault="0044590F" w:rsidP="0044590F">
      <w:r>
        <w:t xml:space="preserve">        Dim array(6) As Boolean</w:t>
      </w:r>
    </w:p>
    <w:p w:rsidR="0044590F" w:rsidRDefault="0044590F" w:rsidP="0044590F">
      <w:r>
        <w:t xml:space="preserve">        Dim result</w:t>
      </w:r>
    </w:p>
    <w:p w:rsidR="0044590F" w:rsidRDefault="0044590F" w:rsidP="0044590F">
      <w:r>
        <w:t xml:space="preserve">        array(0) = False</w:t>
      </w:r>
    </w:p>
    <w:p w:rsidR="0044590F" w:rsidRDefault="0044590F" w:rsidP="0044590F">
      <w:r>
        <w:t xml:space="preserve">        array(1) = False</w:t>
      </w:r>
    </w:p>
    <w:p w:rsidR="0044590F" w:rsidRDefault="0044590F" w:rsidP="0044590F">
      <w:r>
        <w:t xml:space="preserve">        array(2) = False</w:t>
      </w:r>
    </w:p>
    <w:p w:rsidR="0044590F" w:rsidRDefault="0044590F" w:rsidP="0044590F">
      <w:r>
        <w:t xml:space="preserve">        array(3) = False</w:t>
      </w:r>
    </w:p>
    <w:p w:rsidR="0044590F" w:rsidRDefault="0044590F" w:rsidP="0044590F">
      <w:r>
        <w:t xml:space="preserve">        array(4) = False</w:t>
      </w:r>
    </w:p>
    <w:p w:rsidR="0044590F" w:rsidRDefault="0044590F" w:rsidP="0044590F">
      <w:r>
        <w:t xml:space="preserve">        array(5) = False</w:t>
      </w:r>
    </w:p>
    <w:p w:rsidR="0044590F" w:rsidRDefault="0044590F" w:rsidP="0044590F">
      <w:r>
        <w:t xml:space="preserve">        array(6) = False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>
      <w:r>
        <w:t xml:space="preserve">        result = IsThereAFalseInArray(array)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Assert.IsFalse(result)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test_format_string_returns_nice_string()</w:t>
      </w:r>
    </w:p>
    <w:p w:rsidR="0044590F" w:rsidRDefault="0044590F" w:rsidP="0044590F">
      <w:r>
        <w:t xml:space="preserve">        ' Arrange.</w:t>
      </w:r>
    </w:p>
    <w:p w:rsidR="0044590F" w:rsidRDefault="0044590F" w:rsidP="0044590F">
      <w:r>
        <w:t xml:space="preserve">        Const expected As String = """Maths"" + ""Basics"" + ""KS1"" + ""A simple addition"""</w:t>
      </w:r>
    </w:p>
    <w:p w:rsidR="0044590F" w:rsidRDefault="0044590F" w:rsidP="0044590F">
      <w:r>
        <w:t xml:space="preserve">        Dim array(3) As String</w:t>
      </w:r>
    </w:p>
    <w:p w:rsidR="0044590F" w:rsidRDefault="0044590F" w:rsidP="0044590F">
      <w:r>
        <w:t xml:space="preserve">        array(0) = "Maths"</w:t>
      </w:r>
    </w:p>
    <w:p w:rsidR="0044590F" w:rsidRDefault="0044590F" w:rsidP="0044590F">
      <w:r>
        <w:lastRenderedPageBreak/>
        <w:t xml:space="preserve">        array(1) = "Basics"</w:t>
      </w:r>
    </w:p>
    <w:p w:rsidR="0044590F" w:rsidRDefault="0044590F" w:rsidP="0044590F">
      <w:r>
        <w:t xml:space="preserve">        array(2) = "KS1"</w:t>
      </w:r>
    </w:p>
    <w:p w:rsidR="0044590F" w:rsidRDefault="0044590F" w:rsidP="0044590F">
      <w:r>
        <w:t xml:space="preserve">        array(3) = "A simple addition"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>
      <w:r>
        <w:t xml:space="preserve">        Dim result = FormatSearchString(array)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Assert.AreEqual(expected, result.ToString())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 xml:space="preserve">    &lt;TestMethod()&gt; Public Sub test_format_string_returns_nice_string_skipping_na()</w:t>
      </w:r>
    </w:p>
    <w:p w:rsidR="0044590F" w:rsidRDefault="0044590F" w:rsidP="0044590F">
      <w:r>
        <w:t xml:space="preserve">        ' Arrange.</w:t>
      </w:r>
    </w:p>
    <w:p w:rsidR="0044590F" w:rsidRDefault="0044590F" w:rsidP="0044590F">
      <w:r>
        <w:t xml:space="preserve">        Const expected As String = """Maths"" + ""Basics"" + ""A simple addition"""</w:t>
      </w:r>
    </w:p>
    <w:p w:rsidR="0044590F" w:rsidRDefault="0044590F" w:rsidP="0044590F">
      <w:r>
        <w:t xml:space="preserve">        Dim array(3) As String</w:t>
      </w:r>
    </w:p>
    <w:p w:rsidR="0044590F" w:rsidRDefault="0044590F" w:rsidP="0044590F">
      <w:r>
        <w:t xml:space="preserve">        array(0) = "Maths"</w:t>
      </w:r>
    </w:p>
    <w:p w:rsidR="0044590F" w:rsidRDefault="0044590F" w:rsidP="0044590F">
      <w:r>
        <w:t xml:space="preserve">        array(1) = "Basics"</w:t>
      </w:r>
    </w:p>
    <w:p w:rsidR="0044590F" w:rsidRDefault="0044590F" w:rsidP="0044590F">
      <w:r>
        <w:t xml:space="preserve">        array(2) = "N/A"</w:t>
      </w:r>
    </w:p>
    <w:p w:rsidR="0044590F" w:rsidRDefault="0044590F" w:rsidP="0044590F">
      <w:r>
        <w:t xml:space="preserve">        array(3) = "A simple addition"</w:t>
      </w:r>
    </w:p>
    <w:p w:rsidR="0044590F" w:rsidRDefault="0044590F" w:rsidP="0044590F"/>
    <w:p w:rsidR="0044590F" w:rsidRDefault="0044590F" w:rsidP="0044590F">
      <w:r>
        <w:t xml:space="preserve">        ' Act.</w:t>
      </w:r>
    </w:p>
    <w:p w:rsidR="0044590F" w:rsidRDefault="0044590F" w:rsidP="0044590F">
      <w:r>
        <w:t xml:space="preserve">        Dim result = FormatSearchString(array)</w:t>
      </w:r>
    </w:p>
    <w:p w:rsidR="0044590F" w:rsidRDefault="0044590F" w:rsidP="0044590F"/>
    <w:p w:rsidR="0044590F" w:rsidRDefault="0044590F" w:rsidP="0044590F">
      <w:r>
        <w:t xml:space="preserve">        ' Assert.</w:t>
      </w:r>
    </w:p>
    <w:p w:rsidR="0044590F" w:rsidRDefault="0044590F" w:rsidP="0044590F">
      <w:r>
        <w:t xml:space="preserve">        Assert.AreEqual(expected, result.ToString())</w:t>
      </w:r>
    </w:p>
    <w:p w:rsidR="0044590F" w:rsidRDefault="0044590F" w:rsidP="0044590F">
      <w:r>
        <w:t xml:space="preserve">    End Sub</w:t>
      </w:r>
    </w:p>
    <w:p w:rsidR="0044590F" w:rsidRDefault="0044590F" w:rsidP="0044590F"/>
    <w:p w:rsidR="0044590F" w:rsidRDefault="0044590F" w:rsidP="0044590F">
      <w:r>
        <w:t>End Class</w:t>
      </w:r>
    </w:p>
    <w:p w:rsidR="0044590F" w:rsidRDefault="0044590F" w:rsidP="0044590F"/>
    <w:p w:rsidR="0044590F" w:rsidRDefault="007E559B" w:rsidP="007E559B">
      <w:pPr>
        <w:pStyle w:val="Heading3"/>
      </w:pPr>
      <w:bookmarkStart w:id="20" w:name="_Toc416726667"/>
      <w:r>
        <w:t>LoginInpputTests.vb</w:t>
      </w:r>
      <w:bookmarkEnd w:id="20"/>
    </w:p>
    <w:p w:rsidR="007E559B" w:rsidRDefault="007E559B" w:rsidP="007E559B"/>
    <w:p w:rsidR="007E559B" w:rsidRDefault="007E559B" w:rsidP="007E559B">
      <w:r>
        <w:t>Imports Microsoft.VisualStudio.TestTools.UnitTesting</w:t>
      </w:r>
    </w:p>
    <w:p w:rsidR="007E559B" w:rsidRDefault="007E559B" w:rsidP="007E559B">
      <w:r>
        <w:t>Imports ExampleProg.Constants</w:t>
      </w:r>
    </w:p>
    <w:p w:rsidR="007E559B" w:rsidRDefault="007E559B" w:rsidP="007E559B">
      <w:r>
        <w:t>Imports ExampleProg.InputClasses</w:t>
      </w:r>
    </w:p>
    <w:p w:rsidR="007E559B" w:rsidRDefault="007E559B" w:rsidP="007E559B">
      <w:r>
        <w:t>Imports ExampleProg.Interfaces</w:t>
      </w:r>
    </w:p>
    <w:p w:rsidR="007E559B" w:rsidRDefault="007E559B" w:rsidP="007E559B">
      <w:r>
        <w:t>Imports Moq</w:t>
      </w:r>
    </w:p>
    <w:p w:rsidR="007E559B" w:rsidRDefault="007E559B" w:rsidP="007E559B"/>
    <w:p w:rsidR="007E559B" w:rsidRDefault="007E559B" w:rsidP="007E559B">
      <w:r>
        <w:t>''' &lt;summary&gt;</w:t>
      </w:r>
    </w:p>
    <w:p w:rsidR="007E559B" w:rsidRDefault="007E559B" w:rsidP="007E559B">
      <w:r>
        <w:t>''' A set of tests for the Log In Input class.</w:t>
      </w:r>
    </w:p>
    <w:p w:rsidR="007E559B" w:rsidRDefault="007E559B" w:rsidP="007E559B">
      <w:r>
        <w:t>''' &lt;/summary&gt;</w:t>
      </w:r>
    </w:p>
    <w:p w:rsidR="007E559B" w:rsidRDefault="007E559B" w:rsidP="007E559B">
      <w:r>
        <w:t>''' &lt;remarks&gt;Tests.&lt;/remarks&gt;</w:t>
      </w:r>
    </w:p>
    <w:p w:rsidR="007E559B" w:rsidRDefault="007E559B" w:rsidP="007E559B">
      <w:r>
        <w:t>&lt;TestClass()&gt; Public Class LogInInputTests</w:t>
      </w:r>
    </w:p>
    <w:p w:rsidR="007E559B" w:rsidRDefault="007E559B" w:rsidP="007E559B"/>
    <w:p w:rsidR="007E559B" w:rsidRDefault="007E559B" w:rsidP="007E559B">
      <w:r>
        <w:t xml:space="preserve">    &lt;TestMethod()&gt; Public Sub test_log_in_sets_user_name_valid_states_to_true()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Assert.IsTrue(loginInput.IsUserNameValid)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test_log_in_sets_user_name_valid_states_to_false()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LogInInput(String.Empty,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Assert.IsFalse(loginInput.IsUserNameValid)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test_log_in_sets_password_valid_states_to_true()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Assert.IsTrue(loginInput.IsPasswordValid)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test_log_in_sets_password_valid_states_to_false()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String.Empty)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Assert.IsFalse(loginInput.IsPasswordValid)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test_log_in_sets_array_of_valid_states_for_user_name_to_true()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False</w:t>
      </w:r>
    </w:p>
    <w:p w:rsidR="007E559B" w:rsidRDefault="007E559B" w:rsidP="007E559B">
      <w:r>
        <w:t xml:space="preserve">        loginInput.DoUserNameAndPasswordMatch = True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loginInput.SetArrayOfValidStates()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Assert.IsTrue(loginInput.ArrayOfValidity(0))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test_log_in_sets_array_of_valid_states_for_password_to_true()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False</w:t>
      </w:r>
    </w:p>
    <w:p w:rsidR="007E559B" w:rsidRDefault="007E559B" w:rsidP="007E559B">
      <w:r>
        <w:t xml:space="preserve">        loginInput.DoUserNameAndPasswordMatch = True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loginInput.SetArrayOfValidStates()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Assert.IsTrue(loginInput.ArrayOfValidity(2))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test_log_in_sets_invalid_message_for_user_name()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False</w:t>
      </w:r>
    </w:p>
    <w:p w:rsidR="007E559B" w:rsidRDefault="007E559B" w:rsidP="007E559B">
      <w:r>
        <w:t xml:space="preserve">        loginInput.DoUserNameAndPasswordMatch = True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loginInput.SetInvalidMessages()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Assert.AreEqual(String.Empty, loginInput.UserNameInvalidMessage)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test_log_in_sets_invalid_message_for_user_name_when_null()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LogInInput(String.Empty, "secret")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False</w:t>
      </w:r>
    </w:p>
    <w:p w:rsidR="007E559B" w:rsidRDefault="007E559B" w:rsidP="007E559B">
      <w:r>
        <w:t xml:space="preserve">        loginInput.DoUserNameAndPasswordMatch = True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loginInput.SetInvalidMessages()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lastRenderedPageBreak/>
        <w:t xml:space="preserve">        Assert.AreEqual(CommonConstants.NotAValidInput, loginInput.UserNameInvalidMessage)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test_log_in_sets_invalid_message_for_password()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False</w:t>
      </w:r>
    </w:p>
    <w:p w:rsidR="007E559B" w:rsidRDefault="007E559B" w:rsidP="007E559B">
      <w:r>
        <w:t xml:space="preserve">        loginInput.DoUserNameAndPasswordMatch = True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loginInput.SetInvalidMessages()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Assert.AreEqual(String.Empty, loginInput.PasswordInvalidMessage)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test_log_in_sets_invalid_message_for_password_when_null()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String.Empty)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False</w:t>
      </w:r>
    </w:p>
    <w:p w:rsidR="007E559B" w:rsidRDefault="007E559B" w:rsidP="007E559B">
      <w:r>
        <w:t xml:space="preserve">        loginInput.DoUserNameAndPasswordMatch = True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loginInput.SetInvalidMessages()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Assert.AreEqual(CommonConstants.NotAValidInput, loginInput.PasswordInvalidMessage)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test_log_in_sets_invalid_message_for_user_name_that_already_exists()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True</w:t>
      </w:r>
    </w:p>
    <w:p w:rsidR="007E559B" w:rsidRDefault="007E559B" w:rsidP="007E559B">
      <w:r>
        <w:t xml:space="preserve">        loginInput.DoUserNameAndPasswordMatch = True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loginInput.SetInvalidMessages()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Assert.AreEqual(String.Empty, loginInput.UserNameInvalidMessage)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lastRenderedPageBreak/>
        <w:t xml:space="preserve">    &lt;TestMethod()&gt; Public Sub test_log_in_sets_invalid_message_for_invalid_user_and_password()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loginInput.IsUserNameInDatabase = True</w:t>
      </w:r>
    </w:p>
    <w:p w:rsidR="007E559B" w:rsidRDefault="007E559B" w:rsidP="007E559B">
      <w:r>
        <w:t xml:space="preserve">        loginInput.DoUserNameAndPasswordMatch = False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loginInput.SetInvalidMessages()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Assert.AreEqual(CommonConstants.UserNameAndPasswordDoNotMatch, loginInput.OverallInvalidMessage)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test_set_user_name_in_db_to_true()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Const expected As Boolean = True</w:t>
      </w:r>
    </w:p>
    <w:p w:rsidR="007E559B" w:rsidRDefault="007E559B" w:rsidP="007E559B">
      <w:r>
        <w:t xml:space="preserve">        Dim dbConnector = New Mock(Of IDbConnector)</w:t>
      </w:r>
    </w:p>
    <w:p w:rsidR="007E559B" w:rsidRDefault="007E559B" w:rsidP="007E559B">
      <w:r>
        <w:t xml:space="preserve">        dbConnector.Setup(Function(c) c.DoesUserNameAlreadyExists(It.IsAny(Of String))).Returns(expected)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loginInput.SetUserNameInDatabase(dbConnector.Object)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Assert.IsTrue(loginInput.IsUserNameInDatabase)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test_set_user_name_in_db_to_false()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Const expected As Boolean = False</w:t>
      </w:r>
    </w:p>
    <w:p w:rsidR="007E559B" w:rsidRDefault="007E559B" w:rsidP="007E559B">
      <w:r>
        <w:t xml:space="preserve">        Dim dbConnector = New Mock(Of IDbConnector)</w:t>
      </w:r>
    </w:p>
    <w:p w:rsidR="007E559B" w:rsidRDefault="007E559B" w:rsidP="007E559B">
      <w:r>
        <w:t xml:space="preserve">        dbConnector.Setup(Function(c) c.DoesUserNameAlreadyExists(It.IsAny(Of String))).Returns(expected)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loginInput.SetUserNameInDatabase(dbConnector.Object)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Assert.IsFalse(loginInput.IsUserNameInDatabase)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test_set_do_user_name_and_password_match_returns_true()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Const expected As Integer = 4</w:t>
      </w:r>
    </w:p>
    <w:p w:rsidR="007E559B" w:rsidRDefault="007E559B" w:rsidP="007E559B">
      <w:r>
        <w:lastRenderedPageBreak/>
        <w:t xml:space="preserve">        Dim dbConnector = New Mock(Of IDbConnector)</w:t>
      </w:r>
    </w:p>
    <w:p w:rsidR="007E559B" w:rsidRDefault="007E559B" w:rsidP="007E559B">
      <w:r>
        <w:t xml:space="preserve">        dbConnector.Setup(Function(c) c.GetUserIdOfValidUser(It.IsAny(Of String), It.IsAny(Of String))).Returns(expected)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loginInput.SetDoUserNameAndPasswordMatch(dbConnector.Object)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Assert.IsTrue(loginInput.DoUserNameAndPasswordMatch)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test_set_do_user_name_and_password_match_returns_false()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Const expected As Integer = 0</w:t>
      </w:r>
    </w:p>
    <w:p w:rsidR="007E559B" w:rsidRDefault="007E559B" w:rsidP="007E559B">
      <w:r>
        <w:t xml:space="preserve">        Dim dbConnector = New Mock(Of IDbConnector)</w:t>
      </w:r>
    </w:p>
    <w:p w:rsidR="007E559B" w:rsidRDefault="007E559B" w:rsidP="007E559B">
      <w:r>
        <w:t xml:space="preserve">        dbConnector.Setup(Function(c) c.GetUserIdOfValidUser(It.IsAny(Of String), It.IsAny(Of String))).Returns(expected)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loginInput.SetDoUserNameAndPasswordMatch(dbConnector.Object)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Assert.IsFalse(loginInput.DoUserNameAndPasswordMatch)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test_is_there_a_false_in_array_returs_true_for_all_good()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Const userID As Integer = 6</w:t>
      </w:r>
    </w:p>
    <w:p w:rsidR="007E559B" w:rsidRDefault="007E559B" w:rsidP="007E559B">
      <w:r>
        <w:t xml:space="preserve">        Const userExists As Boolean = True</w:t>
      </w:r>
    </w:p>
    <w:p w:rsidR="007E559B" w:rsidRDefault="007E559B" w:rsidP="007E559B">
      <w:r>
        <w:t xml:space="preserve">        Dim dbConnector = New Mock(Of IDbConnector)</w:t>
      </w:r>
    </w:p>
    <w:p w:rsidR="007E559B" w:rsidRDefault="007E559B" w:rsidP="007E559B">
      <w:r>
        <w:t xml:space="preserve">        dbConnector.Setup(Function(c) c.DoesUserNameAlreadyExists(It.IsAny(Of String))).Returns(userExists)</w:t>
      </w:r>
    </w:p>
    <w:p w:rsidR="007E559B" w:rsidRDefault="007E559B" w:rsidP="007E559B">
      <w:r>
        <w:t xml:space="preserve">        dbConnector.Setup(Function(c) c.GetUserIdOfValidUser(It.IsAny(Of String), It.IsAny(Of String))).Returns(userID)</w:t>
      </w:r>
    </w:p>
    <w:p w:rsidR="007E559B" w:rsidRDefault="007E559B" w:rsidP="007E559B">
      <w:r>
        <w:t xml:space="preserve">        Dim loginInput = New LogInInput("me",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loginInput.SetUserNameInDatabase(dbConnector.Object)</w:t>
      </w:r>
    </w:p>
    <w:p w:rsidR="007E559B" w:rsidRDefault="007E559B" w:rsidP="007E559B">
      <w:r>
        <w:t xml:space="preserve">        loginInput.SetDoUserNameAndPasswordMatch(dbConnector.Object)</w:t>
      </w:r>
    </w:p>
    <w:p w:rsidR="007E559B" w:rsidRDefault="007E559B" w:rsidP="007E559B">
      <w:r>
        <w:t xml:space="preserve">        loginInput.SetArrayOfValidStates()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Assert.IsTrue(loginInput.IsThereAFalseInTheInput())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lastRenderedPageBreak/>
        <w:t xml:space="preserve">    &lt;TestMethod()&gt; Public Sub test_is_there_a_false_in_array_returs_false_for_no_user_name()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Const userID As Integer = 6</w:t>
      </w:r>
    </w:p>
    <w:p w:rsidR="007E559B" w:rsidRDefault="007E559B" w:rsidP="007E559B">
      <w:r>
        <w:t xml:space="preserve">        Const userExists As Boolean = True</w:t>
      </w:r>
    </w:p>
    <w:p w:rsidR="007E559B" w:rsidRDefault="007E559B" w:rsidP="007E559B">
      <w:r>
        <w:t xml:space="preserve">        Dim dbConnector = New Mock(Of IDbConnector)</w:t>
      </w:r>
    </w:p>
    <w:p w:rsidR="007E559B" w:rsidRDefault="007E559B" w:rsidP="007E559B">
      <w:r>
        <w:t xml:space="preserve">        dbConnector.Setup(Function(c) c.DoesUserNameAlreadyExists(It.IsAny(Of String))).Returns(userExists)</w:t>
      </w:r>
    </w:p>
    <w:p w:rsidR="007E559B" w:rsidRDefault="007E559B" w:rsidP="007E559B">
      <w:r>
        <w:t xml:space="preserve">        dbConnector.Setup(Function(c) c.GetUserIdOfValidUser(It.IsAny(Of String), It.IsAny(Of String))).Returns(userID)</w:t>
      </w:r>
    </w:p>
    <w:p w:rsidR="007E559B" w:rsidRDefault="007E559B" w:rsidP="007E559B">
      <w:r>
        <w:t xml:space="preserve">        Dim loginInput = New LogInInput(String.Empty, "secret")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loginInput.SetUserNameInDatabase(dbConnector.Object)</w:t>
      </w:r>
    </w:p>
    <w:p w:rsidR="007E559B" w:rsidRDefault="007E559B" w:rsidP="007E559B">
      <w:r>
        <w:t xml:space="preserve">        loginInput.SetDoUserNameAndPasswordMatch(dbConnector.Object)</w:t>
      </w:r>
    </w:p>
    <w:p w:rsidR="007E559B" w:rsidRDefault="007E559B" w:rsidP="007E559B">
      <w:r>
        <w:t xml:space="preserve">        loginInput.SetArrayOfValidStates()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Assert.IsFalse(loginInput.IsThereAFalseInTheInput())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 xml:space="preserve">    &lt;TestMethod()&gt; Public Sub test_is_there_a_false_in_array_returs_false_for_no_password()</w:t>
      </w:r>
    </w:p>
    <w:p w:rsidR="007E559B" w:rsidRDefault="007E559B" w:rsidP="007E559B">
      <w:r>
        <w:t xml:space="preserve">        ' Arrange.</w:t>
      </w:r>
    </w:p>
    <w:p w:rsidR="007E559B" w:rsidRDefault="007E559B" w:rsidP="007E559B">
      <w:r>
        <w:t xml:space="preserve">        Const userID As Integer = 6</w:t>
      </w:r>
    </w:p>
    <w:p w:rsidR="007E559B" w:rsidRDefault="007E559B" w:rsidP="007E559B">
      <w:r>
        <w:t xml:space="preserve">        Const userExists As Boolean = True</w:t>
      </w:r>
    </w:p>
    <w:p w:rsidR="007E559B" w:rsidRDefault="007E559B" w:rsidP="007E559B">
      <w:r>
        <w:t xml:space="preserve">        Dim dbConnector = New Mock(Of IDbConnector)</w:t>
      </w:r>
    </w:p>
    <w:p w:rsidR="007E559B" w:rsidRDefault="007E559B" w:rsidP="007E559B">
      <w:r>
        <w:t xml:space="preserve">        dbConnector.Setup(Function(c) c.DoesUserNameAlreadyExists(It.IsAny(Of String))).Returns(userExists)</w:t>
      </w:r>
    </w:p>
    <w:p w:rsidR="007E559B" w:rsidRDefault="007E559B" w:rsidP="007E559B">
      <w:r>
        <w:t xml:space="preserve">        dbConnector.Setup(Function(c) c.GetUserIdOfValidUser(It.IsAny(Of String), It.IsAny(Of String))).Returns(userID)</w:t>
      </w:r>
    </w:p>
    <w:p w:rsidR="007E559B" w:rsidRDefault="007E559B" w:rsidP="007E559B">
      <w:r>
        <w:t xml:space="preserve">        Dim loginInput = New LogInInput("me", String.Empty)</w:t>
      </w:r>
    </w:p>
    <w:p w:rsidR="007E559B" w:rsidRDefault="007E559B" w:rsidP="007E559B"/>
    <w:p w:rsidR="007E559B" w:rsidRDefault="007E559B" w:rsidP="007E559B">
      <w:r>
        <w:t xml:space="preserve">        ' Act.</w:t>
      </w:r>
    </w:p>
    <w:p w:rsidR="007E559B" w:rsidRDefault="007E559B" w:rsidP="007E559B">
      <w:r>
        <w:t xml:space="preserve">        loginInput.SetBasicValidStates()</w:t>
      </w:r>
    </w:p>
    <w:p w:rsidR="007E559B" w:rsidRDefault="007E559B" w:rsidP="007E559B">
      <w:r>
        <w:t xml:space="preserve">        loginInput.SetUserNameInDatabase(dbConnector.Object)</w:t>
      </w:r>
    </w:p>
    <w:p w:rsidR="007E559B" w:rsidRDefault="007E559B" w:rsidP="007E559B">
      <w:r>
        <w:t xml:space="preserve">        loginInput.SetDoUserNameAndPasswordMatch(dbConnector.Object)</w:t>
      </w:r>
    </w:p>
    <w:p w:rsidR="007E559B" w:rsidRDefault="007E559B" w:rsidP="007E559B">
      <w:r>
        <w:t xml:space="preserve">        loginInput.SetArrayOfValidStates()</w:t>
      </w:r>
    </w:p>
    <w:p w:rsidR="007E559B" w:rsidRDefault="007E559B" w:rsidP="007E559B"/>
    <w:p w:rsidR="007E559B" w:rsidRDefault="007E559B" w:rsidP="007E559B">
      <w:r>
        <w:t xml:space="preserve">        ' Assert.</w:t>
      </w:r>
    </w:p>
    <w:p w:rsidR="007E559B" w:rsidRDefault="007E559B" w:rsidP="007E559B">
      <w:r>
        <w:t xml:space="preserve">        Assert.IsFalse(loginInput.IsThereAFalseInTheInput())</w:t>
      </w:r>
    </w:p>
    <w:p w:rsidR="007E559B" w:rsidRDefault="007E559B" w:rsidP="007E559B">
      <w:r>
        <w:t xml:space="preserve">    End Sub</w:t>
      </w:r>
    </w:p>
    <w:p w:rsidR="007E559B" w:rsidRDefault="007E559B" w:rsidP="007E559B"/>
    <w:p w:rsidR="007E559B" w:rsidRDefault="007E559B" w:rsidP="007E559B">
      <w:r>
        <w:t>End Class</w:t>
      </w:r>
    </w:p>
    <w:p w:rsidR="007E559B" w:rsidRDefault="007E559B" w:rsidP="007E559B"/>
    <w:p w:rsidR="007E559B" w:rsidRDefault="004031CC" w:rsidP="004031CC">
      <w:pPr>
        <w:pStyle w:val="Heading3"/>
      </w:pPr>
      <w:bookmarkStart w:id="21" w:name="_Toc416726668"/>
      <w:r>
        <w:t>NewQuestionInputTests.vb</w:t>
      </w:r>
      <w:bookmarkEnd w:id="21"/>
    </w:p>
    <w:p w:rsidR="004031CC" w:rsidRDefault="004031CC" w:rsidP="004031CC"/>
    <w:p w:rsidR="004031CC" w:rsidRDefault="004031CC" w:rsidP="004031CC">
      <w:r>
        <w:t>Imports ExampleProg.Constants</w:t>
      </w:r>
    </w:p>
    <w:p w:rsidR="004031CC" w:rsidRDefault="004031CC" w:rsidP="004031CC">
      <w:r>
        <w:lastRenderedPageBreak/>
        <w:t>Imports ExampleProg.InputClasses</w:t>
      </w:r>
    </w:p>
    <w:p w:rsidR="004031CC" w:rsidRDefault="004031CC" w:rsidP="004031CC">
      <w:r>
        <w:t>Imports ExampleProg.Interfaces</w:t>
      </w:r>
    </w:p>
    <w:p w:rsidR="004031CC" w:rsidRDefault="004031CC" w:rsidP="004031CC">
      <w:r>
        <w:t>Imports ExampleProg.ProcedureReturnTypes</w:t>
      </w:r>
    </w:p>
    <w:p w:rsidR="004031CC" w:rsidRDefault="004031CC" w:rsidP="004031CC">
      <w:r>
        <w:t>Imports ExampleProg.QuestionTypes</w:t>
      </w:r>
    </w:p>
    <w:p w:rsidR="004031CC" w:rsidRDefault="004031CC" w:rsidP="004031CC">
      <w:r>
        <w:t>Imports Microsoft.VisualStudio.TestTools.UnitTesting</w:t>
      </w:r>
    </w:p>
    <w:p w:rsidR="004031CC" w:rsidRDefault="004031CC" w:rsidP="004031CC">
      <w:r>
        <w:t>Imports Moq</w:t>
      </w:r>
    </w:p>
    <w:p w:rsidR="004031CC" w:rsidRDefault="004031CC" w:rsidP="004031CC"/>
    <w:p w:rsidR="004031CC" w:rsidRDefault="004031CC" w:rsidP="004031CC">
      <w:r>
        <w:t>''' &lt;summary&gt;</w:t>
      </w:r>
    </w:p>
    <w:p w:rsidR="004031CC" w:rsidRDefault="004031CC" w:rsidP="004031CC">
      <w:r>
        <w:t>''' A set of tests for the New Question Input class.</w:t>
      </w:r>
    </w:p>
    <w:p w:rsidR="004031CC" w:rsidRDefault="004031CC" w:rsidP="004031CC">
      <w:r>
        <w:t>''' &lt;/summary&gt;</w:t>
      </w:r>
    </w:p>
    <w:p w:rsidR="004031CC" w:rsidRDefault="004031CC" w:rsidP="004031CC">
      <w:r>
        <w:t>''' &lt;remarks&gt;Tests.&lt;/remarks&gt;</w:t>
      </w:r>
    </w:p>
    <w:p w:rsidR="004031CC" w:rsidRDefault="004031CC" w:rsidP="004031CC">
      <w:r>
        <w:t>&lt;TestClass()&gt; Public Class NewQuestionInputTests</w:t>
      </w:r>
    </w:p>
    <w:p w:rsidR="004031CC" w:rsidRDefault="004031CC" w:rsidP="004031CC"/>
    <w:p w:rsidR="004031CC" w:rsidRDefault="004031CC" w:rsidP="004031CC">
      <w:r>
        <w:t>#Region "Set up functions"</w:t>
      </w:r>
    </w:p>
    <w:p w:rsidR="004031CC" w:rsidRDefault="004031CC" w:rsidP="004031CC">
      <w:r>
        <w:t xml:space="preserve">    Private _newQuestion As NewQuestionInput</w:t>
      </w:r>
    </w:p>
    <w:p w:rsidR="004031CC" w:rsidRDefault="004031CC" w:rsidP="004031CC">
      <w:r>
        <w:t xml:space="preserve">    Private _mockDb As Mock(Of IDbConnector)</w:t>
      </w:r>
    </w:p>
    <w:p w:rsidR="004031CC" w:rsidRDefault="004031CC" w:rsidP="004031CC"/>
    <w:p w:rsidR="004031CC" w:rsidRDefault="004031CC" w:rsidP="004031CC">
      <w:r>
        <w:t xml:space="preserve">    Private Sub SetNewQuestionDefaults()</w:t>
      </w:r>
    </w:p>
    <w:p w:rsidR="004031CC" w:rsidRDefault="004031CC" w:rsidP="004031CC">
      <w:r>
        <w:t xml:space="preserve">        _mockDb = New Mock(Of IDbConnector)</w:t>
      </w:r>
    </w:p>
    <w:p w:rsidR="004031CC" w:rsidRDefault="004031CC" w:rsidP="004031CC">
      <w:r>
        <w:t xml:space="preserve">        _newQuestion = New NewQuestionInput(_mockDb.Object)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Private Sub SetSubjectStuff()</w:t>
      </w:r>
    </w:p>
    <w:p w:rsidR="004031CC" w:rsidRDefault="004031CC" w:rsidP="004031CC">
      <w:r>
        <w:t xml:space="preserve">        _newQuestion.SubjectType.SubjectList = New List(Of SubjectListType)</w:t>
      </w:r>
    </w:p>
    <w:p w:rsidR="004031CC" w:rsidRDefault="004031CC" w:rsidP="004031CC">
      <w:r>
        <w:t xml:space="preserve">        _newQuestion.SubjectType.Process("OMG")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Private Sub SetCurriculumStuff()</w:t>
      </w:r>
    </w:p>
    <w:p w:rsidR="004031CC" w:rsidRDefault="004031CC" w:rsidP="004031CC">
      <w:r>
        <w:t xml:space="preserve">        _newQuestion.CurriculumType.CurriculumList = New List(Of CurriculumListType)</w:t>
      </w:r>
    </w:p>
    <w:p w:rsidR="004031CC" w:rsidRDefault="004031CC" w:rsidP="004031CC">
      <w:r>
        <w:t xml:space="preserve">        _newQuestion.CurriculumType.Process("Blah")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Private Sub SetKeyStageStuff()</w:t>
      </w:r>
    </w:p>
    <w:p w:rsidR="004031CC" w:rsidRDefault="004031CC" w:rsidP="004031CC">
      <w:r>
        <w:t xml:space="preserve">        _newQuestion.KeyStageType.KeyStageList = New List(Of KeyStageListType)</w:t>
      </w:r>
    </w:p>
    <w:p w:rsidR="004031CC" w:rsidRDefault="004031CC" w:rsidP="004031CC">
      <w:r>
        <w:t xml:space="preserve">        _newQuestion.KeyStageType.Process("N/A")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Private Sub SetExplanationStuff()</w:t>
      </w:r>
    </w:p>
    <w:p w:rsidR="004031CC" w:rsidRDefault="004031CC" w:rsidP="004031CC">
      <w:r>
        <w:t xml:space="preserve">        _newQuestion.ExplanationType.Process("Some where", "A log list of somthing or other")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Private Sub SetQuestionStuff()</w:t>
      </w:r>
    </w:p>
    <w:p w:rsidR="004031CC" w:rsidRDefault="004031CC" w:rsidP="004031CC">
      <w:r>
        <w:t xml:space="preserve">        _newQuestion.QuestionType.Process("What is this?", "www.whatgoesthere.com", "OMG", "Blah", "N/A", "Some where")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Private Sub SetAnswerStuff()</w:t>
      </w:r>
    </w:p>
    <w:p w:rsidR="004031CC" w:rsidRDefault="004031CC" w:rsidP="004031CC">
      <w:r>
        <w:t xml:space="preserve">        _newQuestion.AnswerType.Process("a", "b", "c", "d")</w:t>
      </w:r>
    </w:p>
    <w:p w:rsidR="004031CC" w:rsidRDefault="004031CC" w:rsidP="004031CC">
      <w:r>
        <w:lastRenderedPageBreak/>
        <w:t xml:space="preserve">    End Sub</w:t>
      </w:r>
    </w:p>
    <w:p w:rsidR="004031CC" w:rsidRDefault="004031CC" w:rsidP="004031CC"/>
    <w:p w:rsidR="004031CC" w:rsidRDefault="004031CC" w:rsidP="004031CC">
      <w:r>
        <w:t xml:space="preserve">    Private Sub SetDemoStuff()</w:t>
      </w:r>
    </w:p>
    <w:p w:rsidR="004031CC" w:rsidRDefault="004031CC" w:rsidP="004031CC">
      <w:r>
        <w:t xml:space="preserve">        _newQuestion.DemonstrationType.InsertNextStepDetails("You take one from here and add it to that")</w:t>
      </w:r>
    </w:p>
    <w:p w:rsidR="004031CC" w:rsidRDefault="004031CC" w:rsidP="004031CC">
      <w:r>
        <w:t xml:space="preserve">        _newQuestion.DemonstrationType.UpdateRegEx("$\some\ rubbish\ here\ !$")</w:t>
      </w:r>
    </w:p>
    <w:p w:rsidR="004031CC" w:rsidRDefault="004031CC" w:rsidP="004031CC">
      <w:r>
        <w:t xml:space="preserve">        _newQuestion.DemonstrationType.InsertMark("5")</w:t>
      </w:r>
    </w:p>
    <w:p w:rsidR="004031CC" w:rsidRDefault="004031CC" w:rsidP="004031CC">
      <w:r>
        <w:t xml:space="preserve">        _newQuestion.DemonstrationType.AddDetailsToList()</w:t>
      </w:r>
    </w:p>
    <w:p w:rsidR="004031CC" w:rsidRDefault="004031CC" w:rsidP="004031CC">
      <w:r>
        <w:t xml:space="preserve">    End Sub</w:t>
      </w:r>
    </w:p>
    <w:p w:rsidR="004031CC" w:rsidRDefault="004031CC" w:rsidP="004031CC">
      <w:r>
        <w:t>#End Region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test_process_sets_can_submit_flag_to_true()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Assert.IsTrue(_newQuestion.CanSubmit)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test_process_sets_can_submit_flag_to_false_with_no_subject()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test_process_sets_can_submit_flag_to_false_with_no_curriculum()</w:t>
      </w:r>
    </w:p>
    <w:p w:rsidR="004031CC" w:rsidRDefault="004031CC" w:rsidP="004031CC">
      <w:r>
        <w:lastRenderedPageBreak/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test_process_sets_can_submit_flag_to_false_with_no_key_stage()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test_process_sets_can_submit_flag_to_false_with_no_explanation()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test_process_sets_can_submit_flag_to_false_with_no_question()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test_process_sets_can_submit_flag_to_false_with_no_answer()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test_process_sets_can_submit_flag_to_false_with_no_demonstration()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lastRenderedPageBreak/>
        <w:t xml:space="preserve">        ' Assert.</w:t>
      </w:r>
    </w:p>
    <w:p w:rsidR="004031CC" w:rsidRDefault="004031CC" w:rsidP="004031CC">
      <w:r>
        <w:t xml:space="preserve">        Assert.IsFalse(_newQuestion.CanSubmit)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test_set_lists_from_db_sets_subject_list()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Dim subject1 = New SubjectListType</w:t>
      </w:r>
    </w:p>
    <w:p w:rsidR="004031CC" w:rsidRDefault="004031CC" w:rsidP="004031CC">
      <w:r>
        <w:t xml:space="preserve">        subject1.ID = 1</w:t>
      </w:r>
    </w:p>
    <w:p w:rsidR="004031CC" w:rsidRDefault="004031CC" w:rsidP="004031CC">
      <w:r>
        <w:t xml:space="preserve">        subject1.SubjectDetail = "Bananas"</w:t>
      </w:r>
    </w:p>
    <w:p w:rsidR="004031CC" w:rsidRDefault="004031CC" w:rsidP="004031CC">
      <w:r>
        <w:t xml:space="preserve">        Dim subject2 = New SubjectListType</w:t>
      </w:r>
    </w:p>
    <w:p w:rsidR="004031CC" w:rsidRDefault="004031CC" w:rsidP="004031CC">
      <w:r>
        <w:t xml:space="preserve">        subject2.ID = 2</w:t>
      </w:r>
    </w:p>
    <w:p w:rsidR="004031CC" w:rsidRDefault="004031CC" w:rsidP="004031CC">
      <w:r>
        <w:t xml:space="preserve">        subject2.SubjectDetail = "Apples"</w:t>
      </w:r>
    </w:p>
    <w:p w:rsidR="004031CC" w:rsidRDefault="004031CC" w:rsidP="004031CC">
      <w:r>
        <w:t xml:space="preserve">        Dim list = New List(Of SubjectListType)</w:t>
      </w:r>
    </w:p>
    <w:p w:rsidR="004031CC" w:rsidRDefault="004031CC" w:rsidP="004031CC">
      <w:r>
        <w:t xml:space="preserve">        list.Add(subject1)</w:t>
      </w:r>
    </w:p>
    <w:p w:rsidR="004031CC" w:rsidRDefault="004031CC" w:rsidP="004031CC">
      <w:r>
        <w:t xml:space="preserve">        list.Add(subject2)</w:t>
      </w:r>
    </w:p>
    <w:p w:rsidR="004031CC" w:rsidRDefault="004031CC" w:rsidP="004031CC"/>
    <w:p w:rsidR="004031CC" w:rsidRDefault="004031CC" w:rsidP="004031CC">
      <w:r>
        <w:t xml:space="preserve">        _mockDb.Setup(Function(c) c.GetListOfSubjects()).Returns(list)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_newQuestion.SetListsFromDatabase()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Assert.AreEqual(list, _newQuestion.SubjectType.SubjectList)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test_set_lists_from_db_sets_curriculum_list()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Dim curr1 = New CurriculumListType</w:t>
      </w:r>
    </w:p>
    <w:p w:rsidR="004031CC" w:rsidRDefault="004031CC" w:rsidP="004031CC">
      <w:r>
        <w:t xml:space="preserve">        curr1.ID = 1</w:t>
      </w:r>
    </w:p>
    <w:p w:rsidR="004031CC" w:rsidRDefault="004031CC" w:rsidP="004031CC">
      <w:r>
        <w:t xml:space="preserve">        curr1.CurriculumDetails = "Bananas"</w:t>
      </w:r>
    </w:p>
    <w:p w:rsidR="004031CC" w:rsidRDefault="004031CC" w:rsidP="004031CC">
      <w:r>
        <w:t xml:space="preserve">        Dim curr2 = New CurriculumListType</w:t>
      </w:r>
    </w:p>
    <w:p w:rsidR="004031CC" w:rsidRDefault="004031CC" w:rsidP="004031CC">
      <w:r>
        <w:t xml:space="preserve">        curr2.ID = 2</w:t>
      </w:r>
    </w:p>
    <w:p w:rsidR="004031CC" w:rsidRDefault="004031CC" w:rsidP="004031CC">
      <w:r>
        <w:t xml:space="preserve">        curr2.CurriculumDetails = "Apples"</w:t>
      </w:r>
    </w:p>
    <w:p w:rsidR="004031CC" w:rsidRDefault="004031CC" w:rsidP="004031CC">
      <w:r>
        <w:t xml:space="preserve">        Dim list = New List(Of CurriculumListType)</w:t>
      </w:r>
    </w:p>
    <w:p w:rsidR="004031CC" w:rsidRDefault="004031CC" w:rsidP="004031CC">
      <w:r>
        <w:t xml:space="preserve">        list.Add(curr1)</w:t>
      </w:r>
    </w:p>
    <w:p w:rsidR="004031CC" w:rsidRDefault="004031CC" w:rsidP="004031CC">
      <w:r>
        <w:t xml:space="preserve">        list.Add(curr2)</w:t>
      </w:r>
    </w:p>
    <w:p w:rsidR="004031CC" w:rsidRDefault="004031CC" w:rsidP="004031CC"/>
    <w:p w:rsidR="004031CC" w:rsidRDefault="004031CC" w:rsidP="004031CC">
      <w:r>
        <w:t xml:space="preserve">        _mockDb.Setup(Function(c) c.GetListOfCurriculum()).Returns(list)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_newQuestion.SetListsFromDatabase()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Assert.AreEqual(list, _newQuestion.CurriculumType.CurriculumList)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test_set_lists_from_db_sets_key_stage_list()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lastRenderedPageBreak/>
        <w:t xml:space="preserve">        Dim key1 = New KeyStageListType</w:t>
      </w:r>
    </w:p>
    <w:p w:rsidR="004031CC" w:rsidRDefault="004031CC" w:rsidP="004031CC">
      <w:r>
        <w:t xml:space="preserve">        key1.ID = 1</w:t>
      </w:r>
    </w:p>
    <w:p w:rsidR="004031CC" w:rsidRDefault="004031CC" w:rsidP="004031CC">
      <w:r>
        <w:t xml:space="preserve">        key1.KeyStageDetail = "N/A"</w:t>
      </w:r>
    </w:p>
    <w:p w:rsidR="004031CC" w:rsidRDefault="004031CC" w:rsidP="004031CC">
      <w:r>
        <w:t xml:space="preserve">        Dim key2 = New KeyStageListType</w:t>
      </w:r>
    </w:p>
    <w:p w:rsidR="004031CC" w:rsidRDefault="004031CC" w:rsidP="004031CC">
      <w:r>
        <w:t xml:space="preserve">        key2.ID = 2</w:t>
      </w:r>
    </w:p>
    <w:p w:rsidR="004031CC" w:rsidRDefault="004031CC" w:rsidP="004031CC">
      <w:r>
        <w:t xml:space="preserve">        key2.KeyStageDetail = "KS1"</w:t>
      </w:r>
    </w:p>
    <w:p w:rsidR="004031CC" w:rsidRDefault="004031CC" w:rsidP="004031CC">
      <w:r>
        <w:t xml:space="preserve">        Dim list = New List(Of KeyStageListType)</w:t>
      </w:r>
    </w:p>
    <w:p w:rsidR="004031CC" w:rsidRDefault="004031CC" w:rsidP="004031CC">
      <w:r>
        <w:t xml:space="preserve">        list.Add(key1)</w:t>
      </w:r>
    </w:p>
    <w:p w:rsidR="004031CC" w:rsidRDefault="004031CC" w:rsidP="004031CC">
      <w:r>
        <w:t xml:space="preserve">        list.Add(key2)</w:t>
      </w:r>
    </w:p>
    <w:p w:rsidR="004031CC" w:rsidRDefault="004031CC" w:rsidP="004031CC"/>
    <w:p w:rsidR="004031CC" w:rsidRDefault="004031CC" w:rsidP="004031CC">
      <w:r>
        <w:t xml:space="preserve">        _mockDb.Setup(Function(c) c.GetListOfKeyStages()).Returns(list)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_newQuestion.SetListsFromDatabase()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Assert.AreEqual(list, _newQuestion.KeyStageType.KeyStageList)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test_set_lists_from_db_sets_explanation_list()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Dim explanation1 = New ExplanationListType</w:t>
      </w:r>
    </w:p>
    <w:p w:rsidR="004031CC" w:rsidRDefault="004031CC" w:rsidP="004031CC">
      <w:r>
        <w:t xml:space="preserve">        explanation1.ID = 1</w:t>
      </w:r>
    </w:p>
    <w:p w:rsidR="004031CC" w:rsidRDefault="004031CC" w:rsidP="004031CC">
      <w:r>
        <w:t xml:space="preserve">        explanation1.ExplanationDetail = "Carrots"</w:t>
      </w:r>
    </w:p>
    <w:p w:rsidR="004031CC" w:rsidRDefault="004031CC" w:rsidP="004031CC">
      <w:r>
        <w:t xml:space="preserve">        Dim explanation2 = New ExplanationListType</w:t>
      </w:r>
    </w:p>
    <w:p w:rsidR="004031CC" w:rsidRDefault="004031CC" w:rsidP="004031CC">
      <w:r>
        <w:t xml:space="preserve">        explanation2.ID = 2</w:t>
      </w:r>
    </w:p>
    <w:p w:rsidR="004031CC" w:rsidRDefault="004031CC" w:rsidP="004031CC">
      <w:r>
        <w:t xml:space="preserve">        explanation2.ExplanationDetail = "Oh something"</w:t>
      </w:r>
    </w:p>
    <w:p w:rsidR="004031CC" w:rsidRDefault="004031CC" w:rsidP="004031CC">
      <w:r>
        <w:t xml:space="preserve">        Dim list = New List(Of ExplanationListType)</w:t>
      </w:r>
    </w:p>
    <w:p w:rsidR="004031CC" w:rsidRDefault="004031CC" w:rsidP="004031CC">
      <w:r>
        <w:t xml:space="preserve">        list.Add(explanation1)</w:t>
      </w:r>
    </w:p>
    <w:p w:rsidR="004031CC" w:rsidRDefault="004031CC" w:rsidP="004031CC">
      <w:r>
        <w:t xml:space="preserve">        list.Add(explanation2)</w:t>
      </w:r>
    </w:p>
    <w:p w:rsidR="004031CC" w:rsidRDefault="004031CC" w:rsidP="004031CC"/>
    <w:p w:rsidR="004031CC" w:rsidRDefault="004031CC" w:rsidP="004031CC">
      <w:r>
        <w:t xml:space="preserve">        _mockDb.Setup(Function(c) c.GetListOfExplanations()).Returns(list)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_newQuestion.SetListsFromDatabase()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Assert.AreEqual(list, _newQuestion.ExplanationType.ExplanationList)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test_update_lists_from_db_updates_curriculum_list()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Dim curr1 = New CurriculumListType</w:t>
      </w:r>
    </w:p>
    <w:p w:rsidR="004031CC" w:rsidRDefault="004031CC" w:rsidP="004031CC">
      <w:r>
        <w:t xml:space="preserve">        curr1.ID = 1</w:t>
      </w:r>
    </w:p>
    <w:p w:rsidR="004031CC" w:rsidRDefault="004031CC" w:rsidP="004031CC">
      <w:r>
        <w:t xml:space="preserve">        curr1.CurriculumDetails = "Bananas"</w:t>
      </w:r>
    </w:p>
    <w:p w:rsidR="004031CC" w:rsidRDefault="004031CC" w:rsidP="004031CC">
      <w:r>
        <w:t xml:space="preserve">        Dim curr2 = New CurriculumListType</w:t>
      </w:r>
    </w:p>
    <w:p w:rsidR="004031CC" w:rsidRDefault="004031CC" w:rsidP="004031CC">
      <w:r>
        <w:t xml:space="preserve">        curr2.ID = 2</w:t>
      </w:r>
    </w:p>
    <w:p w:rsidR="004031CC" w:rsidRDefault="004031CC" w:rsidP="004031CC">
      <w:r>
        <w:t xml:space="preserve">        curr2.CurriculumDetails = "Apples"</w:t>
      </w:r>
    </w:p>
    <w:p w:rsidR="004031CC" w:rsidRDefault="004031CC" w:rsidP="004031CC">
      <w:r>
        <w:lastRenderedPageBreak/>
        <w:t xml:space="preserve">        Dim list = New List(Of CurriculumListType)</w:t>
      </w:r>
    </w:p>
    <w:p w:rsidR="004031CC" w:rsidRDefault="004031CC" w:rsidP="004031CC">
      <w:r>
        <w:t xml:space="preserve">        list.Add(curr1)</w:t>
      </w:r>
    </w:p>
    <w:p w:rsidR="004031CC" w:rsidRDefault="004031CC" w:rsidP="004031CC">
      <w:r>
        <w:t xml:space="preserve">        list.Add(curr2)</w:t>
      </w:r>
    </w:p>
    <w:p w:rsidR="004031CC" w:rsidRDefault="004031CC" w:rsidP="004031CC"/>
    <w:p w:rsidR="004031CC" w:rsidRDefault="004031CC" w:rsidP="004031CC">
      <w:r>
        <w:t xml:space="preserve">        _mockDb.Setup(Function(c) c.GetUpdatedListOfCurriculum(It.IsAny(Of Integer))).Returns(list)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_newQuestion.UpdateOtherLists()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Assert.AreEqual(list, _newQuestion.CurriculumType.CurriculumList)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test_update_lists_from_db_updates_explanation_list()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Dim explanation1 = New ExplanationListType</w:t>
      </w:r>
    </w:p>
    <w:p w:rsidR="004031CC" w:rsidRDefault="004031CC" w:rsidP="004031CC">
      <w:r>
        <w:t xml:space="preserve">        explanation1.ID = 1</w:t>
      </w:r>
    </w:p>
    <w:p w:rsidR="004031CC" w:rsidRDefault="004031CC" w:rsidP="004031CC">
      <w:r>
        <w:t xml:space="preserve">        explanation1.ExplanationDetail = "Carrots"</w:t>
      </w:r>
    </w:p>
    <w:p w:rsidR="004031CC" w:rsidRDefault="004031CC" w:rsidP="004031CC">
      <w:r>
        <w:t xml:space="preserve">        Dim explanation2 = New ExplanationListType</w:t>
      </w:r>
    </w:p>
    <w:p w:rsidR="004031CC" w:rsidRDefault="004031CC" w:rsidP="004031CC">
      <w:r>
        <w:t xml:space="preserve">        explanation2.ID = 2</w:t>
      </w:r>
    </w:p>
    <w:p w:rsidR="004031CC" w:rsidRDefault="004031CC" w:rsidP="004031CC">
      <w:r>
        <w:t xml:space="preserve">        explanation2.ExplanationDetail = "Oh something"</w:t>
      </w:r>
    </w:p>
    <w:p w:rsidR="004031CC" w:rsidRDefault="004031CC" w:rsidP="004031CC">
      <w:r>
        <w:t xml:space="preserve">        Dim list = New List(Of ExplanationListType)</w:t>
      </w:r>
    </w:p>
    <w:p w:rsidR="004031CC" w:rsidRDefault="004031CC" w:rsidP="004031CC">
      <w:r>
        <w:t xml:space="preserve">        list.Add(explanation1)</w:t>
      </w:r>
    </w:p>
    <w:p w:rsidR="004031CC" w:rsidRDefault="004031CC" w:rsidP="004031CC">
      <w:r>
        <w:t xml:space="preserve">        list.Add(explanation2)</w:t>
      </w:r>
    </w:p>
    <w:p w:rsidR="004031CC" w:rsidRDefault="004031CC" w:rsidP="004031CC"/>
    <w:p w:rsidR="004031CC" w:rsidRDefault="004031CC" w:rsidP="004031CC">
      <w:r>
        <w:t xml:space="preserve">        _mockDb.Setup(Function(c) c.GetUpdatedListOfExplanations(It.IsAny(Of Integer))).Returns(list)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_newQuestion.UpdateOtherLists()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Assert.AreEqual(list, _newQuestion.ExplanationType.ExplanationList)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test_update_explanation_list_from_db_updates_explanation_list()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Dim explanation1 = New ExplanationListType</w:t>
      </w:r>
    </w:p>
    <w:p w:rsidR="004031CC" w:rsidRDefault="004031CC" w:rsidP="004031CC">
      <w:r>
        <w:t xml:space="preserve">        explanation1.ID = 1</w:t>
      </w:r>
    </w:p>
    <w:p w:rsidR="004031CC" w:rsidRDefault="004031CC" w:rsidP="004031CC">
      <w:r>
        <w:t xml:space="preserve">        explanation1.ExplanationDetail = "Carrots"</w:t>
      </w:r>
    </w:p>
    <w:p w:rsidR="004031CC" w:rsidRDefault="004031CC" w:rsidP="004031CC">
      <w:r>
        <w:t xml:space="preserve">        Dim explanation2 = New ExplanationListType</w:t>
      </w:r>
    </w:p>
    <w:p w:rsidR="004031CC" w:rsidRDefault="004031CC" w:rsidP="004031CC">
      <w:r>
        <w:t xml:space="preserve">        explanation2.ID = 2</w:t>
      </w:r>
    </w:p>
    <w:p w:rsidR="004031CC" w:rsidRDefault="004031CC" w:rsidP="004031CC">
      <w:r>
        <w:t xml:space="preserve">        explanation2.ExplanationDetail = "Oh something"</w:t>
      </w:r>
    </w:p>
    <w:p w:rsidR="004031CC" w:rsidRDefault="004031CC" w:rsidP="004031CC">
      <w:r>
        <w:t xml:space="preserve">        Dim list = New List(Of ExplanationListType)</w:t>
      </w:r>
    </w:p>
    <w:p w:rsidR="004031CC" w:rsidRDefault="004031CC" w:rsidP="004031CC">
      <w:r>
        <w:t xml:space="preserve">        list.Add(explanation1)</w:t>
      </w:r>
    </w:p>
    <w:p w:rsidR="004031CC" w:rsidRDefault="004031CC" w:rsidP="004031CC">
      <w:r>
        <w:t xml:space="preserve">        list.Add(explanation2)</w:t>
      </w:r>
    </w:p>
    <w:p w:rsidR="004031CC" w:rsidRDefault="004031CC" w:rsidP="004031CC"/>
    <w:p w:rsidR="004031CC" w:rsidRDefault="004031CC" w:rsidP="004031CC">
      <w:r>
        <w:t xml:space="preserve">        _mockDb.Setup(Function(c) c.GetUpdatedExplanationsByCurriculum(It.IsAny(Of Integer))).Returns(list)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_newQuestion.UpdateExplanation()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Assert.AreEqual(list, _newQuestion.ExplanationType.ExplanationList)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' Gets any changes and re-validates all fields.</w:t>
      </w:r>
    </w:p>
    <w:p w:rsidR="004031CC" w:rsidRDefault="004031CC" w:rsidP="004031CC">
      <w:r>
        <w:t xml:space="preserve">    ' Sets parameters for stored procedures.</w:t>
      </w:r>
    </w:p>
    <w:p w:rsidR="004031CC" w:rsidRDefault="004031CC" w:rsidP="004031CC">
      <w:r>
        <w:t xml:space="preserve">    ' Executes stored procedure to insert new question into the database.</w:t>
      </w:r>
    </w:p>
    <w:p w:rsidR="004031CC" w:rsidRDefault="004031CC" w:rsidP="004031CC">
      <w:r>
        <w:t xml:space="preserve">    ' Checks it is inserted successfully.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test_insert_question_sets_inserted_successfully_to_true()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Assert.IsTrue(_newQuestion.InsertedSuccessfully)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lastRenderedPageBreak/>
        <w:t xml:space="preserve">    &lt;TestMethod()&gt; Public Sub test_insert_question_sets_new_question_insert_message_to_success()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Assert.AreEqual(CommonConstants.NewQuestionInsertedCorrectly,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test_insert_question_sets_inserted_successfully_to_false_with_no_subject()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'SetSubjectStuff()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String))).Returns(0)</w:t>
      </w:r>
    </w:p>
    <w:p w:rsidR="004031CC" w:rsidRDefault="004031CC" w:rsidP="004031CC">
      <w:r>
        <w:lastRenderedPageBreak/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test_insert_question_sets_new_question_insert_message_to_failure_with_no_subject()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'SetSubjectStuff()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String))).Returns(0)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lastRenderedPageBreak/>
        <w:t xml:space="preserve">        Assert.AreEqual(CommonConstants.InsertNewQuestionError,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test_insert_question_sets_inserted_successfully_to_false_with_no_curriculum()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'SetCurriculumStuff()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String))).Returns(0)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test_insert_question_sets_new_question_insert_message_to_failure_with_no_curriculum()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'SetCurriculumStuff()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String))).Returns(0)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Assert.AreEqual(CommonConstants.InsertNewQuestionError,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test_insert_question_sets_inserted_successfully_to_false_with_no_key_stage()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'SetKeyStageStuff()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String))).Returns(0)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test_insert_question_sets_new_question_insert_message_to_failure_with_no_key_stage()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'SetKeyStageStuff()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String))).Returns(0)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Assert.AreEqual(CommonConstants.InsertNewQuestionError,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test_insert_question_sets_inserted_successfully_to_false_with_no_explanation()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lastRenderedPageBreak/>
        <w:t xml:space="preserve">        SetKeyStageStuff()</w:t>
      </w:r>
    </w:p>
    <w:p w:rsidR="004031CC" w:rsidRDefault="004031CC" w:rsidP="004031CC">
      <w:r>
        <w:t xml:space="preserve">        'SetExplanationStuff()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String))).Returns(0)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test_insert_question_sets_new_question_insert_message_to_failure_with_no_explanation()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'SetExplanationStuff()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String))).Returns(0)</w:t>
      </w:r>
    </w:p>
    <w:p w:rsidR="004031CC" w:rsidRDefault="004031CC" w:rsidP="004031CC">
      <w:r>
        <w:lastRenderedPageBreak/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Assert.AreEqual(CommonConstants.InsertNewQuestionError,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test_insert_question_sets_inserted_successfully_to_false_with_no_question()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'SetQuestionStuff()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QuestionInsertType))).Returns(0)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test_insert_question_sets_new_question_insert_message_to_failure_with_no_question()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lastRenderedPageBreak/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'SetQuestionStuff()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QuestionInsertType))).Returns(0)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Assert.AreEqual(CommonConstants.InsertNewQuestionError,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test_insert_question_sets_inserted_successfully_to_false_with_no_answer()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'SetAnswerStuff()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lastRenderedPageBreak/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QuestionInsertType))).Returns(0)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test_insert_question_sets_new_question_insert_message_to_failure_with_no_answer()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'SetAnswerStuff()</w:t>
      </w:r>
    </w:p>
    <w:p w:rsidR="004031CC" w:rsidRDefault="004031CC" w:rsidP="004031CC">
      <w:r>
        <w:t xml:space="preserve">        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QuestionInsertType))).Returns(0)</w:t>
      </w:r>
    </w:p>
    <w:p w:rsidR="004031CC" w:rsidRDefault="004031CC" w:rsidP="004031CC">
      <w:r>
        <w:t xml:space="preserve">        _mockDb.Setup(Function(d) d.InsertNewDemoStep(It.IsAny(Of DemonstrationStepType), It.IsAny(Of Integer))).Returns(True)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Assert.AreEqual(CommonConstants.InsertNewQuestionError,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test_insert_question_sets_inserted_successfully_to_false_with_no_demo_steps()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'SetDemoStuff()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Integer))).Returns(False)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Assert.IsFalse(_newQuestion.InsertedSuccessfully)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 xml:space="preserve">    &lt;TestMethod()&gt; Public Sub test_insert_question_sets_new_question_insert_message_to_failure_with_no_demo_step()</w:t>
      </w:r>
    </w:p>
    <w:p w:rsidR="004031CC" w:rsidRDefault="004031CC" w:rsidP="004031CC">
      <w:r>
        <w:t xml:space="preserve">        ' Arrange.</w:t>
      </w:r>
    </w:p>
    <w:p w:rsidR="004031CC" w:rsidRDefault="004031CC" w:rsidP="004031CC">
      <w:r>
        <w:t xml:space="preserve">        SetNewQuestionDefaults()</w:t>
      </w:r>
    </w:p>
    <w:p w:rsidR="004031CC" w:rsidRDefault="004031CC" w:rsidP="004031CC">
      <w:r>
        <w:t xml:space="preserve">        SetSubjectStuff()</w:t>
      </w:r>
    </w:p>
    <w:p w:rsidR="004031CC" w:rsidRDefault="004031CC" w:rsidP="004031CC">
      <w:r>
        <w:t xml:space="preserve">        SetCurriculumStuff()</w:t>
      </w:r>
    </w:p>
    <w:p w:rsidR="004031CC" w:rsidRDefault="004031CC" w:rsidP="004031CC">
      <w:r>
        <w:t xml:space="preserve">        SetKeyStageStuff()</w:t>
      </w:r>
    </w:p>
    <w:p w:rsidR="004031CC" w:rsidRDefault="004031CC" w:rsidP="004031CC">
      <w:r>
        <w:t xml:space="preserve">        SetExplanationStuff()</w:t>
      </w:r>
    </w:p>
    <w:p w:rsidR="004031CC" w:rsidRDefault="004031CC" w:rsidP="004031CC">
      <w:r>
        <w:t xml:space="preserve">        SetQuestionStuff()</w:t>
      </w:r>
    </w:p>
    <w:p w:rsidR="004031CC" w:rsidRDefault="004031CC" w:rsidP="004031CC">
      <w:r>
        <w:t xml:space="preserve">        SetAnswerStuff()</w:t>
      </w:r>
    </w:p>
    <w:p w:rsidR="004031CC" w:rsidRDefault="004031CC" w:rsidP="004031CC">
      <w:r>
        <w:t xml:space="preserve">        'SetDemoStuff()</w:t>
      </w:r>
    </w:p>
    <w:p w:rsidR="004031CC" w:rsidRDefault="004031CC" w:rsidP="004031CC"/>
    <w:p w:rsidR="004031CC" w:rsidRDefault="004031CC" w:rsidP="004031CC">
      <w:r>
        <w:t xml:space="preserve">        _newQuestion.Process()</w:t>
      </w:r>
    </w:p>
    <w:p w:rsidR="004031CC" w:rsidRDefault="004031CC" w:rsidP="004031CC"/>
    <w:p w:rsidR="004031CC" w:rsidRDefault="004031CC" w:rsidP="004031CC">
      <w:r>
        <w:lastRenderedPageBreak/>
        <w:t xml:space="preserve">        _mockDb.Setup(Function(s) s.InsertNewSubject(It.IsAny(Of String))).Returns(1)</w:t>
      </w:r>
    </w:p>
    <w:p w:rsidR="004031CC" w:rsidRDefault="004031CC" w:rsidP="004031CC">
      <w:r>
        <w:t xml:space="preserve">        _mockDb.Setup(Function(c) c.InsertNewCurriculum(It.IsAny(Of Integer), It.IsAny(Of String))).Returns(2)</w:t>
      </w:r>
    </w:p>
    <w:p w:rsidR="004031CC" w:rsidRDefault="004031CC" w:rsidP="004031CC">
      <w:r>
        <w:t xml:space="preserve">        _mockDb.Setup(Function(k) k.InsertNewKeyStage(It.IsAny(Of String))).Returns(3)</w:t>
      </w:r>
    </w:p>
    <w:p w:rsidR="004031CC" w:rsidRDefault="004031CC" w:rsidP="004031CC">
      <w:r>
        <w:t xml:space="preserve">        _mockDb.Setup(Function(e) e.InsertNewExplanation(It.IsAny(Of Integer), It.IsAny(Of String), It.IsAny(Of String))).Returns(4)</w:t>
      </w:r>
    </w:p>
    <w:p w:rsidR="004031CC" w:rsidRDefault="004031CC" w:rsidP="004031CC">
      <w:r>
        <w:t xml:space="preserve">        _mockDb.Setup(Function(q) q.InsertNewQuestion(It.IsAny(Of QuestionInsertType))).Returns(5)</w:t>
      </w:r>
    </w:p>
    <w:p w:rsidR="004031CC" w:rsidRDefault="004031CC" w:rsidP="004031CC">
      <w:r>
        <w:t xml:space="preserve">        _mockDb.Setup(Function(d) d.InsertNewDemoStep(It.IsAny(Of DemonstrationStepType), It.IsAny(Of Integer))).Returns(False)</w:t>
      </w:r>
    </w:p>
    <w:p w:rsidR="004031CC" w:rsidRDefault="004031CC" w:rsidP="004031CC"/>
    <w:p w:rsidR="004031CC" w:rsidRDefault="004031CC" w:rsidP="004031CC">
      <w:r>
        <w:t xml:space="preserve">        ' Act.</w:t>
      </w:r>
    </w:p>
    <w:p w:rsidR="004031CC" w:rsidRDefault="004031CC" w:rsidP="004031CC">
      <w:r>
        <w:t xml:space="preserve">        _newQuestion.InsertNewQuestion()</w:t>
      </w:r>
    </w:p>
    <w:p w:rsidR="004031CC" w:rsidRDefault="004031CC" w:rsidP="004031CC"/>
    <w:p w:rsidR="004031CC" w:rsidRDefault="004031CC" w:rsidP="004031CC">
      <w:r>
        <w:t xml:space="preserve">        ' Assert.</w:t>
      </w:r>
    </w:p>
    <w:p w:rsidR="004031CC" w:rsidRDefault="004031CC" w:rsidP="004031CC">
      <w:r>
        <w:t xml:space="preserve">        Assert.AreEqual(CommonConstants.InsertNewDemoStepError, _newQuestion.NewQuestionInsertMessage)</w:t>
      </w:r>
    </w:p>
    <w:p w:rsidR="004031CC" w:rsidRDefault="004031CC" w:rsidP="004031CC">
      <w:r>
        <w:t xml:space="preserve">    End Sub</w:t>
      </w:r>
    </w:p>
    <w:p w:rsidR="004031CC" w:rsidRDefault="004031CC" w:rsidP="004031CC"/>
    <w:p w:rsidR="004031CC" w:rsidRDefault="004031CC" w:rsidP="004031CC">
      <w:r>
        <w:t>End Class</w:t>
      </w:r>
    </w:p>
    <w:p w:rsidR="004031CC" w:rsidRDefault="004031CC" w:rsidP="004031CC"/>
    <w:p w:rsidR="004031CC" w:rsidRDefault="00B04CB8" w:rsidP="00B04CB8">
      <w:pPr>
        <w:pStyle w:val="Heading3"/>
      </w:pPr>
      <w:bookmarkStart w:id="22" w:name="_Toc416726669"/>
      <w:r>
        <w:t>NewUserInputTests.vb</w:t>
      </w:r>
      <w:bookmarkEnd w:id="22"/>
    </w:p>
    <w:p w:rsidR="00B04CB8" w:rsidRDefault="00B04CB8" w:rsidP="00B04CB8"/>
    <w:p w:rsidR="00B04CB8" w:rsidRDefault="00B04CB8" w:rsidP="00B04CB8">
      <w:r>
        <w:t>Imports Microsoft.VisualStudio.TestTools.UnitTesting</w:t>
      </w:r>
    </w:p>
    <w:p w:rsidR="00B04CB8" w:rsidRDefault="00B04CB8" w:rsidP="00B04CB8">
      <w:r>
        <w:t>Imports ExampleProg.Constants</w:t>
      </w:r>
    </w:p>
    <w:p w:rsidR="00B04CB8" w:rsidRDefault="00B04CB8" w:rsidP="00B04CB8">
      <w:r>
        <w:t>Imports ExampleProg.InputClasses</w:t>
      </w:r>
    </w:p>
    <w:p w:rsidR="00B04CB8" w:rsidRDefault="00B04CB8" w:rsidP="00B04CB8">
      <w:r>
        <w:t>Imports ExampleProg.Interfaces</w:t>
      </w:r>
    </w:p>
    <w:p w:rsidR="00B04CB8" w:rsidRDefault="00B04CB8" w:rsidP="00B04CB8">
      <w:r>
        <w:t>Imports Moq</w:t>
      </w:r>
    </w:p>
    <w:p w:rsidR="00B04CB8" w:rsidRDefault="00B04CB8" w:rsidP="00B04CB8"/>
    <w:p w:rsidR="00B04CB8" w:rsidRDefault="00B04CB8" w:rsidP="00B04CB8">
      <w:r>
        <w:t>''' &lt;summary&gt;</w:t>
      </w:r>
    </w:p>
    <w:p w:rsidR="00B04CB8" w:rsidRDefault="00B04CB8" w:rsidP="00B04CB8">
      <w:r>
        <w:t>''' A set of tests for the New User Input class.</w:t>
      </w:r>
    </w:p>
    <w:p w:rsidR="00B04CB8" w:rsidRDefault="00B04CB8" w:rsidP="00B04CB8">
      <w:r>
        <w:t>''' &lt;/summary&gt;</w:t>
      </w:r>
    </w:p>
    <w:p w:rsidR="00B04CB8" w:rsidRDefault="00B04CB8" w:rsidP="00B04CB8">
      <w:r>
        <w:t>''' &lt;remarks&gt;Tests.&lt;/remarks&gt;</w:t>
      </w:r>
    </w:p>
    <w:p w:rsidR="00B04CB8" w:rsidRDefault="00B04CB8" w:rsidP="00B04CB8">
      <w:r>
        <w:t>&lt;TestClass()&gt; Public Class NewUserInputTests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test_new_user_sets_user_name_valid_state_to_true()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Assert.IsTrue(userInput.IsUserNameValid)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lastRenderedPageBreak/>
        <w:t xml:space="preserve">    &lt;TestMethod()&gt; Public Sub test_new_user_sets_user_name_valid_state_to_false()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NewUserInput(String.Empty, "secret", "Pooh",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Assert.IsFalse(userInput.IsUserNameValid)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test_new_user_sets_password_valid_state_to_true()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Assert.IsTrue(userInput.IsPasswordValid)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test_new_user_sets_password_valid_state_to_false()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String.Empty, "Pooh",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Assert.IsFalse(userInput.IsPasswordValid)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test_new_user_sets_first_name_valid_state_to_true()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Assert.IsTrue(userInput.IsFirstNameValid)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lastRenderedPageBreak/>
        <w:t xml:space="preserve">    &lt;TestMethod()&gt; Public Sub test_new_user_sets_first_name_valid_state_to_false()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String.Empty,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Assert.IsFalse(userInput.IsFirstNameValid)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test_new_user_sets_middle_name_valid_state_to_true()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Assert.IsTrue(userInput.IsMiddleNameValid)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test_new_user_sets_middle_name_valid_state_to_true_with_null_value()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String.Empty,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Assert.IsTrue(userInput.IsMiddleNameValid)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test_new_user_sets_last_name_valid_state_to_true()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Assert.IsTrue(userInput.IsLastNameValid)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lastRenderedPageBreak/>
        <w:t xml:space="preserve">    &lt;TestMethod()&gt; Public Sub test_new_user_sets_last_name_valid_state_to_false()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String.Empty)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Assert.IsFalse(userInput.IsLastNameValid)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test_new_user_sets_array_of_valid_states_for_user_name_to_true()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userInput.SetArrayOfValidStates()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Assert.IsTrue(userInput.ArrayOfValidity(0))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test_new_user_sets_array_of_valid_states_for_user_name_already_used_to_false()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userInput.SetArrayOfValidStates()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Assert.IsFalse(userInput.ArrayOfValidity(1))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test_new_user_sets_array_of_valid_states_for_password_to_true()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userInput.SetArrayOfValidStates()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Assert.IsTrue(userInput.ArrayOfValidity(2))</w:t>
      </w:r>
    </w:p>
    <w:p w:rsidR="00B04CB8" w:rsidRDefault="00B04CB8" w:rsidP="00B04CB8">
      <w:r>
        <w:lastRenderedPageBreak/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test_new_user_sets_array_of_valid_states_for_first_name_to_true()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userInput.SetArrayOfValidStates()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Assert.IsTrue(userInput.ArrayOfValidity(3))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test_new_user_sets_array_of_valid_states_for_middle_name_to_true()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userInput.SetArrayOfValidStates()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Assert.IsTrue(userInput.ArrayOfValidity(4))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test_new_user_sets_array_of_valid_states_for_last_name_to_true()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userInput.SetArrayOfValidStates()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Assert.IsTrue(userInput.ArrayOfValidity(5))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test_new_user_sets_invalid_message_for_user_name()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>
      <w:r>
        <w:t xml:space="preserve">        userInput.IsUserAvailable = True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lastRenderedPageBreak/>
        <w:t xml:space="preserve">        ' Assert.</w:t>
      </w:r>
    </w:p>
    <w:p w:rsidR="00B04CB8" w:rsidRDefault="00B04CB8" w:rsidP="00B04CB8">
      <w:r>
        <w:t xml:space="preserve">        Assert.AreEqual(CommonConstants.UserIsAvailable, userInput.UserNameInvalidMessage)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test_new_user_sets_invalid_message_for_user_name_when_null()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NewUserInput(String.Empty,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Assert.AreEqual(CommonConstants.NotAValidInput, userInput.UserNameInvalidMessage)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test_new_user_sets_invalid_message_for_user_name_when_already_used()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>
      <w:r>
        <w:t xml:space="preserve">        userInput.IsUserAvailable = False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Assert.AreEqual(CommonConstants.UserAlreadyExists, userInput.UserNameInvalidMessage)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test_new_user_sets_invalid_message_for_password()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Assert.AreEqual(String.Empty, userInput.PasswordInvalidMessage)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test_new_user_sets_invalid_message_for_password_when_null()</w:t>
      </w:r>
    </w:p>
    <w:p w:rsidR="00B04CB8" w:rsidRDefault="00B04CB8" w:rsidP="00B04CB8">
      <w:r>
        <w:lastRenderedPageBreak/>
        <w:t xml:space="preserve">        ' Arrange.</w:t>
      </w:r>
    </w:p>
    <w:p w:rsidR="00B04CB8" w:rsidRDefault="00B04CB8" w:rsidP="00B04CB8">
      <w:r>
        <w:t xml:space="preserve">        Dim userInput = New NewUserInput("me", String.Empty,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Assert.AreEqual(CommonConstants.NotAValidInput, userInput.PasswordInvalidMessage)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test_new_user_sets_invalid_message_for_first_name()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Assert.AreEqual(String.Empty, userInput.FirstNameInvalidMessage)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test_new_user_sets_invalid_message_for_first_name_when_null()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String.Empty,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Assert.AreEqual(CommonConstants.NotAValidInput, userInput.FirstNameInvalidMessage)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test_new_user_sets_invalid_message_for_middle_name()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lastRenderedPageBreak/>
        <w:t xml:space="preserve">        Assert.AreEqual(String.Empty, userInput.MiddleNameInvalidmessage)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test_new_user_sets_invalid_message_for_first_middle_when_null()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String.Empty,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Assert.AreEqual(String.Empty, userInput.MiddleNameInvalidmessage)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test_new_user_sets_invalid_message_for_last_name()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"Bear")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Assert.AreEqual(String.Empty, userInput.LastNameInvalidMessage)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test_new_user_sets_invalid_message_for_last_name_when_null()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Dim userInput = New NewUserInput("me", "secret", "Pooh", "S", String.Empty)</w:t>
      </w:r>
    </w:p>
    <w:p w:rsidR="00B04CB8" w:rsidRDefault="00B04CB8" w:rsidP="00B04CB8">
      <w:r>
        <w:t xml:space="preserve">        userInput.SetValidStates()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userInput.SetInvalidMessages()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Assert.AreEqual(CommonConstants.NotAValidInput, userInput.LastNameInvalidMessage)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test_is_there_false_returns_true()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Const result As Boolean = True</w:t>
      </w:r>
    </w:p>
    <w:p w:rsidR="00B04CB8" w:rsidRDefault="00B04CB8" w:rsidP="00B04CB8">
      <w:r>
        <w:t xml:space="preserve">        Dim dbConnector = New Mock(Of IDbConnector)</w:t>
      </w:r>
    </w:p>
    <w:p w:rsidR="00B04CB8" w:rsidRDefault="00B04CB8" w:rsidP="00B04CB8">
      <w:r>
        <w:t xml:space="preserve">        dbConnector.Setup(Function(c) c.IsUserNameAvailable(It.IsAny(Of String))).Returns(result)</w:t>
      </w:r>
    </w:p>
    <w:p w:rsidR="00B04CB8" w:rsidRDefault="00B04CB8" w:rsidP="00B04CB8">
      <w:r>
        <w:lastRenderedPageBreak/>
        <w:t xml:space="preserve">        Dim testUser = New NewUserInput("pooh", "secret", "Pooh", "M", "Bear")</w:t>
      </w:r>
    </w:p>
    <w:p w:rsidR="00B04CB8" w:rsidRDefault="00B04CB8" w:rsidP="00B04CB8">
      <w:r>
        <w:t xml:space="preserve">        testUser.SetValidStates()</w:t>
      </w:r>
    </w:p>
    <w:p w:rsidR="00B04CB8" w:rsidRDefault="00B04CB8" w:rsidP="00B04CB8">
      <w:r>
        <w:t xml:space="preserve">        testUser.SetUserNameIsUsed(dbConnector.Object)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testUser.SetArrayOfValidStates()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Assert.IsTrue(testUser.IsThereAFalseInTheInput())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test_is_user_available()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Const result As Boolean = True</w:t>
      </w:r>
    </w:p>
    <w:p w:rsidR="00B04CB8" w:rsidRDefault="00B04CB8" w:rsidP="00B04CB8">
      <w:r>
        <w:t xml:space="preserve">        Dim dbConnector = New Mock(Of IDbConnector)</w:t>
      </w:r>
    </w:p>
    <w:p w:rsidR="00B04CB8" w:rsidRDefault="00B04CB8" w:rsidP="00B04CB8">
      <w:r>
        <w:t xml:space="preserve">        dbConnector.Setup(Function(c) c.IsUserNameAvailable(It.IsAny(Of String))).Returns(result)</w:t>
      </w:r>
    </w:p>
    <w:p w:rsidR="00B04CB8" w:rsidRDefault="00B04CB8" w:rsidP="00B04CB8">
      <w:r>
        <w:t xml:space="preserve">        Dim testUser = New NewUserInput("pooh", "secret", "Pooh", "M",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testUser.SetUserNameIsUsed(dbConnector.Object)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Assert.IsTrue(testUser.IsUserAvailable)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 xml:space="preserve">    &lt;TestMethod()&gt; Public Sub test_is_user_available_returns_false()</w:t>
      </w:r>
    </w:p>
    <w:p w:rsidR="00B04CB8" w:rsidRDefault="00B04CB8" w:rsidP="00B04CB8">
      <w:r>
        <w:t xml:space="preserve">        ' Arrange.</w:t>
      </w:r>
    </w:p>
    <w:p w:rsidR="00B04CB8" w:rsidRDefault="00B04CB8" w:rsidP="00B04CB8">
      <w:r>
        <w:t xml:space="preserve">        Const result As Boolean = False</w:t>
      </w:r>
    </w:p>
    <w:p w:rsidR="00B04CB8" w:rsidRDefault="00B04CB8" w:rsidP="00B04CB8">
      <w:r>
        <w:t xml:space="preserve">        Dim dbConnector = New Mock(Of IDbConnector)</w:t>
      </w:r>
    </w:p>
    <w:p w:rsidR="00B04CB8" w:rsidRDefault="00B04CB8" w:rsidP="00B04CB8">
      <w:r>
        <w:t xml:space="preserve">        dbConnector.Setup(Function(c) c.IsUserNameAvailable(It.IsAny(Of String))).Returns(result)</w:t>
      </w:r>
    </w:p>
    <w:p w:rsidR="00B04CB8" w:rsidRDefault="00B04CB8" w:rsidP="00B04CB8">
      <w:r>
        <w:t xml:space="preserve">        Dim testUser = New NewUserInput("pooh", "secret", "Pooh", "M", "Bear")</w:t>
      </w:r>
    </w:p>
    <w:p w:rsidR="00B04CB8" w:rsidRDefault="00B04CB8" w:rsidP="00B04CB8"/>
    <w:p w:rsidR="00B04CB8" w:rsidRDefault="00B04CB8" w:rsidP="00B04CB8">
      <w:r>
        <w:t xml:space="preserve">        ' Act.</w:t>
      </w:r>
    </w:p>
    <w:p w:rsidR="00B04CB8" w:rsidRDefault="00B04CB8" w:rsidP="00B04CB8">
      <w:r>
        <w:t xml:space="preserve">        testUser.SetUserNameIsUsed(dbConnector.Object)</w:t>
      </w:r>
    </w:p>
    <w:p w:rsidR="00B04CB8" w:rsidRDefault="00B04CB8" w:rsidP="00B04CB8"/>
    <w:p w:rsidR="00B04CB8" w:rsidRDefault="00B04CB8" w:rsidP="00B04CB8">
      <w:r>
        <w:t xml:space="preserve">        ' Assert.</w:t>
      </w:r>
    </w:p>
    <w:p w:rsidR="00B04CB8" w:rsidRDefault="00B04CB8" w:rsidP="00B04CB8">
      <w:r>
        <w:t xml:space="preserve">        Assert.IsFalse(testUser.IsUserAvailable)</w:t>
      </w:r>
    </w:p>
    <w:p w:rsidR="00B04CB8" w:rsidRDefault="00B04CB8" w:rsidP="00B04CB8">
      <w:r>
        <w:t xml:space="preserve">    End Sub</w:t>
      </w:r>
    </w:p>
    <w:p w:rsidR="00B04CB8" w:rsidRDefault="00B04CB8" w:rsidP="00B04CB8"/>
    <w:p w:rsidR="00B04CB8" w:rsidRDefault="00B04CB8" w:rsidP="00B04CB8">
      <w:r>
        <w:t>End Class</w:t>
      </w:r>
    </w:p>
    <w:p w:rsidR="00B04CB8" w:rsidRDefault="00B04CB8" w:rsidP="00B04CB8"/>
    <w:p w:rsidR="00B04CB8" w:rsidRDefault="007E54C1" w:rsidP="007E54C1">
      <w:pPr>
        <w:pStyle w:val="Heading3"/>
      </w:pPr>
      <w:bookmarkStart w:id="23" w:name="_Toc416726670"/>
      <w:r>
        <w:t>UserClassTests.vb</w:t>
      </w:r>
      <w:bookmarkEnd w:id="23"/>
    </w:p>
    <w:p w:rsidR="007E54C1" w:rsidRDefault="007E54C1" w:rsidP="007E54C1"/>
    <w:p w:rsidR="007E54C1" w:rsidRDefault="007E54C1" w:rsidP="007E54C1">
      <w:r>
        <w:t>Imports Microsoft.VisualStudio.TestTools.UnitTesting</w:t>
      </w:r>
    </w:p>
    <w:p w:rsidR="007E54C1" w:rsidRDefault="007E54C1" w:rsidP="007E54C1">
      <w:r>
        <w:t>Imports Moq</w:t>
      </w:r>
    </w:p>
    <w:p w:rsidR="007E54C1" w:rsidRDefault="007E54C1" w:rsidP="007E54C1">
      <w:r>
        <w:t>Imports ExampleProg.Classes</w:t>
      </w:r>
    </w:p>
    <w:p w:rsidR="007E54C1" w:rsidRDefault="007E54C1" w:rsidP="007E54C1">
      <w:r>
        <w:t>Imports ExampleProg.Interfaces</w:t>
      </w:r>
    </w:p>
    <w:p w:rsidR="007E54C1" w:rsidRDefault="007E54C1" w:rsidP="007E54C1"/>
    <w:p w:rsidR="007E54C1" w:rsidRDefault="007E54C1" w:rsidP="007E54C1">
      <w:r>
        <w:t>''' &lt;summary&gt;</w:t>
      </w:r>
    </w:p>
    <w:p w:rsidR="007E54C1" w:rsidRDefault="007E54C1" w:rsidP="007E54C1">
      <w:r>
        <w:t>''' A set of tests for the User class.</w:t>
      </w:r>
    </w:p>
    <w:p w:rsidR="007E54C1" w:rsidRDefault="007E54C1" w:rsidP="007E54C1">
      <w:r>
        <w:t>''' &lt;/summary&gt;</w:t>
      </w:r>
    </w:p>
    <w:p w:rsidR="007E54C1" w:rsidRDefault="007E54C1" w:rsidP="007E54C1">
      <w:r>
        <w:t>''' &lt;remarks&gt;Tests.&lt;/remarks&gt;</w:t>
      </w:r>
    </w:p>
    <w:p w:rsidR="007E54C1" w:rsidRDefault="007E54C1" w:rsidP="007E54C1">
      <w:r>
        <w:t>&lt;TestClass()&gt; Public Class UserClassTests</w:t>
      </w:r>
    </w:p>
    <w:p w:rsidR="007E54C1" w:rsidRDefault="007E54C1" w:rsidP="007E54C1">
      <w:r>
        <w:t xml:space="preserve">    &lt;TestMethod()&gt; Public Sub create_new_user_returns_true()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Const expected As Boolean = True</w:t>
      </w:r>
    </w:p>
    <w:p w:rsidR="007E54C1" w:rsidRDefault="007E54C1" w:rsidP="007E54C1"/>
    <w:p w:rsidR="007E54C1" w:rsidRDefault="007E54C1" w:rsidP="007E54C1">
      <w:r>
        <w:t xml:space="preserve">        dbConnector.Setup(Function(c) c.CreateNewUser(It.IsAny(Of UserClass))).Returns(expected)</w:t>
      </w:r>
    </w:p>
    <w:p w:rsidR="007E54C1" w:rsidRDefault="007E54C1" w:rsidP="007E54C1">
      <w:r>
        <w:t xml:space="preserve">        Dim user As IUserClass</w:t>
      </w:r>
    </w:p>
    <w:p w:rsidR="007E54C1" w:rsidRDefault="007E54C1" w:rsidP="007E54C1">
      <w:r>
        <w:t xml:space="preserve">        user = New UserClass</w:t>
      </w:r>
    </w:p>
    <w:p w:rsidR="007E54C1" w:rsidRDefault="007E54C1" w:rsidP="007E54C1">
      <w:r>
        <w:t xml:space="preserve">        user.UserName = "pooh"</w:t>
      </w:r>
    </w:p>
    <w:p w:rsidR="007E54C1" w:rsidRDefault="007E54C1" w:rsidP="007E54C1">
      <w:r>
        <w:t xml:space="preserve">        user.Password = "1234"</w:t>
      </w:r>
    </w:p>
    <w:p w:rsidR="007E54C1" w:rsidRDefault="007E54C1" w:rsidP="007E54C1">
      <w:r>
        <w:t xml:space="preserve">        user.FirstName = "Pooh"</w:t>
      </w:r>
    </w:p>
    <w:p w:rsidR="007E54C1" w:rsidRDefault="007E54C1" w:rsidP="007E54C1">
      <w:r>
        <w:t xml:space="preserve">        user.LastName = "Bear"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result As Boolean</w:t>
      </w:r>
    </w:p>
    <w:p w:rsidR="007E54C1" w:rsidRDefault="007E54C1" w:rsidP="007E54C1">
      <w:r>
        <w:t xml:space="preserve">        result = user.CreateNewUser(dbConnector.Object)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Assert.IsTrue(result)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create_new_user_returns_false()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Const expected As Boolean = False</w:t>
      </w:r>
    </w:p>
    <w:p w:rsidR="007E54C1" w:rsidRDefault="007E54C1" w:rsidP="007E54C1"/>
    <w:p w:rsidR="007E54C1" w:rsidRDefault="007E54C1" w:rsidP="007E54C1">
      <w:r>
        <w:t xml:space="preserve">        dbConnector.Setup(Function(c) c.CreateNewUser(It.IsAny(Of UserClass))).Returns(expected)</w:t>
      </w:r>
    </w:p>
    <w:p w:rsidR="007E54C1" w:rsidRDefault="007E54C1" w:rsidP="007E54C1">
      <w:r>
        <w:t xml:space="preserve">        Dim user As IUserClass</w:t>
      </w:r>
    </w:p>
    <w:p w:rsidR="007E54C1" w:rsidRDefault="007E54C1" w:rsidP="007E54C1">
      <w:r>
        <w:t xml:space="preserve">        user = New UserClass</w:t>
      </w:r>
    </w:p>
    <w:p w:rsidR="007E54C1" w:rsidRDefault="007E54C1" w:rsidP="007E54C1">
      <w:r>
        <w:t xml:space="preserve">        user.UserName = "pooh"</w:t>
      </w:r>
    </w:p>
    <w:p w:rsidR="007E54C1" w:rsidRDefault="007E54C1" w:rsidP="007E54C1">
      <w:r>
        <w:t xml:space="preserve">        user.Password = "1234"</w:t>
      </w:r>
    </w:p>
    <w:p w:rsidR="007E54C1" w:rsidRDefault="007E54C1" w:rsidP="007E54C1">
      <w:r>
        <w:t xml:space="preserve">        user.FirstName = "Pooh"</w:t>
      </w:r>
    </w:p>
    <w:p w:rsidR="007E54C1" w:rsidRDefault="007E54C1" w:rsidP="007E54C1">
      <w:r>
        <w:t xml:space="preserve">        user.LastName = "Bear"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result As Boolean</w:t>
      </w:r>
    </w:p>
    <w:p w:rsidR="007E54C1" w:rsidRDefault="007E54C1" w:rsidP="007E54C1">
      <w:r>
        <w:t xml:space="preserve">        result = user.CreateNewUser(dbConnector.Object)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Assert.IsFalse(result)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log_in_returns_true()</w:t>
      </w:r>
    </w:p>
    <w:p w:rsidR="007E54C1" w:rsidRDefault="007E54C1" w:rsidP="007E54C1">
      <w:r>
        <w:lastRenderedPageBreak/>
        <w:t xml:space="preserve">        ' Arrange.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Const id As Integer = 1</w:t>
      </w:r>
    </w:p>
    <w:p w:rsidR="007E54C1" w:rsidRDefault="007E54C1" w:rsidP="007E54C1">
      <w:r>
        <w:t xml:space="preserve">        Dim user = New UserClass</w:t>
      </w:r>
    </w:p>
    <w:p w:rsidR="007E54C1" w:rsidRDefault="007E54C1" w:rsidP="007E54C1">
      <w:r>
        <w:t xml:space="preserve">        user.FirstName = "Pooh"</w:t>
      </w:r>
    </w:p>
    <w:p w:rsidR="007E54C1" w:rsidRDefault="007E54C1" w:rsidP="007E54C1">
      <w:r>
        <w:t xml:space="preserve">        user.LastName = "Bear"</w:t>
      </w:r>
    </w:p>
    <w:p w:rsidR="007E54C1" w:rsidRDefault="007E54C1" w:rsidP="007E54C1">
      <w:r>
        <w:t xml:space="preserve">        user.UserId = 1</w:t>
      </w:r>
    </w:p>
    <w:p w:rsidR="007E54C1" w:rsidRDefault="007E54C1" w:rsidP="007E54C1">
      <w:r>
        <w:t xml:space="preserve">        user.UserName = "poohB"</w:t>
      </w:r>
    </w:p>
    <w:p w:rsidR="007E54C1" w:rsidRDefault="007E54C1" w:rsidP="007E54C1">
      <w:r>
        <w:t xml:space="preserve">        user.Password = "ohbother"</w:t>
      </w:r>
    </w:p>
    <w:p w:rsidR="007E54C1" w:rsidRDefault="007E54C1" w:rsidP="007E54C1"/>
    <w:p w:rsidR="007E54C1" w:rsidRDefault="007E54C1" w:rsidP="007E54C1">
      <w:r>
        <w:t xml:space="preserve">        dbConnector.Setup(Function(c) c.GetUserIdOfValidUser(It.IsAny(Of String), It.IsAny(Of String))).Returns(id)</w:t>
      </w:r>
    </w:p>
    <w:p w:rsidR="007E54C1" w:rsidRDefault="007E54C1" w:rsidP="007E54C1">
      <w:r>
        <w:t xml:space="preserve">        dbConnector.Setup(Function(d) d.GetUserDetails(It.IsAny(Of UserClass))).Returns(user)</w:t>
      </w:r>
    </w:p>
    <w:p w:rsidR="007E54C1" w:rsidRDefault="007E54C1" w:rsidP="007E54C1"/>
    <w:p w:rsidR="007E54C1" w:rsidRDefault="007E54C1" w:rsidP="007E54C1">
      <w:r>
        <w:t xml:space="preserve">        Dim userInput = New UserClass</w:t>
      </w:r>
    </w:p>
    <w:p w:rsidR="007E54C1" w:rsidRDefault="007E54C1" w:rsidP="007E54C1">
      <w:r>
        <w:t xml:space="preserve">        userInput.UserName = "poohB"</w:t>
      </w:r>
    </w:p>
    <w:p w:rsidR="007E54C1" w:rsidRDefault="007E54C1" w:rsidP="007E54C1">
      <w:r>
        <w:t xml:space="preserve">        userInput.Password = "ohbother"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result As Boolean</w:t>
      </w:r>
    </w:p>
    <w:p w:rsidR="007E54C1" w:rsidRDefault="007E54C1" w:rsidP="007E54C1">
      <w:r>
        <w:t xml:space="preserve">        result = userInput.Login(dbConnector.Object)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Assert.IsTrue(result)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log_in_returns_false()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Dim user = New UserClass</w:t>
      </w:r>
    </w:p>
    <w:p w:rsidR="007E54C1" w:rsidRDefault="007E54C1" w:rsidP="007E54C1">
      <w:r>
        <w:t xml:space="preserve">        dbConnector.Setup(Function(d) d.GetUserDetails(It.IsAny(Of UserClass))).Returns(user)</w:t>
      </w:r>
    </w:p>
    <w:p w:rsidR="007E54C1" w:rsidRDefault="007E54C1" w:rsidP="007E54C1"/>
    <w:p w:rsidR="007E54C1" w:rsidRDefault="007E54C1" w:rsidP="007E54C1">
      <w:r>
        <w:t xml:space="preserve">        Dim userInput = New UserClass</w:t>
      </w:r>
    </w:p>
    <w:p w:rsidR="007E54C1" w:rsidRDefault="007E54C1" w:rsidP="007E54C1">
      <w:r>
        <w:t xml:space="preserve">        userInput.UserName = "poohB"</w:t>
      </w:r>
    </w:p>
    <w:p w:rsidR="007E54C1" w:rsidRDefault="007E54C1" w:rsidP="007E54C1">
      <w:r>
        <w:t xml:space="preserve">        userInput.Password = "ohbother"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result As Boolean</w:t>
      </w:r>
    </w:p>
    <w:p w:rsidR="007E54C1" w:rsidRDefault="007E54C1" w:rsidP="007E54C1">
      <w:r>
        <w:t xml:space="preserve">        result = userInput.Login(dbConnector.Object)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Assert.IsFalse(result)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log_in_sets_id_correctly()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Const id As Integer = 1</w:t>
      </w:r>
    </w:p>
    <w:p w:rsidR="007E54C1" w:rsidRDefault="007E54C1" w:rsidP="007E54C1">
      <w:r>
        <w:t xml:space="preserve">        Dim user = New UserClass</w:t>
      </w:r>
    </w:p>
    <w:p w:rsidR="007E54C1" w:rsidRDefault="007E54C1" w:rsidP="007E54C1">
      <w:r>
        <w:lastRenderedPageBreak/>
        <w:t xml:space="preserve">        user.FirstName = "Pooh"</w:t>
      </w:r>
    </w:p>
    <w:p w:rsidR="007E54C1" w:rsidRDefault="007E54C1" w:rsidP="007E54C1">
      <w:r>
        <w:t xml:space="preserve">        user.LastName = "Bear"</w:t>
      </w:r>
    </w:p>
    <w:p w:rsidR="007E54C1" w:rsidRDefault="007E54C1" w:rsidP="007E54C1">
      <w:r>
        <w:t xml:space="preserve">        user.UserId = 1</w:t>
      </w:r>
    </w:p>
    <w:p w:rsidR="007E54C1" w:rsidRDefault="007E54C1" w:rsidP="007E54C1">
      <w:r>
        <w:t xml:space="preserve">        user.UserName = "poohB"</w:t>
      </w:r>
    </w:p>
    <w:p w:rsidR="007E54C1" w:rsidRDefault="007E54C1" w:rsidP="007E54C1">
      <w:r>
        <w:t xml:space="preserve">        user.Password = "ohbother"</w:t>
      </w:r>
    </w:p>
    <w:p w:rsidR="007E54C1" w:rsidRDefault="007E54C1" w:rsidP="007E54C1"/>
    <w:p w:rsidR="007E54C1" w:rsidRDefault="007E54C1" w:rsidP="007E54C1">
      <w:r>
        <w:t xml:space="preserve">        dbConnector.Setup(Function(c) c.GetUserIdOfValidUser(It.IsAny(Of String), It.IsAny(Of String))).Returns(id)</w:t>
      </w:r>
    </w:p>
    <w:p w:rsidR="007E54C1" w:rsidRDefault="007E54C1" w:rsidP="007E54C1">
      <w:r>
        <w:t xml:space="preserve">        dbConnector.Setup(Function(d) d.GetUserDetails(It.IsAny(Of UserClass))).Returns(user)</w:t>
      </w:r>
    </w:p>
    <w:p w:rsidR="007E54C1" w:rsidRDefault="007E54C1" w:rsidP="007E54C1"/>
    <w:p w:rsidR="007E54C1" w:rsidRDefault="007E54C1" w:rsidP="007E54C1">
      <w:r>
        <w:t xml:space="preserve">        Dim userInput = New UserClass</w:t>
      </w:r>
    </w:p>
    <w:p w:rsidR="007E54C1" w:rsidRDefault="007E54C1" w:rsidP="007E54C1">
      <w:r>
        <w:t xml:space="preserve">        userInput.UserName = "poohB"</w:t>
      </w:r>
    </w:p>
    <w:p w:rsidR="007E54C1" w:rsidRDefault="007E54C1" w:rsidP="007E54C1">
      <w:r>
        <w:t xml:space="preserve">        userInput.Password = "ohbother"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userInput.Login(dbConnector.Object)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Assert.AreEqual(1, userInput.UserId)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does_user_name_exist_returns_true()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Const result As Boolean = True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dbConnector.Setup(Function(c) c.DoesUserNameAlreadyExists(It.IsAny(Of String))).Returns(result)</w:t>
      </w:r>
    </w:p>
    <w:p w:rsidR="007E54C1" w:rsidRDefault="007E54C1" w:rsidP="007E54C1">
      <w:r>
        <w:t xml:space="preserve">        Dim user = New UserClass</w:t>
      </w:r>
    </w:p>
    <w:p w:rsidR="007E54C1" w:rsidRDefault="007E54C1" w:rsidP="007E54C1">
      <w:r>
        <w:t xml:space="preserve">        user.UserName = "tiggr"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actual = user.DoesUserNameAlreadyExists(dbConnector.Object)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Assert.IsTrue(actual)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does_user_name_exist_returns_false()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Const result As Boolean = False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dbConnector.Setup(Function(c) c.DoesUserNameAlreadyExists(It.IsAny(Of String))).Returns(result)</w:t>
      </w:r>
    </w:p>
    <w:p w:rsidR="007E54C1" w:rsidRDefault="007E54C1" w:rsidP="007E54C1">
      <w:r>
        <w:t xml:space="preserve">        Dim user = New UserClass</w:t>
      </w:r>
    </w:p>
    <w:p w:rsidR="007E54C1" w:rsidRDefault="007E54C1" w:rsidP="007E54C1">
      <w:r>
        <w:t xml:space="preserve">        user.UserName = "tiggr"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actual = user.DoesUserNameAlreadyExists(dbConnector.Object)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lastRenderedPageBreak/>
        <w:t xml:space="preserve">        Assert.IsFalse(actual)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test_is_user_name_available_returns_true()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Const result As Boolean = True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dbConnector.Setup(Function(c) c.IsUserNameAvailable(It.IsAny(Of String))).Returns(result)</w:t>
      </w:r>
    </w:p>
    <w:p w:rsidR="007E54C1" w:rsidRDefault="007E54C1" w:rsidP="007E54C1">
      <w:r>
        <w:t xml:space="preserve">        Dim testUser = New UserClass</w:t>
      </w:r>
    </w:p>
    <w:p w:rsidR="007E54C1" w:rsidRDefault="007E54C1" w:rsidP="007E54C1">
      <w:r>
        <w:t xml:space="preserve">        testUser.UserName = "tiggr"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actual = testUser.IsUserNameInDatabase(dbConnector.Object)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Assert.IsTrue(actual)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test_is_user_name_available_returns_false()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Const result As Boolean = False</w:t>
      </w:r>
    </w:p>
    <w:p w:rsidR="007E54C1" w:rsidRDefault="007E54C1" w:rsidP="007E54C1">
      <w:r>
        <w:t xml:space="preserve">        Dim dbConnector = New Mock(Of IDbConnector)</w:t>
      </w:r>
    </w:p>
    <w:p w:rsidR="007E54C1" w:rsidRDefault="007E54C1" w:rsidP="007E54C1">
      <w:r>
        <w:t xml:space="preserve">        dbConnector.Setup(Function(c) c.IsUserNameAvailable(It.IsAny(Of String))).Returns(result)</w:t>
      </w:r>
    </w:p>
    <w:p w:rsidR="007E54C1" w:rsidRDefault="007E54C1" w:rsidP="007E54C1">
      <w:r>
        <w:t xml:space="preserve">        Dim testUser = New UserClass</w:t>
      </w:r>
    </w:p>
    <w:p w:rsidR="007E54C1" w:rsidRDefault="007E54C1" w:rsidP="007E54C1">
      <w:r>
        <w:t xml:space="preserve">        testUser.UserName = "tiggr"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Dim actual = testUser.IsUserNameInDatabase(dbConnector.Object)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Assert.IsFalse(actual)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test_log_out_sets_user_id_to_zero()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testUser = New UserClass</w:t>
      </w:r>
    </w:p>
    <w:p w:rsidR="007E54C1" w:rsidRDefault="007E54C1" w:rsidP="007E54C1">
      <w:r>
        <w:t xml:space="preserve">        testUser.UserId = 4</w:t>
      </w:r>
    </w:p>
    <w:p w:rsidR="007E54C1" w:rsidRDefault="007E54C1" w:rsidP="007E54C1">
      <w:r>
        <w:t xml:space="preserve">        testUser.FirstName = "Pooh"</w:t>
      </w:r>
    </w:p>
    <w:p w:rsidR="007E54C1" w:rsidRDefault="007E54C1" w:rsidP="007E54C1">
      <w:r>
        <w:t xml:space="preserve">        testUser.LastName = "Bear"</w:t>
      </w:r>
    </w:p>
    <w:p w:rsidR="007E54C1" w:rsidRDefault="007E54C1" w:rsidP="007E54C1">
      <w:r>
        <w:t xml:space="preserve">        testUser.UserName = "poohB"</w:t>
      </w:r>
    </w:p>
    <w:p w:rsidR="007E54C1" w:rsidRDefault="007E54C1" w:rsidP="007E54C1">
      <w:r>
        <w:t xml:space="preserve">        testUser.Password = "secret"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testUser.Logout()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Assert.AreEqual(0, testUser.UserId)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lastRenderedPageBreak/>
        <w:t xml:space="preserve">    &lt;TestMethod()&gt; Public Sub test_log_out_sets_user_name_to_empty_string()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testUser = New UserClass</w:t>
      </w:r>
    </w:p>
    <w:p w:rsidR="007E54C1" w:rsidRDefault="007E54C1" w:rsidP="007E54C1">
      <w:r>
        <w:t xml:space="preserve">        testUser.UserId = 4</w:t>
      </w:r>
    </w:p>
    <w:p w:rsidR="007E54C1" w:rsidRDefault="007E54C1" w:rsidP="007E54C1">
      <w:r>
        <w:t xml:space="preserve">        testUser.FirstName = "Pooh"</w:t>
      </w:r>
    </w:p>
    <w:p w:rsidR="007E54C1" w:rsidRDefault="007E54C1" w:rsidP="007E54C1">
      <w:r>
        <w:t xml:space="preserve">        testUser.LastName = "Bear"</w:t>
      </w:r>
    </w:p>
    <w:p w:rsidR="007E54C1" w:rsidRDefault="007E54C1" w:rsidP="007E54C1">
      <w:r>
        <w:t xml:space="preserve">        testUser.UserName = "poohB"</w:t>
      </w:r>
    </w:p>
    <w:p w:rsidR="007E54C1" w:rsidRDefault="007E54C1" w:rsidP="007E54C1">
      <w:r>
        <w:t xml:space="preserve">        testUser.Password = "secret"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testUser.Logout()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Assert.AreEqual(String.Empty, testUser.UserName)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test_log_out_sets_first_name_to_empty_string()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testUser = New UserClass</w:t>
      </w:r>
    </w:p>
    <w:p w:rsidR="007E54C1" w:rsidRDefault="007E54C1" w:rsidP="007E54C1">
      <w:r>
        <w:t xml:space="preserve">        testUser.UserId = 4</w:t>
      </w:r>
    </w:p>
    <w:p w:rsidR="007E54C1" w:rsidRDefault="007E54C1" w:rsidP="007E54C1">
      <w:r>
        <w:t xml:space="preserve">        testUser.FirstName = "Pooh"</w:t>
      </w:r>
    </w:p>
    <w:p w:rsidR="007E54C1" w:rsidRDefault="007E54C1" w:rsidP="007E54C1">
      <w:r>
        <w:t xml:space="preserve">        testUser.LastName = "Bear"</w:t>
      </w:r>
    </w:p>
    <w:p w:rsidR="007E54C1" w:rsidRDefault="007E54C1" w:rsidP="007E54C1">
      <w:r>
        <w:t xml:space="preserve">        testUser.UserName = "poohB"</w:t>
      </w:r>
    </w:p>
    <w:p w:rsidR="007E54C1" w:rsidRDefault="007E54C1" w:rsidP="007E54C1">
      <w:r>
        <w:t xml:space="preserve">        testUser.Password = "secret"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testUser.Logout()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Assert.AreEqual(String.Empty, testUser.FirstName)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 xml:space="preserve">    &lt;TestMethod()&gt; Public Sub test_log_out_sets_last_name_to_empty_string()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testUser = New UserClass</w:t>
      </w:r>
    </w:p>
    <w:p w:rsidR="007E54C1" w:rsidRDefault="007E54C1" w:rsidP="007E54C1">
      <w:r>
        <w:t xml:space="preserve">        testUser.UserId = 4</w:t>
      </w:r>
    </w:p>
    <w:p w:rsidR="007E54C1" w:rsidRDefault="007E54C1" w:rsidP="007E54C1">
      <w:r>
        <w:t xml:space="preserve">        testUser.FirstName = "Pooh"</w:t>
      </w:r>
    </w:p>
    <w:p w:rsidR="007E54C1" w:rsidRDefault="007E54C1" w:rsidP="007E54C1">
      <w:r>
        <w:t xml:space="preserve">        testUser.LastName = "Bear"</w:t>
      </w:r>
    </w:p>
    <w:p w:rsidR="007E54C1" w:rsidRDefault="007E54C1" w:rsidP="007E54C1">
      <w:r>
        <w:t xml:space="preserve">        testUser.UserName = "poohB"</w:t>
      </w:r>
    </w:p>
    <w:p w:rsidR="007E54C1" w:rsidRDefault="007E54C1" w:rsidP="007E54C1">
      <w:r>
        <w:t xml:space="preserve">        testUser.Password = "secret"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testUser.Logout()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Assert.AreEqual(String.Empty, testUser.LastName)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lastRenderedPageBreak/>
        <w:t xml:space="preserve">    &lt;TestMethod()&gt; Public Sub test_log_out_sets_password_to_empty_string()</w:t>
      </w:r>
    </w:p>
    <w:p w:rsidR="007E54C1" w:rsidRDefault="007E54C1" w:rsidP="007E54C1">
      <w:r>
        <w:t xml:space="preserve">        ' Arrange.</w:t>
      </w:r>
    </w:p>
    <w:p w:rsidR="007E54C1" w:rsidRDefault="007E54C1" w:rsidP="007E54C1">
      <w:r>
        <w:t xml:space="preserve">        Dim testUser = New UserClass</w:t>
      </w:r>
    </w:p>
    <w:p w:rsidR="007E54C1" w:rsidRDefault="007E54C1" w:rsidP="007E54C1">
      <w:r>
        <w:t xml:space="preserve">        testUser.UserId = 4</w:t>
      </w:r>
    </w:p>
    <w:p w:rsidR="007E54C1" w:rsidRDefault="007E54C1" w:rsidP="007E54C1">
      <w:r>
        <w:t xml:space="preserve">        testUser.FirstName = "Pooh"</w:t>
      </w:r>
    </w:p>
    <w:p w:rsidR="007E54C1" w:rsidRDefault="007E54C1" w:rsidP="007E54C1">
      <w:r>
        <w:t xml:space="preserve">        testUser.LastName = "Bear"</w:t>
      </w:r>
    </w:p>
    <w:p w:rsidR="007E54C1" w:rsidRDefault="007E54C1" w:rsidP="007E54C1">
      <w:r>
        <w:t xml:space="preserve">        testUser.UserName = "poohB"</w:t>
      </w:r>
    </w:p>
    <w:p w:rsidR="007E54C1" w:rsidRDefault="007E54C1" w:rsidP="007E54C1">
      <w:r>
        <w:t xml:space="preserve">        testUser.Password = "secret"</w:t>
      </w:r>
    </w:p>
    <w:p w:rsidR="007E54C1" w:rsidRDefault="007E54C1" w:rsidP="007E54C1"/>
    <w:p w:rsidR="007E54C1" w:rsidRDefault="007E54C1" w:rsidP="007E54C1">
      <w:r>
        <w:t xml:space="preserve">        ' Act.</w:t>
      </w:r>
    </w:p>
    <w:p w:rsidR="007E54C1" w:rsidRDefault="007E54C1" w:rsidP="007E54C1">
      <w:r>
        <w:t xml:space="preserve">        testUser.Logout()</w:t>
      </w:r>
    </w:p>
    <w:p w:rsidR="007E54C1" w:rsidRDefault="007E54C1" w:rsidP="007E54C1"/>
    <w:p w:rsidR="007E54C1" w:rsidRDefault="007E54C1" w:rsidP="007E54C1">
      <w:r>
        <w:t xml:space="preserve">        ' Assert.</w:t>
      </w:r>
    </w:p>
    <w:p w:rsidR="007E54C1" w:rsidRDefault="007E54C1" w:rsidP="007E54C1">
      <w:r>
        <w:t xml:space="preserve">        Assert.AreEqual(String.Empty, testUser.Password)</w:t>
      </w:r>
    </w:p>
    <w:p w:rsidR="007E54C1" w:rsidRDefault="007E54C1" w:rsidP="007E54C1">
      <w:r>
        <w:t xml:space="preserve">    End Sub</w:t>
      </w:r>
    </w:p>
    <w:p w:rsidR="007E54C1" w:rsidRDefault="007E54C1" w:rsidP="007E54C1"/>
    <w:p w:rsidR="007E54C1" w:rsidRDefault="007E54C1" w:rsidP="007E54C1">
      <w:r>
        <w:t>End Class</w:t>
      </w:r>
    </w:p>
    <w:p w:rsidR="007E54C1" w:rsidRDefault="007E54C1" w:rsidP="007E54C1"/>
    <w:p w:rsidR="007E54C1" w:rsidRPr="007E54C1" w:rsidRDefault="007E54C1" w:rsidP="007E54C1"/>
    <w:sectPr w:rsidR="007E54C1" w:rsidRPr="007E54C1" w:rsidSect="00C8413A">
      <w:footerReference w:type="default" r:id="rId10"/>
      <w:pgSz w:w="12240" w:h="15840"/>
      <w:pgMar w:top="1440" w:right="3600" w:bottom="18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D4" w:rsidRDefault="00535FD4">
      <w:r>
        <w:separator/>
      </w:r>
    </w:p>
  </w:endnote>
  <w:endnote w:type="continuationSeparator" w:id="0">
    <w:p w:rsidR="00535FD4" w:rsidRDefault="0053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74" w:rsidRDefault="00535FD4">
    <w:pPr>
      <w:pStyle w:val="Footer"/>
    </w:pPr>
    <w:r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67674" w:rsidRDefault="00535FD4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7D7156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WMsJFdcAAAADAQAADwAAAGRycy9kb3ducmV2&#10;LnhtbEyPQU/DMAyF70j8h8hI3Fg6xICVphOaxmU3RqWJm9d4TUXjVE26lX+PgQNc/GQ9673PxWry&#10;nTrRENvABuazDBRxHWzLjYHq7eXmEVRMyBa7wGTgkyKsysuLAnMbzvxKp11qlIRwzNGAS6nPtY61&#10;I49xFnpi8Y5h8JhkHRptBzxLuO/0bZbda48tS4PDntaO6o/d6A1sl+ttNe79foFz9+4n3PQVboy5&#10;vpqen0AlmtLfMXzjCzqUwnQII9uoOgPySPqZ4i3uHkAdflWXhf7PXn4BAAD//wMAUEsBAi0AFAAG&#10;AAgAAAAhALaDOJL+AAAA4QEAABMAAAAAAAAAAAAAAAAAAAAAAFtDb250ZW50X1R5cGVzXS54bWxQ&#10;SwECLQAUAAYACAAAACEAOP0h/9YAAACUAQAACwAAAAAAAAAAAAAAAAAvAQAAX3JlbHMvLnJlbHNQ&#10;SwECLQAUAAYACAAAACEA5wmiOZwCAACsBQAADgAAAAAAAAAAAAAAAAAuAgAAZHJzL2Uyb0RvYy54&#10;bWxQSwECLQAUAAYACAAAACEAWMsJFdcAAAADAQAADwAAAAAAAAAAAAAAAAD2BAAAZHJzL2Rvd25y&#10;ZXYueG1sUEsFBgAAAAAEAAQA8wAAAPoFAAAAAA==&#10;" fillcolor="#e9943a [3207]" stroked="f" strokeweight="1.5pt">
              <v:stroke endcap="round"/>
              <v:path arrowok="t"/>
              <o:lock v:ext="edit" aspectratio="t"/>
              <v:textbox inset="0,0,0,0">
                <w:txbxContent>
                  <w:p w:rsidR="00D67674" w:rsidRDefault="00535FD4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7D7156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D4" w:rsidRDefault="00535FD4">
      <w:r>
        <w:separator/>
      </w:r>
    </w:p>
  </w:footnote>
  <w:footnote w:type="continuationSeparator" w:id="0">
    <w:p w:rsidR="00535FD4" w:rsidRDefault="00535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2C84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90832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A"/>
    <w:rsid w:val="000714C9"/>
    <w:rsid w:val="000D5C40"/>
    <w:rsid w:val="0014069F"/>
    <w:rsid w:val="001F051A"/>
    <w:rsid w:val="00203559"/>
    <w:rsid w:val="002178BB"/>
    <w:rsid w:val="002578C9"/>
    <w:rsid w:val="003763FB"/>
    <w:rsid w:val="00392C0B"/>
    <w:rsid w:val="003B0930"/>
    <w:rsid w:val="003C0463"/>
    <w:rsid w:val="003E0CFE"/>
    <w:rsid w:val="004031CC"/>
    <w:rsid w:val="0044590F"/>
    <w:rsid w:val="00535FD4"/>
    <w:rsid w:val="00595BCD"/>
    <w:rsid w:val="005D2B82"/>
    <w:rsid w:val="005E5E63"/>
    <w:rsid w:val="00624EB5"/>
    <w:rsid w:val="0066707F"/>
    <w:rsid w:val="006E5770"/>
    <w:rsid w:val="007827A8"/>
    <w:rsid w:val="007A1DA7"/>
    <w:rsid w:val="007D17F1"/>
    <w:rsid w:val="007D7156"/>
    <w:rsid w:val="007E54C1"/>
    <w:rsid w:val="007E559B"/>
    <w:rsid w:val="008A3F9F"/>
    <w:rsid w:val="008D3F39"/>
    <w:rsid w:val="00913CF0"/>
    <w:rsid w:val="00964C54"/>
    <w:rsid w:val="009A08B5"/>
    <w:rsid w:val="009E429D"/>
    <w:rsid w:val="00A36EFC"/>
    <w:rsid w:val="00A44A89"/>
    <w:rsid w:val="00A83609"/>
    <w:rsid w:val="00AD2FAC"/>
    <w:rsid w:val="00AF10DC"/>
    <w:rsid w:val="00B04CB8"/>
    <w:rsid w:val="00BF7A7D"/>
    <w:rsid w:val="00C06F8F"/>
    <w:rsid w:val="00C46967"/>
    <w:rsid w:val="00C8413A"/>
    <w:rsid w:val="00D3259D"/>
    <w:rsid w:val="00D67674"/>
    <w:rsid w:val="00E64143"/>
    <w:rsid w:val="00E9069E"/>
    <w:rsid w:val="00EC772A"/>
    <w:rsid w:val="00ED4E7A"/>
    <w:rsid w:val="00F47D12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0A3590-2A73-4C6B-A3A6-14AB99F6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31166" w:themeColor="accent1"/>
        <w:left w:val="single" w:sz="2" w:space="4" w:color="B31166" w:themeColor="accent1"/>
        <w:bottom w:val="single" w:sz="2" w:space="4" w:color="B31166" w:themeColor="accent1"/>
        <w:right w:val="single" w:sz="2" w:space="4" w:color="B31166" w:themeColor="accent1"/>
      </w:pBdr>
      <w:shd w:val="clear" w:color="auto" w:fill="B31166" w:themeFill="accent1"/>
      <w:spacing w:before="36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E33D6F" w:themeColor="accent2"/>
        <w:left w:val="single" w:sz="2" w:space="4" w:color="E33D6F" w:themeColor="accent2"/>
        <w:bottom w:val="single" w:sz="2" w:space="4" w:color="E33D6F" w:themeColor="accent2"/>
        <w:right w:val="single" w:sz="2" w:space="4" w:color="E33D6F" w:themeColor="accent2"/>
      </w:pBdr>
      <w:shd w:val="clear" w:color="auto" w:fill="E33D6F" w:themeFill="accent2"/>
      <w:spacing w:before="240" w:after="240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E33D6F" w:themeColor="accent2"/>
        <w:left w:val="single" w:sz="8" w:space="4" w:color="E33D6F" w:themeColor="accent2"/>
      </w:pBdr>
      <w:spacing w:before="240" w:after="60"/>
      <w:outlineLvl w:val="2"/>
    </w:pPr>
    <w:rPr>
      <w:caps/>
      <w:color w:val="590832" w:themeColor="accent1" w:themeShade="8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F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09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E33D6F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3B3059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90832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7E1232" w:themeColor="accent2" w:themeShade="80"/>
        <w:left w:val="single" w:sz="8" w:space="8" w:color="7E1232" w:themeColor="accent2" w:themeShade="80"/>
      </w:pBdr>
      <w:spacing w:after="80"/>
      <w:ind w:left="1440" w:right="1440"/>
    </w:pPr>
    <w:rPr>
      <w:i/>
      <w:iCs/>
      <w:color w:val="7E1232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7E1232" w:themeColor="accent2" w:themeShade="8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7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72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C772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C772A"/>
    <w:rPr>
      <w:color w:val="8F8F8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6F8F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0930"/>
    <w:rPr>
      <w:rFonts w:asciiTheme="majorHAnsi" w:eastAsiaTheme="majorEastAsia" w:hAnsiTheme="majorHAnsi" w:cstheme="majorBidi"/>
      <w:color w:val="850C4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lark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13BDAD9ABA4DE09E091D864D55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3C49-5FDA-4CDF-B77B-C035DF1D2E8E}"/>
      </w:docPartPr>
      <w:docPartBody>
        <w:p w:rsidR="00000000" w:rsidRDefault="000361B8">
          <w:pPr>
            <w:pStyle w:val="8013BDAD9ABA4DE09E091D864D55B5CB"/>
          </w:pPr>
          <w:r>
            <w:t>[Your Name]</w:t>
          </w:r>
        </w:p>
      </w:docPartBody>
    </w:docPart>
    <w:docPart>
      <w:docPartPr>
        <w:name w:val="20CA33D80BAA4784BF7DADA935DFB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472AE-2E33-4A3B-8333-6159F3E247A3}"/>
      </w:docPartPr>
      <w:docPartBody>
        <w:p w:rsidR="00000000" w:rsidRDefault="000361B8">
          <w:pPr>
            <w:pStyle w:val="20CA33D80BAA4784BF7DADA935DFB273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8"/>
    <w:rsid w:val="000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3BDAD9ABA4DE09E091D864D55B5CB">
    <w:name w:val="8013BDAD9ABA4DE09E091D864D55B5CB"/>
  </w:style>
  <w:style w:type="paragraph" w:customStyle="1" w:styleId="20CA33D80BAA4784BF7DADA935DFB273">
    <w:name w:val="20CA33D80BAA4784BF7DADA935DFB273"/>
  </w:style>
  <w:style w:type="paragraph" w:customStyle="1" w:styleId="CC736C56264345379B2E73AE3BECB26C">
    <w:name w:val="CC736C56264345379B2E73AE3BECB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44ED33-5945-4293-8FEE-629A7977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166</TotalTime>
  <Pages>215</Pages>
  <Words>52606</Words>
  <Characters>299860</Characters>
  <Application>Microsoft Office Word</Application>
  <DocSecurity>0</DocSecurity>
  <Lines>2498</Lines>
  <Paragraphs>703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Amber Clark</dc:creator>
  <cp:keywords>App4Learn Code</cp:keywords>
  <cp:lastModifiedBy>DClark</cp:lastModifiedBy>
  <cp:revision>41</cp:revision>
  <cp:lastPrinted>2012-09-04T22:21:00Z</cp:lastPrinted>
  <dcterms:created xsi:type="dcterms:W3CDTF">2015-04-13T18:29:00Z</dcterms:created>
  <dcterms:modified xsi:type="dcterms:W3CDTF">2015-04-13T21:15:00Z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